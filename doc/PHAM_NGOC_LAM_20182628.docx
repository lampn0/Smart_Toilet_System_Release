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6361" w14:textId="7C54B526" w:rsidR="001679CE" w:rsidRDefault="001679CE" w:rsidP="001679CE">
      <w:pPr>
        <w:pStyle w:val="BodyText"/>
        <w:spacing w:before="3"/>
        <w:rPr>
          <w:sz w:val="10"/>
        </w:rPr>
      </w:pPr>
      <w:r>
        <w:rPr>
          <w:noProof/>
        </w:rPr>
        <mc:AlternateContent>
          <mc:Choice Requires="wpg">
            <w:drawing>
              <wp:anchor distT="0" distB="0" distL="114300" distR="114300" simplePos="0" relativeHeight="251682816" behindDoc="1" locked="0" layoutInCell="1" allowOverlap="1" wp14:anchorId="16F555F5" wp14:editId="626F739F">
                <wp:simplePos x="0" y="0"/>
                <wp:positionH relativeFrom="page">
                  <wp:posOffset>1080770</wp:posOffset>
                </wp:positionH>
                <wp:positionV relativeFrom="page">
                  <wp:posOffset>806450</wp:posOffset>
                </wp:positionV>
                <wp:extent cx="5955665" cy="8987155"/>
                <wp:effectExtent l="4445" t="0" r="254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5665" cy="8987155"/>
                          <a:chOff x="1702" y="1269"/>
                          <a:chExt cx="9379" cy="14153"/>
                        </a:xfrm>
                      </wpg:grpSpPr>
                      <wps:wsp>
                        <wps:cNvPr id="4" name="AutoShape 3"/>
                        <wps:cNvSpPr>
                          <a:spLocks/>
                        </wps:cNvSpPr>
                        <wps:spPr bwMode="auto">
                          <a:xfrm>
                            <a:off x="1702" y="1269"/>
                            <a:ext cx="9379" cy="14153"/>
                          </a:xfrm>
                          <a:custGeom>
                            <a:avLst/>
                            <a:gdLst>
                              <a:gd name="T0" fmla="+- 0 11006 1702"/>
                              <a:gd name="T1" fmla="*/ T0 w 9379"/>
                              <a:gd name="T2" fmla="+- 0 1344 1270"/>
                              <a:gd name="T3" fmla="*/ 1344 h 14153"/>
                              <a:gd name="T4" fmla="+- 0 10992 1702"/>
                              <a:gd name="T5" fmla="*/ T4 w 9379"/>
                              <a:gd name="T6" fmla="+- 0 1344 1270"/>
                              <a:gd name="T7" fmla="*/ 1344 h 14153"/>
                              <a:gd name="T8" fmla="+- 0 10992 1702"/>
                              <a:gd name="T9" fmla="*/ T8 w 9379"/>
                              <a:gd name="T10" fmla="+- 0 1344 1270"/>
                              <a:gd name="T11" fmla="*/ 1344 h 14153"/>
                              <a:gd name="T12" fmla="+- 0 10992 1702"/>
                              <a:gd name="T13" fmla="*/ T12 w 9379"/>
                              <a:gd name="T14" fmla="+- 0 1358 1270"/>
                              <a:gd name="T15" fmla="*/ 1358 h 14153"/>
                              <a:gd name="T16" fmla="+- 0 10992 1702"/>
                              <a:gd name="T17" fmla="*/ T16 w 9379"/>
                              <a:gd name="T18" fmla="+- 0 15334 1270"/>
                              <a:gd name="T19" fmla="*/ 15334 h 14153"/>
                              <a:gd name="T20" fmla="+- 0 1791 1702"/>
                              <a:gd name="T21" fmla="*/ T20 w 9379"/>
                              <a:gd name="T22" fmla="+- 0 15334 1270"/>
                              <a:gd name="T23" fmla="*/ 15334 h 14153"/>
                              <a:gd name="T24" fmla="+- 0 1791 1702"/>
                              <a:gd name="T25" fmla="*/ T24 w 9379"/>
                              <a:gd name="T26" fmla="+- 0 1358 1270"/>
                              <a:gd name="T27" fmla="*/ 1358 h 14153"/>
                              <a:gd name="T28" fmla="+- 0 10992 1702"/>
                              <a:gd name="T29" fmla="*/ T28 w 9379"/>
                              <a:gd name="T30" fmla="+- 0 1358 1270"/>
                              <a:gd name="T31" fmla="*/ 1358 h 14153"/>
                              <a:gd name="T32" fmla="+- 0 10992 1702"/>
                              <a:gd name="T33" fmla="*/ T32 w 9379"/>
                              <a:gd name="T34" fmla="+- 0 1344 1270"/>
                              <a:gd name="T35" fmla="*/ 1344 h 14153"/>
                              <a:gd name="T36" fmla="+- 0 1791 1702"/>
                              <a:gd name="T37" fmla="*/ T36 w 9379"/>
                              <a:gd name="T38" fmla="+- 0 1344 1270"/>
                              <a:gd name="T39" fmla="*/ 1344 h 14153"/>
                              <a:gd name="T40" fmla="+- 0 1776 1702"/>
                              <a:gd name="T41" fmla="*/ T40 w 9379"/>
                              <a:gd name="T42" fmla="+- 0 1344 1270"/>
                              <a:gd name="T43" fmla="*/ 1344 h 14153"/>
                              <a:gd name="T44" fmla="+- 0 1776 1702"/>
                              <a:gd name="T45" fmla="*/ T44 w 9379"/>
                              <a:gd name="T46" fmla="+- 0 15348 1270"/>
                              <a:gd name="T47" fmla="*/ 15348 h 14153"/>
                              <a:gd name="T48" fmla="+- 0 1791 1702"/>
                              <a:gd name="T49" fmla="*/ T48 w 9379"/>
                              <a:gd name="T50" fmla="+- 0 15348 1270"/>
                              <a:gd name="T51" fmla="*/ 15348 h 14153"/>
                              <a:gd name="T52" fmla="+- 0 1791 1702"/>
                              <a:gd name="T53" fmla="*/ T52 w 9379"/>
                              <a:gd name="T54" fmla="+- 0 15348 1270"/>
                              <a:gd name="T55" fmla="*/ 15348 h 14153"/>
                              <a:gd name="T56" fmla="+- 0 10992 1702"/>
                              <a:gd name="T57" fmla="*/ T56 w 9379"/>
                              <a:gd name="T58" fmla="+- 0 15348 1270"/>
                              <a:gd name="T59" fmla="*/ 15348 h 14153"/>
                              <a:gd name="T60" fmla="+- 0 10992 1702"/>
                              <a:gd name="T61" fmla="*/ T60 w 9379"/>
                              <a:gd name="T62" fmla="+- 0 15348 1270"/>
                              <a:gd name="T63" fmla="*/ 15348 h 14153"/>
                              <a:gd name="T64" fmla="+- 0 11006 1702"/>
                              <a:gd name="T65" fmla="*/ T64 w 9379"/>
                              <a:gd name="T66" fmla="+- 0 15348 1270"/>
                              <a:gd name="T67" fmla="*/ 15348 h 14153"/>
                              <a:gd name="T68" fmla="+- 0 11006 1702"/>
                              <a:gd name="T69" fmla="*/ T68 w 9379"/>
                              <a:gd name="T70" fmla="+- 0 1344 1270"/>
                              <a:gd name="T71" fmla="*/ 1344 h 14153"/>
                              <a:gd name="T72" fmla="+- 0 11081 1702"/>
                              <a:gd name="T73" fmla="*/ T72 w 9379"/>
                              <a:gd name="T74" fmla="+- 0 1270 1270"/>
                              <a:gd name="T75" fmla="*/ 1270 h 14153"/>
                              <a:gd name="T76" fmla="+- 0 11021 1702"/>
                              <a:gd name="T77" fmla="*/ T76 w 9379"/>
                              <a:gd name="T78" fmla="+- 0 1270 1270"/>
                              <a:gd name="T79" fmla="*/ 1270 h 14153"/>
                              <a:gd name="T80" fmla="+- 0 11021 1702"/>
                              <a:gd name="T81" fmla="*/ T80 w 9379"/>
                              <a:gd name="T82" fmla="+- 0 1330 1270"/>
                              <a:gd name="T83" fmla="*/ 1330 h 14153"/>
                              <a:gd name="T84" fmla="+- 0 11021 1702"/>
                              <a:gd name="T85" fmla="*/ T84 w 9379"/>
                              <a:gd name="T86" fmla="+- 0 15362 1270"/>
                              <a:gd name="T87" fmla="*/ 15362 h 14153"/>
                              <a:gd name="T88" fmla="+- 0 10992 1702"/>
                              <a:gd name="T89" fmla="*/ T88 w 9379"/>
                              <a:gd name="T90" fmla="+- 0 15362 1270"/>
                              <a:gd name="T91" fmla="*/ 15362 h 14153"/>
                              <a:gd name="T92" fmla="+- 0 10992 1702"/>
                              <a:gd name="T93" fmla="*/ T92 w 9379"/>
                              <a:gd name="T94" fmla="+- 0 15362 1270"/>
                              <a:gd name="T95" fmla="*/ 15362 h 14153"/>
                              <a:gd name="T96" fmla="+- 0 1791 1702"/>
                              <a:gd name="T97" fmla="*/ T96 w 9379"/>
                              <a:gd name="T98" fmla="+- 0 15362 1270"/>
                              <a:gd name="T99" fmla="*/ 15362 h 14153"/>
                              <a:gd name="T100" fmla="+- 0 1762 1702"/>
                              <a:gd name="T101" fmla="*/ T100 w 9379"/>
                              <a:gd name="T102" fmla="+- 0 15362 1270"/>
                              <a:gd name="T103" fmla="*/ 15362 h 14153"/>
                              <a:gd name="T104" fmla="+- 0 1762 1702"/>
                              <a:gd name="T105" fmla="*/ T104 w 9379"/>
                              <a:gd name="T106" fmla="+- 0 1330 1270"/>
                              <a:gd name="T107" fmla="*/ 1330 h 14153"/>
                              <a:gd name="T108" fmla="+- 0 1791 1702"/>
                              <a:gd name="T109" fmla="*/ T108 w 9379"/>
                              <a:gd name="T110" fmla="+- 0 1330 1270"/>
                              <a:gd name="T111" fmla="*/ 1330 h 14153"/>
                              <a:gd name="T112" fmla="+- 0 10992 1702"/>
                              <a:gd name="T113" fmla="*/ T112 w 9379"/>
                              <a:gd name="T114" fmla="+- 0 1330 1270"/>
                              <a:gd name="T115" fmla="*/ 1330 h 14153"/>
                              <a:gd name="T116" fmla="+- 0 10992 1702"/>
                              <a:gd name="T117" fmla="*/ T116 w 9379"/>
                              <a:gd name="T118" fmla="+- 0 1330 1270"/>
                              <a:gd name="T119" fmla="*/ 1330 h 14153"/>
                              <a:gd name="T120" fmla="+- 0 11021 1702"/>
                              <a:gd name="T121" fmla="*/ T120 w 9379"/>
                              <a:gd name="T122" fmla="+- 0 1330 1270"/>
                              <a:gd name="T123" fmla="*/ 1330 h 14153"/>
                              <a:gd name="T124" fmla="+- 0 11021 1702"/>
                              <a:gd name="T125" fmla="*/ T124 w 9379"/>
                              <a:gd name="T126" fmla="+- 0 1270 1270"/>
                              <a:gd name="T127" fmla="*/ 1270 h 14153"/>
                              <a:gd name="T128" fmla="+- 0 10992 1702"/>
                              <a:gd name="T129" fmla="*/ T128 w 9379"/>
                              <a:gd name="T130" fmla="+- 0 1270 1270"/>
                              <a:gd name="T131" fmla="*/ 1270 h 14153"/>
                              <a:gd name="T132" fmla="+- 0 10992 1702"/>
                              <a:gd name="T133" fmla="*/ T132 w 9379"/>
                              <a:gd name="T134" fmla="+- 0 1270 1270"/>
                              <a:gd name="T135" fmla="*/ 1270 h 14153"/>
                              <a:gd name="T136" fmla="+- 0 1791 1702"/>
                              <a:gd name="T137" fmla="*/ T136 w 9379"/>
                              <a:gd name="T138" fmla="+- 0 1270 1270"/>
                              <a:gd name="T139" fmla="*/ 1270 h 14153"/>
                              <a:gd name="T140" fmla="+- 0 1702 1702"/>
                              <a:gd name="T141" fmla="*/ T140 w 9379"/>
                              <a:gd name="T142" fmla="+- 0 1270 1270"/>
                              <a:gd name="T143" fmla="*/ 1270 h 14153"/>
                              <a:gd name="T144" fmla="+- 0 1702 1702"/>
                              <a:gd name="T145" fmla="*/ T144 w 9379"/>
                              <a:gd name="T146" fmla="+- 0 1270 1270"/>
                              <a:gd name="T147" fmla="*/ 1270 h 14153"/>
                              <a:gd name="T148" fmla="+- 0 1702 1702"/>
                              <a:gd name="T149" fmla="*/ T148 w 9379"/>
                              <a:gd name="T150" fmla="+- 0 1330 1270"/>
                              <a:gd name="T151" fmla="*/ 1330 h 14153"/>
                              <a:gd name="T152" fmla="+- 0 1702 1702"/>
                              <a:gd name="T153" fmla="*/ T152 w 9379"/>
                              <a:gd name="T154" fmla="+- 0 15362 1270"/>
                              <a:gd name="T155" fmla="*/ 15362 h 14153"/>
                              <a:gd name="T156" fmla="+- 0 1702 1702"/>
                              <a:gd name="T157" fmla="*/ T156 w 9379"/>
                              <a:gd name="T158" fmla="+- 0 15422 1270"/>
                              <a:gd name="T159" fmla="*/ 15422 h 14153"/>
                              <a:gd name="T160" fmla="+- 0 1762 1702"/>
                              <a:gd name="T161" fmla="*/ T160 w 9379"/>
                              <a:gd name="T162" fmla="+- 0 15422 1270"/>
                              <a:gd name="T163" fmla="*/ 15422 h 14153"/>
                              <a:gd name="T164" fmla="+- 0 1791 1702"/>
                              <a:gd name="T165" fmla="*/ T164 w 9379"/>
                              <a:gd name="T166" fmla="+- 0 15422 1270"/>
                              <a:gd name="T167" fmla="*/ 15422 h 14153"/>
                              <a:gd name="T168" fmla="+- 0 10992 1702"/>
                              <a:gd name="T169" fmla="*/ T168 w 9379"/>
                              <a:gd name="T170" fmla="+- 0 15422 1270"/>
                              <a:gd name="T171" fmla="*/ 15422 h 14153"/>
                              <a:gd name="T172" fmla="+- 0 10992 1702"/>
                              <a:gd name="T173" fmla="*/ T172 w 9379"/>
                              <a:gd name="T174" fmla="+- 0 15422 1270"/>
                              <a:gd name="T175" fmla="*/ 15422 h 14153"/>
                              <a:gd name="T176" fmla="+- 0 11021 1702"/>
                              <a:gd name="T177" fmla="*/ T176 w 9379"/>
                              <a:gd name="T178" fmla="+- 0 15422 1270"/>
                              <a:gd name="T179" fmla="*/ 15422 h 14153"/>
                              <a:gd name="T180" fmla="+- 0 11081 1702"/>
                              <a:gd name="T181" fmla="*/ T180 w 9379"/>
                              <a:gd name="T182" fmla="+- 0 15422 1270"/>
                              <a:gd name="T183" fmla="*/ 15422 h 14153"/>
                              <a:gd name="T184" fmla="+- 0 11081 1702"/>
                              <a:gd name="T185" fmla="*/ T184 w 9379"/>
                              <a:gd name="T186" fmla="+- 0 15362 1270"/>
                              <a:gd name="T187" fmla="*/ 15362 h 14153"/>
                              <a:gd name="T188" fmla="+- 0 11081 1702"/>
                              <a:gd name="T189" fmla="*/ T188 w 9379"/>
                              <a:gd name="T190" fmla="+- 0 1330 1270"/>
                              <a:gd name="T191" fmla="*/ 1330 h 14153"/>
                              <a:gd name="T192" fmla="+- 0 11081 1702"/>
                              <a:gd name="T193" fmla="*/ T192 w 9379"/>
                              <a:gd name="T194" fmla="+- 0 1270 1270"/>
                              <a:gd name="T195" fmla="*/ 1270 h 14153"/>
                              <a:gd name="T196" fmla="+- 0 11081 1702"/>
                              <a:gd name="T197" fmla="*/ T196 w 9379"/>
                              <a:gd name="T198" fmla="+- 0 1270 1270"/>
                              <a:gd name="T199" fmla="*/ 1270 h 14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379" h="14153">
                                <a:moveTo>
                                  <a:pt x="9304" y="74"/>
                                </a:moveTo>
                                <a:lnTo>
                                  <a:pt x="9290" y="74"/>
                                </a:lnTo>
                                <a:lnTo>
                                  <a:pt x="9290" y="88"/>
                                </a:lnTo>
                                <a:lnTo>
                                  <a:pt x="9290" y="14064"/>
                                </a:lnTo>
                                <a:lnTo>
                                  <a:pt x="89" y="14064"/>
                                </a:lnTo>
                                <a:lnTo>
                                  <a:pt x="89" y="88"/>
                                </a:lnTo>
                                <a:lnTo>
                                  <a:pt x="9290" y="88"/>
                                </a:lnTo>
                                <a:lnTo>
                                  <a:pt x="9290" y="74"/>
                                </a:lnTo>
                                <a:lnTo>
                                  <a:pt x="89" y="74"/>
                                </a:lnTo>
                                <a:lnTo>
                                  <a:pt x="74" y="74"/>
                                </a:lnTo>
                                <a:lnTo>
                                  <a:pt x="74" y="14078"/>
                                </a:lnTo>
                                <a:lnTo>
                                  <a:pt x="89" y="14078"/>
                                </a:lnTo>
                                <a:lnTo>
                                  <a:pt x="9290" y="14078"/>
                                </a:lnTo>
                                <a:lnTo>
                                  <a:pt x="9304" y="14078"/>
                                </a:lnTo>
                                <a:lnTo>
                                  <a:pt x="9304" y="74"/>
                                </a:lnTo>
                                <a:close/>
                                <a:moveTo>
                                  <a:pt x="9379" y="0"/>
                                </a:moveTo>
                                <a:lnTo>
                                  <a:pt x="9319" y="0"/>
                                </a:lnTo>
                                <a:lnTo>
                                  <a:pt x="9319" y="60"/>
                                </a:lnTo>
                                <a:lnTo>
                                  <a:pt x="9319" y="14092"/>
                                </a:lnTo>
                                <a:lnTo>
                                  <a:pt x="9290" y="14092"/>
                                </a:lnTo>
                                <a:lnTo>
                                  <a:pt x="89" y="14092"/>
                                </a:lnTo>
                                <a:lnTo>
                                  <a:pt x="60" y="14092"/>
                                </a:lnTo>
                                <a:lnTo>
                                  <a:pt x="60" y="60"/>
                                </a:lnTo>
                                <a:lnTo>
                                  <a:pt x="89" y="60"/>
                                </a:lnTo>
                                <a:lnTo>
                                  <a:pt x="9290" y="60"/>
                                </a:lnTo>
                                <a:lnTo>
                                  <a:pt x="9319" y="60"/>
                                </a:lnTo>
                                <a:lnTo>
                                  <a:pt x="9319" y="0"/>
                                </a:lnTo>
                                <a:lnTo>
                                  <a:pt x="9290" y="0"/>
                                </a:lnTo>
                                <a:lnTo>
                                  <a:pt x="89" y="0"/>
                                </a:lnTo>
                                <a:lnTo>
                                  <a:pt x="0" y="0"/>
                                </a:lnTo>
                                <a:lnTo>
                                  <a:pt x="0" y="60"/>
                                </a:lnTo>
                                <a:lnTo>
                                  <a:pt x="0" y="14092"/>
                                </a:lnTo>
                                <a:lnTo>
                                  <a:pt x="0" y="14152"/>
                                </a:lnTo>
                                <a:lnTo>
                                  <a:pt x="60" y="14152"/>
                                </a:lnTo>
                                <a:lnTo>
                                  <a:pt x="89" y="14152"/>
                                </a:lnTo>
                                <a:lnTo>
                                  <a:pt x="9290" y="14152"/>
                                </a:lnTo>
                                <a:lnTo>
                                  <a:pt x="9319" y="14152"/>
                                </a:lnTo>
                                <a:lnTo>
                                  <a:pt x="9379" y="14152"/>
                                </a:lnTo>
                                <a:lnTo>
                                  <a:pt x="9379" y="14092"/>
                                </a:lnTo>
                                <a:lnTo>
                                  <a:pt x="9379" y="60"/>
                                </a:lnTo>
                                <a:lnTo>
                                  <a:pt x="93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descr="Ảnh có chứa văn bản, ký hiệu, thực phẩm  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68" y="3011"/>
                            <a:ext cx="2387" cy="3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C36357" id="Group 2" o:spid="_x0000_s1026" style="position:absolute;margin-left:85.1pt;margin-top:63.5pt;width:468.95pt;height:707.65pt;z-index:-251633664;mso-position-horizontal-relative:page;mso-position-vertical-relative:page" coordorigin="1702,1269" coordsize="9379,141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">
                <v:shape id="AutoShape 3" o:spid="_x0000_s1027" style="position:absolute;left:1702;top:1269;width:9379;height:14153;visibility:visible;mso-wrap-style:square;v-text-anchor:top" coordsize="9379,1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" path="m9304,74r-14,l9290,88r,13976l89,14064,89,88r9201,l9290,74,89,74r-15,l74,14078r15,l9290,14078r14,l9304,74xm9379,r-60,l9319,60r,14032l9290,14092r-9201,l60,14092,60,60r29,l9290,60r29,l9319,r-29,l89,,,,,60,,14092r,60l60,14152r29,l9290,14152r29,l9379,14152r,-60l9379,60r,-60xe" fillcolor="black" stroked="f">
                  <v:path arrowok="t" o:connecttype="custom" o:connectlocs="9304,1344;9290,1344;9290,1344;9290,1358;9290,15334;89,15334;89,1358;9290,1358;9290,1344;89,1344;74,1344;74,15348;89,15348;89,15348;9290,15348;9290,15348;9304,15348;9304,1344;9379,1270;9319,1270;9319,1330;9319,15362;9290,15362;9290,15362;89,15362;60,15362;60,1330;89,1330;9290,1330;9290,1330;9319,1330;9319,1270;9290,1270;9290,1270;89,1270;0,1270;0,1270;0,1330;0,15362;0,15422;60,15422;89,15422;9290,15422;9290,15422;9319,15422;9379,15422;9379,15362;9379,1330;9379,1270;9379,1270"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Ảnh có chứa văn bản, ký hiệu, thực phẩm  Mô tả được tạo tự động" style="position:absolute;left:5368;top:3011;width:2387;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">
                  <v:imagedata r:id="rId8" o:title="Ảnh có chứa văn bản, ký hiệu, thực phẩm  Mô tả được tạo tự động"/>
                </v:shape>
                <w10:wrap anchorx="page" anchory="page"/>
              </v:group>
            </w:pict>
          </mc:Fallback>
        </mc:AlternateContent>
      </w:r>
    </w:p>
    <w:p w14:paraId="15EF88A9" w14:textId="299DA1AC" w:rsidR="007136AE" w:rsidRDefault="001679CE" w:rsidP="00B24C99">
      <w:pPr>
        <w:spacing w:before="84" w:line="309" w:lineRule="auto"/>
        <w:ind w:left="1647" w:hanging="927"/>
        <w:jc w:val="center"/>
        <w:rPr>
          <w:b/>
          <w:sz w:val="36"/>
        </w:rPr>
      </w:pPr>
      <w:r>
        <w:rPr>
          <w:b/>
          <w:sz w:val="36"/>
        </w:rPr>
        <w:t>ĐẠI HỌC BÁCH KHOA HÀ NỘI</w:t>
      </w:r>
    </w:p>
    <w:p w14:paraId="66C47619" w14:textId="251BBE8D" w:rsidR="001679CE" w:rsidRPr="007136AE" w:rsidRDefault="007136AE" w:rsidP="00B24C99">
      <w:pPr>
        <w:spacing w:before="84" w:line="309" w:lineRule="auto"/>
        <w:ind w:left="1647" w:hanging="927"/>
        <w:jc w:val="center"/>
        <w:rPr>
          <w:b/>
          <w:sz w:val="36"/>
          <w:lang w:val="en-US"/>
        </w:rPr>
      </w:pPr>
      <w:r>
        <w:rPr>
          <w:b/>
          <w:sz w:val="36"/>
          <w:lang w:val="en-US"/>
        </w:rPr>
        <w:t>TRƯỜNG ĐIỆN – ĐIỆN T</w:t>
      </w:r>
      <w:r w:rsidR="00B24C99">
        <w:rPr>
          <w:b/>
          <w:sz w:val="36"/>
          <w:lang w:val="en-US"/>
        </w:rPr>
        <w:t>Ử</w:t>
      </w:r>
    </w:p>
    <w:p w14:paraId="19F39292" w14:textId="77777777" w:rsidR="001679CE" w:rsidRDefault="001679CE" w:rsidP="001679CE">
      <w:pPr>
        <w:pStyle w:val="BodyText"/>
        <w:rPr>
          <w:b/>
          <w:sz w:val="40"/>
        </w:rPr>
      </w:pPr>
    </w:p>
    <w:p w14:paraId="304ABDB0" w14:textId="77777777" w:rsidR="001679CE" w:rsidRDefault="001679CE" w:rsidP="001679CE">
      <w:pPr>
        <w:pStyle w:val="BodyText"/>
        <w:rPr>
          <w:b/>
          <w:sz w:val="40"/>
        </w:rPr>
      </w:pPr>
    </w:p>
    <w:p w14:paraId="3E5BC9D3" w14:textId="77777777" w:rsidR="001679CE" w:rsidRDefault="001679CE" w:rsidP="001679CE">
      <w:pPr>
        <w:pStyle w:val="BodyText"/>
        <w:rPr>
          <w:b/>
          <w:sz w:val="40"/>
        </w:rPr>
      </w:pPr>
    </w:p>
    <w:p w14:paraId="625A8907" w14:textId="77777777" w:rsidR="001679CE" w:rsidRDefault="001679CE" w:rsidP="001679CE">
      <w:pPr>
        <w:pStyle w:val="BodyText"/>
        <w:rPr>
          <w:b/>
          <w:sz w:val="40"/>
        </w:rPr>
      </w:pPr>
    </w:p>
    <w:p w14:paraId="4647C887" w14:textId="77777777" w:rsidR="001679CE" w:rsidRDefault="001679CE" w:rsidP="001679CE">
      <w:pPr>
        <w:pStyle w:val="BodyText"/>
        <w:rPr>
          <w:b/>
          <w:sz w:val="40"/>
        </w:rPr>
      </w:pPr>
    </w:p>
    <w:p w14:paraId="4AE4CDF7" w14:textId="77777777" w:rsidR="001679CE" w:rsidRDefault="001679CE" w:rsidP="001679CE">
      <w:pPr>
        <w:pStyle w:val="BodyText"/>
        <w:rPr>
          <w:b/>
          <w:sz w:val="40"/>
        </w:rPr>
      </w:pPr>
    </w:p>
    <w:p w14:paraId="46BE5E49" w14:textId="77777777" w:rsidR="001679CE" w:rsidRDefault="001679CE" w:rsidP="001679CE">
      <w:pPr>
        <w:pStyle w:val="BodyText"/>
        <w:rPr>
          <w:b/>
          <w:sz w:val="40"/>
        </w:rPr>
      </w:pPr>
    </w:p>
    <w:p w14:paraId="10340365" w14:textId="77777777" w:rsidR="001679CE" w:rsidRDefault="001679CE" w:rsidP="001679CE">
      <w:pPr>
        <w:pStyle w:val="BodyText"/>
        <w:rPr>
          <w:b/>
          <w:sz w:val="40"/>
        </w:rPr>
      </w:pPr>
    </w:p>
    <w:p w14:paraId="3672EA3F" w14:textId="77777777" w:rsidR="001679CE" w:rsidRDefault="001679CE" w:rsidP="001679CE">
      <w:pPr>
        <w:pStyle w:val="BodyText"/>
        <w:spacing w:before="3"/>
        <w:rPr>
          <w:b/>
          <w:sz w:val="46"/>
        </w:rPr>
      </w:pPr>
    </w:p>
    <w:p w14:paraId="515B50B0" w14:textId="77777777" w:rsidR="002F27CE" w:rsidRDefault="001679CE" w:rsidP="002F27CE">
      <w:pPr>
        <w:pStyle w:val="Title"/>
        <w:spacing w:line="276" w:lineRule="auto"/>
        <w:jc w:val="center"/>
        <w:rPr>
          <w:rFonts w:ascii="Times New Roman" w:hAnsi="Times New Roman" w:cs="Times New Roman"/>
          <w:sz w:val="48"/>
          <w:szCs w:val="48"/>
        </w:rPr>
      </w:pPr>
      <w:r w:rsidRPr="002F27CE">
        <w:rPr>
          <w:rFonts w:ascii="Times New Roman" w:hAnsi="Times New Roman" w:cs="Times New Roman"/>
          <w:sz w:val="48"/>
          <w:szCs w:val="48"/>
        </w:rPr>
        <w:t xml:space="preserve">BÁO CÁO HỆ THỐNG NHÚNG </w:t>
      </w:r>
    </w:p>
    <w:p w14:paraId="71914155" w14:textId="727BED2D" w:rsidR="001679CE" w:rsidRDefault="001679CE" w:rsidP="002F27CE">
      <w:pPr>
        <w:pStyle w:val="Title"/>
        <w:spacing w:line="276" w:lineRule="auto"/>
        <w:jc w:val="center"/>
        <w:rPr>
          <w:rFonts w:ascii="Times New Roman" w:hAnsi="Times New Roman" w:cs="Times New Roman"/>
          <w:sz w:val="48"/>
          <w:szCs w:val="48"/>
        </w:rPr>
      </w:pPr>
      <w:r w:rsidRPr="002F27CE">
        <w:rPr>
          <w:rFonts w:ascii="Times New Roman" w:hAnsi="Times New Roman" w:cs="Times New Roman"/>
          <w:sz w:val="48"/>
          <w:szCs w:val="48"/>
        </w:rPr>
        <w:t>VÀ THIẾT KẾ GIAO TIẾP NHÚNG</w:t>
      </w:r>
    </w:p>
    <w:p w14:paraId="1746DADA" w14:textId="14468848" w:rsidR="002F27CE" w:rsidRDefault="002F27CE" w:rsidP="002F27CE"/>
    <w:p w14:paraId="70E6F6A3" w14:textId="6790CC2A" w:rsidR="002F27CE" w:rsidRDefault="002F27CE" w:rsidP="002F27CE"/>
    <w:p w14:paraId="38F55853" w14:textId="77777777" w:rsidR="002F27CE" w:rsidRPr="002F27CE" w:rsidRDefault="002F27CE" w:rsidP="002F27CE"/>
    <w:p w14:paraId="6C8460E6" w14:textId="79B3407D" w:rsidR="001679CE" w:rsidRPr="00891BF0" w:rsidRDefault="001679CE" w:rsidP="001679CE">
      <w:pPr>
        <w:spacing w:before="117"/>
        <w:ind w:left="2339"/>
        <w:rPr>
          <w:b/>
          <w:sz w:val="36"/>
          <w:lang w:val="en-US"/>
        </w:rPr>
      </w:pPr>
      <w:r>
        <w:rPr>
          <w:b/>
          <w:sz w:val="36"/>
        </w:rPr>
        <w:t xml:space="preserve">Đề tài: Điều khiển </w:t>
      </w:r>
      <w:r w:rsidR="00891BF0">
        <w:rPr>
          <w:b/>
          <w:sz w:val="36"/>
          <w:lang w:val="en-US"/>
        </w:rPr>
        <w:t>bồn cầu tự động</w:t>
      </w:r>
    </w:p>
    <w:p w14:paraId="28B38D45" w14:textId="77777777" w:rsidR="00891BF0" w:rsidRDefault="00891BF0" w:rsidP="001679CE">
      <w:pPr>
        <w:spacing w:before="117"/>
        <w:ind w:left="2339"/>
        <w:rPr>
          <w:b/>
          <w:sz w:val="36"/>
        </w:rPr>
      </w:pPr>
    </w:p>
    <w:p w14:paraId="2D863DAF" w14:textId="77777777" w:rsidR="001679CE" w:rsidRDefault="001679CE" w:rsidP="00DA3330">
      <w:pPr>
        <w:spacing w:before="186"/>
        <w:ind w:left="720"/>
        <w:rPr>
          <w:b/>
          <w:sz w:val="26"/>
        </w:rPr>
      </w:pPr>
      <w:r>
        <w:rPr>
          <w:b/>
          <w:sz w:val="26"/>
        </w:rPr>
        <w:t>Nhóm sinh viên thực hiện:</w:t>
      </w:r>
    </w:p>
    <w:p w14:paraId="11F92C3B" w14:textId="77777777" w:rsidR="001679CE" w:rsidRDefault="001679CE" w:rsidP="00DA3330">
      <w:pPr>
        <w:pStyle w:val="BodyText"/>
        <w:spacing w:before="6"/>
        <w:ind w:left="110"/>
        <w:rPr>
          <w:b/>
          <w:sz w:val="24"/>
        </w:rPr>
      </w:pPr>
    </w:p>
    <w:tbl>
      <w:tblPr>
        <w:tblW w:w="0" w:type="auto"/>
        <w:tblInd w:w="678" w:type="dxa"/>
        <w:tblLayout w:type="fixed"/>
        <w:tblCellMar>
          <w:left w:w="0" w:type="dxa"/>
          <w:right w:w="0" w:type="dxa"/>
        </w:tblCellMar>
        <w:tblLook w:val="01E0" w:firstRow="1" w:lastRow="1" w:firstColumn="1" w:lastColumn="1" w:noHBand="0" w:noVBand="0"/>
      </w:tblPr>
      <w:tblGrid>
        <w:gridCol w:w="3031"/>
        <w:gridCol w:w="2941"/>
        <w:gridCol w:w="1785"/>
      </w:tblGrid>
      <w:tr w:rsidR="001679CE" w14:paraId="2EA78F89" w14:textId="77777777" w:rsidTr="00DA3330">
        <w:trPr>
          <w:trHeight w:val="426"/>
        </w:trPr>
        <w:tc>
          <w:tcPr>
            <w:tcW w:w="3031" w:type="dxa"/>
          </w:tcPr>
          <w:p w14:paraId="1F229C1E" w14:textId="77777777" w:rsidR="001679CE" w:rsidRDefault="001679CE" w:rsidP="00773E42">
            <w:pPr>
              <w:pStyle w:val="TableParagraph"/>
              <w:spacing w:before="0" w:line="287" w:lineRule="exact"/>
              <w:ind w:left="50"/>
              <w:rPr>
                <w:b/>
                <w:sz w:val="26"/>
              </w:rPr>
            </w:pPr>
            <w:r>
              <w:rPr>
                <w:b/>
                <w:sz w:val="26"/>
              </w:rPr>
              <w:t>Tên sinh viên</w:t>
            </w:r>
          </w:p>
        </w:tc>
        <w:tc>
          <w:tcPr>
            <w:tcW w:w="2941" w:type="dxa"/>
          </w:tcPr>
          <w:p w14:paraId="0DCBE5B8" w14:textId="77777777" w:rsidR="001679CE" w:rsidRDefault="001679CE" w:rsidP="00773E42">
            <w:pPr>
              <w:pStyle w:val="TableParagraph"/>
              <w:spacing w:before="0" w:line="287" w:lineRule="exact"/>
              <w:ind w:left="982"/>
              <w:rPr>
                <w:b/>
                <w:sz w:val="26"/>
              </w:rPr>
            </w:pPr>
            <w:r>
              <w:rPr>
                <w:b/>
                <w:sz w:val="26"/>
              </w:rPr>
              <w:t>MSSV</w:t>
            </w:r>
          </w:p>
        </w:tc>
        <w:tc>
          <w:tcPr>
            <w:tcW w:w="1785" w:type="dxa"/>
          </w:tcPr>
          <w:p w14:paraId="62388DDF" w14:textId="77777777" w:rsidR="001679CE" w:rsidRDefault="001679CE" w:rsidP="00773E42">
            <w:pPr>
              <w:pStyle w:val="TableParagraph"/>
              <w:spacing w:before="0" w:line="287" w:lineRule="exact"/>
              <w:ind w:left="0" w:right="61"/>
              <w:jc w:val="right"/>
              <w:rPr>
                <w:b/>
                <w:sz w:val="26"/>
              </w:rPr>
            </w:pPr>
            <w:r>
              <w:rPr>
                <w:b/>
                <w:sz w:val="26"/>
              </w:rPr>
              <w:t>Mã lớp</w:t>
            </w:r>
          </w:p>
        </w:tc>
      </w:tr>
      <w:tr w:rsidR="001679CE" w14:paraId="4F3E2EB4" w14:textId="77777777" w:rsidTr="00DA3330">
        <w:trPr>
          <w:trHeight w:val="514"/>
        </w:trPr>
        <w:tc>
          <w:tcPr>
            <w:tcW w:w="3031" w:type="dxa"/>
          </w:tcPr>
          <w:p w14:paraId="6D3A4758" w14:textId="05E81F2D" w:rsidR="001679CE" w:rsidRPr="005E7DB7" w:rsidRDefault="005E7DB7" w:rsidP="00773E42">
            <w:pPr>
              <w:pStyle w:val="TableParagraph"/>
              <w:spacing w:before="128"/>
              <w:ind w:left="50"/>
              <w:rPr>
                <w:sz w:val="26"/>
                <w:lang w:val="en-US"/>
              </w:rPr>
            </w:pPr>
            <w:r>
              <w:rPr>
                <w:sz w:val="26"/>
                <w:lang w:val="en-US"/>
              </w:rPr>
              <w:t>Phạm Ngọc Lâm</w:t>
            </w:r>
          </w:p>
        </w:tc>
        <w:tc>
          <w:tcPr>
            <w:tcW w:w="2941" w:type="dxa"/>
          </w:tcPr>
          <w:p w14:paraId="6FCFED3B" w14:textId="3FD63560" w:rsidR="001679CE" w:rsidRPr="005E7DB7" w:rsidRDefault="001679CE" w:rsidP="00773E42">
            <w:pPr>
              <w:pStyle w:val="TableParagraph"/>
              <w:spacing w:before="128"/>
              <w:ind w:left="982"/>
              <w:rPr>
                <w:sz w:val="26"/>
                <w:lang w:val="en-US"/>
              </w:rPr>
            </w:pPr>
            <w:r>
              <w:rPr>
                <w:sz w:val="26"/>
              </w:rPr>
              <w:t>2018</w:t>
            </w:r>
            <w:r w:rsidR="005E7DB7">
              <w:rPr>
                <w:sz w:val="26"/>
                <w:lang w:val="en-US"/>
              </w:rPr>
              <w:t>2628</w:t>
            </w:r>
          </w:p>
        </w:tc>
        <w:tc>
          <w:tcPr>
            <w:tcW w:w="1785" w:type="dxa"/>
          </w:tcPr>
          <w:p w14:paraId="16CCF0CA" w14:textId="33224F88" w:rsidR="001679CE" w:rsidRPr="00891BF0" w:rsidRDefault="001679CE" w:rsidP="00773E42">
            <w:pPr>
              <w:pStyle w:val="TableParagraph"/>
              <w:spacing w:before="128"/>
              <w:ind w:left="0" w:right="83"/>
              <w:jc w:val="right"/>
              <w:rPr>
                <w:sz w:val="26"/>
                <w:lang w:val="en-US"/>
              </w:rPr>
            </w:pPr>
            <w:r>
              <w:rPr>
                <w:w w:val="95"/>
                <w:sz w:val="26"/>
              </w:rPr>
              <w:t>1</w:t>
            </w:r>
            <w:r w:rsidR="00891BF0">
              <w:rPr>
                <w:w w:val="95"/>
                <w:sz w:val="26"/>
                <w:lang w:val="en-US"/>
              </w:rPr>
              <w:t>33385</w:t>
            </w:r>
          </w:p>
        </w:tc>
      </w:tr>
    </w:tbl>
    <w:p w14:paraId="3A780249" w14:textId="77777777" w:rsidR="001679CE" w:rsidRDefault="001679CE" w:rsidP="00DA3330">
      <w:pPr>
        <w:spacing w:before="167"/>
        <w:ind w:left="720"/>
        <w:rPr>
          <w:sz w:val="26"/>
        </w:rPr>
      </w:pPr>
      <w:r>
        <w:rPr>
          <w:b/>
          <w:sz w:val="26"/>
        </w:rPr>
        <w:t xml:space="preserve">Giảng viên hướng dẫn: </w:t>
      </w:r>
      <w:r>
        <w:rPr>
          <w:sz w:val="26"/>
        </w:rPr>
        <w:t>TS. Phạm Văn Tiến</w:t>
      </w:r>
    </w:p>
    <w:p w14:paraId="28FC9046" w14:textId="77777777" w:rsidR="001679CE" w:rsidRDefault="001679CE" w:rsidP="001679CE">
      <w:pPr>
        <w:pStyle w:val="BodyText"/>
        <w:rPr>
          <w:sz w:val="28"/>
        </w:rPr>
      </w:pPr>
    </w:p>
    <w:p w14:paraId="7C379A87" w14:textId="77777777" w:rsidR="001679CE" w:rsidRDefault="001679CE" w:rsidP="001679CE">
      <w:pPr>
        <w:pStyle w:val="BodyText"/>
        <w:rPr>
          <w:sz w:val="28"/>
        </w:rPr>
      </w:pPr>
    </w:p>
    <w:p w14:paraId="7C3029B8" w14:textId="77777777" w:rsidR="001679CE" w:rsidRDefault="001679CE" w:rsidP="001679CE">
      <w:pPr>
        <w:pStyle w:val="BodyText"/>
        <w:rPr>
          <w:sz w:val="28"/>
        </w:rPr>
      </w:pPr>
    </w:p>
    <w:p w14:paraId="5EBD81A3" w14:textId="77777777" w:rsidR="001679CE" w:rsidRDefault="001679CE" w:rsidP="001679CE">
      <w:pPr>
        <w:pStyle w:val="BodyText"/>
        <w:rPr>
          <w:sz w:val="28"/>
        </w:rPr>
      </w:pPr>
    </w:p>
    <w:p w14:paraId="2723258E" w14:textId="77777777" w:rsidR="001679CE" w:rsidRDefault="001679CE" w:rsidP="001679CE">
      <w:pPr>
        <w:pStyle w:val="BodyText"/>
        <w:spacing w:before="3"/>
        <w:rPr>
          <w:sz w:val="39"/>
        </w:rPr>
      </w:pPr>
    </w:p>
    <w:p w14:paraId="4BFC77AE" w14:textId="5867F258" w:rsidR="001679CE" w:rsidRPr="002F27CE" w:rsidRDefault="001679CE" w:rsidP="002F27CE">
      <w:pPr>
        <w:ind w:left="2865" w:right="2573"/>
        <w:jc w:val="center"/>
        <w:rPr>
          <w:sz w:val="28"/>
          <w:lang w:val="en-US"/>
        </w:rPr>
        <w:sectPr w:rsidR="001679CE" w:rsidRPr="002F27CE" w:rsidSect="001679CE">
          <w:pgSz w:w="11910" w:h="16840"/>
          <w:pgMar w:top="1260" w:right="1020" w:bottom="280" w:left="1600" w:header="720" w:footer="720" w:gutter="0"/>
          <w:cols w:space="720"/>
        </w:sectPr>
      </w:pPr>
      <w:r>
        <w:rPr>
          <w:sz w:val="28"/>
        </w:rPr>
        <w:t xml:space="preserve">Hà Nội – </w:t>
      </w:r>
      <w:r w:rsidR="002F27CE">
        <w:rPr>
          <w:sz w:val="28"/>
          <w:lang w:val="en-US"/>
        </w:rPr>
        <w:t>6</w:t>
      </w:r>
      <w:r>
        <w:rPr>
          <w:sz w:val="28"/>
        </w:rPr>
        <w:t>/202</w:t>
      </w:r>
      <w:r w:rsidR="002F27CE">
        <w:rPr>
          <w:sz w:val="28"/>
          <w:lang w:val="en-US"/>
        </w:rPr>
        <w:t>2</w:t>
      </w:r>
    </w:p>
    <w:p w14:paraId="2F8823EE" w14:textId="77777777" w:rsidR="001679CE" w:rsidRDefault="001679CE" w:rsidP="001679CE">
      <w:pPr>
        <w:pStyle w:val="BodyText"/>
        <w:rPr>
          <w:sz w:val="20"/>
        </w:rPr>
      </w:pPr>
    </w:p>
    <w:p w14:paraId="14D73383" w14:textId="77777777" w:rsidR="001679CE" w:rsidRDefault="001679CE" w:rsidP="001679CE">
      <w:pPr>
        <w:pStyle w:val="BodyText"/>
        <w:rPr>
          <w:sz w:val="20"/>
        </w:rPr>
      </w:pPr>
    </w:p>
    <w:p w14:paraId="1EDFD819" w14:textId="77777777" w:rsidR="001679CE" w:rsidRPr="00B24C99" w:rsidRDefault="001679CE" w:rsidP="00B24C99">
      <w:pPr>
        <w:pStyle w:val="Heading1"/>
      </w:pPr>
      <w:bookmarkStart w:id="0" w:name="_bookmark0"/>
      <w:bookmarkEnd w:id="0"/>
      <w:r w:rsidRPr="00B24C99">
        <w:t>MỤC LỤC</w:t>
      </w:r>
    </w:p>
    <w:p w14:paraId="0C71F0B5" w14:textId="77777777" w:rsidR="001679CE" w:rsidRDefault="001679CE" w:rsidP="001679CE">
      <w:pPr>
        <w:sectPr w:rsidR="001679CE">
          <w:headerReference w:type="default" r:id="rId9"/>
          <w:pgSz w:w="11910" w:h="16840"/>
          <w:pgMar w:top="1260" w:right="1020" w:bottom="1675" w:left="1600" w:header="983" w:footer="0" w:gutter="0"/>
          <w:cols w:space="720"/>
        </w:sectPr>
      </w:pPr>
    </w:p>
    <w:sdt>
      <w:sdtPr>
        <w:rPr>
          <w:b w:val="0"/>
          <w:bCs w:val="0"/>
          <w:sz w:val="22"/>
          <w:szCs w:val="22"/>
        </w:rPr>
        <w:id w:val="1957517713"/>
        <w:docPartObj>
          <w:docPartGallery w:val="Table of Contents"/>
          <w:docPartUnique/>
        </w:docPartObj>
      </w:sdtPr>
      <w:sdtEndPr/>
      <w:sdtContent>
        <w:p w14:paraId="0A2BF705" w14:textId="77777777" w:rsidR="001679CE" w:rsidRDefault="001679CE" w:rsidP="001679CE">
          <w:pPr>
            <w:pStyle w:val="TOC1"/>
            <w:tabs>
              <w:tab w:val="right" w:leader="dot" w:pos="9163"/>
            </w:tabs>
            <w:spacing w:before="817"/>
          </w:pPr>
          <w:r>
            <w:fldChar w:fldCharType="begin"/>
          </w:r>
          <w:r>
            <w:instrText xml:space="preserve">TOC \o "1-3" \h \z \u </w:instrText>
          </w:r>
          <w:r>
            <w:fldChar w:fldCharType="separate"/>
          </w:r>
          <w:hyperlink w:anchor="_bookmark0" w:history="1">
            <w:r>
              <w:t>MỤC</w:t>
            </w:r>
            <w:r>
              <w:rPr>
                <w:spacing w:val="-2"/>
              </w:rPr>
              <w:t xml:space="preserve"> </w:t>
            </w:r>
            <w:r>
              <w:t>LỤC</w:t>
            </w:r>
            <w:r>
              <w:tab/>
              <w:t>1</w:t>
            </w:r>
          </w:hyperlink>
        </w:p>
        <w:p w14:paraId="53B0352F" w14:textId="77777777" w:rsidR="001679CE" w:rsidRDefault="00042366" w:rsidP="001679CE">
          <w:pPr>
            <w:pStyle w:val="TOC1"/>
            <w:tabs>
              <w:tab w:val="right" w:leader="dot" w:pos="9162"/>
            </w:tabs>
          </w:pPr>
          <w:hyperlink w:anchor="_bookmark1" w:history="1">
            <w:r w:rsidR="001679CE">
              <w:t>DANH MỤC</w:t>
            </w:r>
            <w:r w:rsidR="001679CE">
              <w:rPr>
                <w:spacing w:val="-3"/>
              </w:rPr>
              <w:t xml:space="preserve"> </w:t>
            </w:r>
            <w:r w:rsidR="001679CE">
              <w:t>HÌNH ẢNH</w:t>
            </w:r>
            <w:r w:rsidR="001679CE">
              <w:tab/>
              <w:t>i</w:t>
            </w:r>
          </w:hyperlink>
        </w:p>
        <w:p w14:paraId="29F53906" w14:textId="77777777" w:rsidR="001679CE" w:rsidRDefault="00042366" w:rsidP="001679CE">
          <w:pPr>
            <w:pStyle w:val="TOC1"/>
            <w:tabs>
              <w:tab w:val="right" w:leader="dot" w:pos="9163"/>
            </w:tabs>
          </w:pPr>
          <w:hyperlink w:anchor="_bookmark2" w:history="1">
            <w:r w:rsidR="001679CE">
              <w:t>DANH</w:t>
            </w:r>
            <w:r w:rsidR="001679CE">
              <w:rPr>
                <w:spacing w:val="-2"/>
              </w:rPr>
              <w:t xml:space="preserve"> </w:t>
            </w:r>
            <w:r w:rsidR="001679CE">
              <w:t>MỤC</w:t>
            </w:r>
            <w:r w:rsidR="001679CE">
              <w:rPr>
                <w:spacing w:val="-1"/>
              </w:rPr>
              <w:t xml:space="preserve"> </w:t>
            </w:r>
            <w:r w:rsidR="001679CE">
              <w:t>BẢNG</w:t>
            </w:r>
            <w:r w:rsidR="001679CE">
              <w:tab/>
              <w:t>ii</w:t>
            </w:r>
          </w:hyperlink>
        </w:p>
        <w:p w14:paraId="3F9952B4" w14:textId="77777777" w:rsidR="001679CE" w:rsidRDefault="00042366" w:rsidP="001679CE">
          <w:pPr>
            <w:pStyle w:val="TOC1"/>
            <w:tabs>
              <w:tab w:val="right" w:leader="dot" w:pos="9165"/>
            </w:tabs>
            <w:spacing w:before="265"/>
          </w:pPr>
          <w:hyperlink w:anchor="_bookmark3" w:history="1">
            <w:r w:rsidR="001679CE">
              <w:t>LỜI</w:t>
            </w:r>
            <w:r w:rsidR="001679CE">
              <w:rPr>
                <w:spacing w:val="-2"/>
              </w:rPr>
              <w:t xml:space="preserve"> </w:t>
            </w:r>
            <w:r w:rsidR="001679CE">
              <w:t>NÓI</w:t>
            </w:r>
            <w:r w:rsidR="001679CE">
              <w:rPr>
                <w:spacing w:val="-1"/>
              </w:rPr>
              <w:t xml:space="preserve"> </w:t>
            </w:r>
            <w:r w:rsidR="001679CE">
              <w:t>ĐẦU</w:t>
            </w:r>
            <w:r w:rsidR="001679CE">
              <w:tab/>
              <w:t>iii</w:t>
            </w:r>
          </w:hyperlink>
        </w:p>
        <w:p w14:paraId="78068DB7" w14:textId="77777777" w:rsidR="001679CE" w:rsidRDefault="00042366" w:rsidP="001679CE">
          <w:pPr>
            <w:pStyle w:val="TOC1"/>
            <w:tabs>
              <w:tab w:val="right" w:leader="dot" w:pos="9163"/>
            </w:tabs>
          </w:pPr>
          <w:hyperlink w:anchor="_bookmark4" w:history="1">
            <w:r w:rsidR="001679CE">
              <w:t>CHƯƠNG 1. GIỚI THIỆU</w:t>
            </w:r>
            <w:r w:rsidR="001679CE">
              <w:rPr>
                <w:spacing w:val="-8"/>
              </w:rPr>
              <w:t xml:space="preserve"> </w:t>
            </w:r>
            <w:r w:rsidR="001679CE">
              <w:t>CHUNG (INTRODUCTION)</w:t>
            </w:r>
            <w:r w:rsidR="001679CE">
              <w:tab/>
              <w:t>1</w:t>
            </w:r>
          </w:hyperlink>
        </w:p>
        <w:p w14:paraId="2E77ACE1" w14:textId="77777777" w:rsidR="001679CE" w:rsidRDefault="00042366" w:rsidP="001679CE">
          <w:pPr>
            <w:pStyle w:val="TOC2"/>
            <w:numPr>
              <w:ilvl w:val="1"/>
              <w:numId w:val="15"/>
            </w:numPr>
            <w:tabs>
              <w:tab w:val="left" w:pos="1108"/>
              <w:tab w:val="right" w:leader="dot" w:pos="9163"/>
            </w:tabs>
            <w:ind w:hanging="361"/>
          </w:pPr>
          <w:hyperlink w:anchor="_bookmark5" w:history="1">
            <w:r w:rsidR="001679CE">
              <w:t>Giới</w:t>
            </w:r>
            <w:r w:rsidR="001679CE">
              <w:rPr>
                <w:spacing w:val="-1"/>
              </w:rPr>
              <w:t xml:space="preserve"> </w:t>
            </w:r>
            <w:r w:rsidR="001679CE">
              <w:t>thiệu chung</w:t>
            </w:r>
            <w:r w:rsidR="001679CE">
              <w:tab/>
              <w:t>1</w:t>
            </w:r>
          </w:hyperlink>
        </w:p>
        <w:p w14:paraId="402FEFE8" w14:textId="77777777" w:rsidR="001679CE" w:rsidRDefault="00042366" w:rsidP="001679CE">
          <w:pPr>
            <w:pStyle w:val="TOC2"/>
            <w:numPr>
              <w:ilvl w:val="1"/>
              <w:numId w:val="15"/>
            </w:numPr>
            <w:tabs>
              <w:tab w:val="left" w:pos="1108"/>
              <w:tab w:val="right" w:leader="dot" w:pos="9163"/>
            </w:tabs>
            <w:ind w:hanging="361"/>
          </w:pPr>
          <w:hyperlink w:anchor="_bookmark6" w:history="1">
            <w:r w:rsidR="001679CE">
              <w:t>Hệ thống thời gian thực (Real-time</w:t>
            </w:r>
            <w:r w:rsidR="001679CE">
              <w:rPr>
                <w:spacing w:val="-5"/>
              </w:rPr>
              <w:t xml:space="preserve"> </w:t>
            </w:r>
            <w:r w:rsidR="001679CE">
              <w:t>operating system)</w:t>
            </w:r>
            <w:r w:rsidR="001679CE">
              <w:tab/>
              <w:t>1</w:t>
            </w:r>
          </w:hyperlink>
        </w:p>
        <w:p w14:paraId="0A136BA7" w14:textId="77777777" w:rsidR="001679CE" w:rsidRDefault="00042366" w:rsidP="001679CE">
          <w:pPr>
            <w:pStyle w:val="TOC2"/>
            <w:numPr>
              <w:ilvl w:val="1"/>
              <w:numId w:val="15"/>
            </w:numPr>
            <w:tabs>
              <w:tab w:val="left" w:pos="1108"/>
              <w:tab w:val="right" w:leader="dot" w:pos="9163"/>
            </w:tabs>
            <w:ind w:hanging="361"/>
          </w:pPr>
          <w:hyperlink w:anchor="_bookmark7" w:history="1">
            <w:r w:rsidR="001679CE">
              <w:t>Hệ thống điều khiển thang máy</w:t>
            </w:r>
            <w:r w:rsidR="001679CE">
              <w:rPr>
                <w:spacing w:val="-4"/>
              </w:rPr>
              <w:t xml:space="preserve"> </w:t>
            </w:r>
            <w:r w:rsidR="001679CE">
              <w:t>cao ốc</w:t>
            </w:r>
            <w:r w:rsidR="001679CE">
              <w:tab/>
              <w:t>1</w:t>
            </w:r>
          </w:hyperlink>
        </w:p>
        <w:p w14:paraId="2615AD60" w14:textId="77777777" w:rsidR="001679CE" w:rsidRDefault="00042366" w:rsidP="001679CE">
          <w:pPr>
            <w:pStyle w:val="TOC1"/>
            <w:tabs>
              <w:tab w:val="right" w:leader="dot" w:pos="9163"/>
            </w:tabs>
          </w:pPr>
          <w:hyperlink w:anchor="_bookmark9" w:history="1">
            <w:r w:rsidR="001679CE">
              <w:t>CHƯƠNG 2. MÔ HÌNH HÓA</w:t>
            </w:r>
            <w:r w:rsidR="001679CE">
              <w:rPr>
                <w:spacing w:val="-13"/>
              </w:rPr>
              <w:t xml:space="preserve"> </w:t>
            </w:r>
            <w:r w:rsidR="001679CE">
              <w:t>HỆ</w:t>
            </w:r>
            <w:r w:rsidR="001679CE">
              <w:rPr>
                <w:spacing w:val="-7"/>
              </w:rPr>
              <w:t xml:space="preserve"> </w:t>
            </w:r>
            <w:r w:rsidR="001679CE">
              <w:t>THỐNG</w:t>
            </w:r>
            <w:r w:rsidR="001679CE">
              <w:tab/>
              <w:t>4</w:t>
            </w:r>
          </w:hyperlink>
        </w:p>
        <w:p w14:paraId="28A90F32" w14:textId="77777777" w:rsidR="001679CE" w:rsidRDefault="00042366" w:rsidP="001679CE">
          <w:pPr>
            <w:pStyle w:val="TOC2"/>
            <w:numPr>
              <w:ilvl w:val="1"/>
              <w:numId w:val="14"/>
            </w:numPr>
            <w:tabs>
              <w:tab w:val="left" w:pos="1108"/>
              <w:tab w:val="right" w:leader="dot" w:pos="9163"/>
            </w:tabs>
            <w:ind w:hanging="361"/>
          </w:pPr>
          <w:hyperlink w:anchor="_bookmark10" w:history="1">
            <w:r w:rsidR="001679CE">
              <w:t>Mô hình hóa hệ thống sử</w:t>
            </w:r>
            <w:r w:rsidR="001679CE">
              <w:rPr>
                <w:spacing w:val="-5"/>
              </w:rPr>
              <w:t xml:space="preserve"> </w:t>
            </w:r>
            <w:r w:rsidR="001679CE">
              <w:t>dụng UML</w:t>
            </w:r>
            <w:r w:rsidR="001679CE">
              <w:tab/>
              <w:t>4</w:t>
            </w:r>
          </w:hyperlink>
        </w:p>
        <w:p w14:paraId="78B8CA67" w14:textId="77777777" w:rsidR="001679CE" w:rsidRDefault="00042366" w:rsidP="001679CE">
          <w:pPr>
            <w:pStyle w:val="TOC3"/>
            <w:numPr>
              <w:ilvl w:val="2"/>
              <w:numId w:val="14"/>
            </w:numPr>
            <w:tabs>
              <w:tab w:val="left" w:pos="1576"/>
              <w:tab w:val="right" w:leader="dot" w:pos="9163"/>
            </w:tabs>
            <w:spacing w:before="145"/>
            <w:ind w:hanging="541"/>
          </w:pPr>
          <w:hyperlink w:anchor="_bookmark11" w:history="1">
            <w:r w:rsidR="001679CE">
              <w:t>Use</w:t>
            </w:r>
            <w:r w:rsidR="001679CE">
              <w:rPr>
                <w:spacing w:val="-3"/>
              </w:rPr>
              <w:t xml:space="preserve"> </w:t>
            </w:r>
            <w:r w:rsidR="001679CE">
              <w:t>case</w:t>
            </w:r>
            <w:r w:rsidR="001679CE">
              <w:rPr>
                <w:spacing w:val="-1"/>
              </w:rPr>
              <w:t xml:space="preserve"> </w:t>
            </w:r>
            <w:r w:rsidR="001679CE">
              <w:t>Diagram</w:t>
            </w:r>
            <w:r w:rsidR="001679CE">
              <w:tab/>
              <w:t>4</w:t>
            </w:r>
          </w:hyperlink>
        </w:p>
        <w:p w14:paraId="6439B811" w14:textId="77777777" w:rsidR="001679CE" w:rsidRDefault="00042366" w:rsidP="001679CE">
          <w:pPr>
            <w:pStyle w:val="TOC3"/>
            <w:numPr>
              <w:ilvl w:val="2"/>
              <w:numId w:val="14"/>
            </w:numPr>
            <w:tabs>
              <w:tab w:val="left" w:pos="1576"/>
              <w:tab w:val="right" w:leader="dot" w:pos="9163"/>
            </w:tabs>
            <w:ind w:hanging="541"/>
          </w:pPr>
          <w:hyperlink w:anchor="_bookmark13" w:history="1">
            <w:r w:rsidR="001679CE">
              <w:t>Class</w:t>
            </w:r>
            <w:r w:rsidR="001679CE">
              <w:rPr>
                <w:spacing w:val="-1"/>
              </w:rPr>
              <w:t xml:space="preserve"> </w:t>
            </w:r>
            <w:r w:rsidR="001679CE">
              <w:t>Diagram</w:t>
            </w:r>
            <w:r w:rsidR="001679CE">
              <w:tab/>
              <w:t>5</w:t>
            </w:r>
          </w:hyperlink>
        </w:p>
        <w:p w14:paraId="15575EB0" w14:textId="77777777" w:rsidR="001679CE" w:rsidRDefault="00042366" w:rsidP="001679CE">
          <w:pPr>
            <w:pStyle w:val="TOC3"/>
            <w:numPr>
              <w:ilvl w:val="2"/>
              <w:numId w:val="14"/>
            </w:numPr>
            <w:tabs>
              <w:tab w:val="left" w:pos="1576"/>
              <w:tab w:val="right" w:leader="dot" w:pos="9163"/>
            </w:tabs>
            <w:ind w:hanging="541"/>
          </w:pPr>
          <w:hyperlink w:anchor="_bookmark15" w:history="1">
            <w:r w:rsidR="001679CE">
              <w:t>State</w:t>
            </w:r>
            <w:r w:rsidR="001679CE">
              <w:rPr>
                <w:spacing w:val="-2"/>
              </w:rPr>
              <w:t xml:space="preserve"> </w:t>
            </w:r>
            <w:r w:rsidR="001679CE">
              <w:t>Diagram</w:t>
            </w:r>
            <w:r w:rsidR="001679CE">
              <w:tab/>
              <w:t>5</w:t>
            </w:r>
          </w:hyperlink>
        </w:p>
        <w:p w14:paraId="53D838BD" w14:textId="77777777" w:rsidR="001679CE" w:rsidRDefault="00042366" w:rsidP="001679CE">
          <w:pPr>
            <w:pStyle w:val="TOC3"/>
            <w:numPr>
              <w:ilvl w:val="2"/>
              <w:numId w:val="14"/>
            </w:numPr>
            <w:tabs>
              <w:tab w:val="left" w:pos="1576"/>
              <w:tab w:val="right" w:leader="dot" w:pos="9163"/>
            </w:tabs>
            <w:ind w:hanging="541"/>
          </w:pPr>
          <w:hyperlink w:anchor="_bookmark17" w:history="1">
            <w:r w:rsidR="001679CE">
              <w:t>Sequence</w:t>
            </w:r>
            <w:r w:rsidR="001679CE">
              <w:rPr>
                <w:spacing w:val="-2"/>
              </w:rPr>
              <w:t xml:space="preserve"> </w:t>
            </w:r>
            <w:r w:rsidR="001679CE">
              <w:t>Diagram</w:t>
            </w:r>
            <w:r w:rsidR="001679CE">
              <w:tab/>
              <w:t>6</w:t>
            </w:r>
          </w:hyperlink>
        </w:p>
        <w:p w14:paraId="29058A58" w14:textId="77777777" w:rsidR="001679CE" w:rsidRDefault="00042366" w:rsidP="001679CE">
          <w:pPr>
            <w:pStyle w:val="TOC2"/>
            <w:numPr>
              <w:ilvl w:val="1"/>
              <w:numId w:val="14"/>
            </w:numPr>
            <w:tabs>
              <w:tab w:val="left" w:pos="1108"/>
              <w:tab w:val="right" w:leader="dot" w:pos="9163"/>
            </w:tabs>
            <w:ind w:hanging="361"/>
          </w:pPr>
          <w:hyperlink w:anchor="_bookmark23" w:history="1">
            <w:r w:rsidR="001679CE">
              <w:t>Mô hình hóa hệ thống sử</w:t>
            </w:r>
            <w:r w:rsidR="001679CE">
              <w:rPr>
                <w:spacing w:val="-5"/>
              </w:rPr>
              <w:t xml:space="preserve"> </w:t>
            </w:r>
            <w:r w:rsidR="001679CE">
              <w:t>dụng</w:t>
            </w:r>
            <w:r w:rsidR="001679CE">
              <w:rPr>
                <w:spacing w:val="-3"/>
              </w:rPr>
              <w:t xml:space="preserve"> </w:t>
            </w:r>
            <w:r w:rsidR="001679CE">
              <w:t>SystemC</w:t>
            </w:r>
            <w:r w:rsidR="001679CE">
              <w:tab/>
              <w:t>9</w:t>
            </w:r>
          </w:hyperlink>
        </w:p>
        <w:p w14:paraId="54992A15" w14:textId="77777777" w:rsidR="001679CE" w:rsidRDefault="00042366" w:rsidP="001679CE">
          <w:pPr>
            <w:pStyle w:val="TOC2"/>
            <w:numPr>
              <w:ilvl w:val="1"/>
              <w:numId w:val="14"/>
            </w:numPr>
            <w:tabs>
              <w:tab w:val="left" w:pos="1108"/>
              <w:tab w:val="right" w:leader="dot" w:pos="9163"/>
            </w:tabs>
            <w:ind w:hanging="361"/>
          </w:pPr>
          <w:hyperlink w:anchor="_bookmark27" w:history="1">
            <w:r w:rsidR="001679CE">
              <w:t>Kết luận</w:t>
            </w:r>
            <w:r w:rsidR="001679CE">
              <w:tab/>
              <w:t>12</w:t>
            </w:r>
          </w:hyperlink>
        </w:p>
        <w:p w14:paraId="12F058D9" w14:textId="77777777" w:rsidR="001679CE" w:rsidRDefault="00042366" w:rsidP="001679CE">
          <w:pPr>
            <w:pStyle w:val="TOC1"/>
            <w:tabs>
              <w:tab w:val="right" w:leader="dot" w:pos="9163"/>
            </w:tabs>
          </w:pPr>
          <w:hyperlink w:anchor="_bookmark28" w:history="1">
            <w:r w:rsidR="001679CE">
              <w:t>CHƯƠNG 3. THIẾT KẾ HỆ THỐNG</w:t>
            </w:r>
            <w:r w:rsidR="001679CE">
              <w:rPr>
                <w:spacing w:val="-20"/>
              </w:rPr>
              <w:t xml:space="preserve"> </w:t>
            </w:r>
            <w:r w:rsidR="001679CE">
              <w:t>(SYSTEM</w:t>
            </w:r>
            <w:r w:rsidR="001679CE">
              <w:rPr>
                <w:spacing w:val="-2"/>
              </w:rPr>
              <w:t xml:space="preserve"> </w:t>
            </w:r>
            <w:r w:rsidR="001679CE">
              <w:t>DESIGN)</w:t>
            </w:r>
            <w:r w:rsidR="001679CE">
              <w:tab/>
              <w:t>13</w:t>
            </w:r>
          </w:hyperlink>
        </w:p>
        <w:p w14:paraId="298D41EB" w14:textId="77777777" w:rsidR="001679CE" w:rsidRDefault="00042366" w:rsidP="001679CE">
          <w:pPr>
            <w:pStyle w:val="TOC2"/>
            <w:numPr>
              <w:ilvl w:val="1"/>
              <w:numId w:val="13"/>
            </w:numPr>
            <w:tabs>
              <w:tab w:val="left" w:pos="1108"/>
              <w:tab w:val="right" w:leader="dot" w:pos="9163"/>
            </w:tabs>
            <w:ind w:hanging="361"/>
          </w:pPr>
          <w:hyperlink w:anchor="_bookmark29" w:history="1">
            <w:r w:rsidR="001679CE">
              <w:t>Thiết kế</w:t>
            </w:r>
            <w:r w:rsidR="001679CE">
              <w:rPr>
                <w:spacing w:val="-2"/>
              </w:rPr>
              <w:t xml:space="preserve"> </w:t>
            </w:r>
            <w:r w:rsidR="001679CE">
              <w:t>phần cứng</w:t>
            </w:r>
            <w:r w:rsidR="001679CE">
              <w:tab/>
              <w:t>13</w:t>
            </w:r>
          </w:hyperlink>
        </w:p>
        <w:p w14:paraId="2B2699FB" w14:textId="77777777" w:rsidR="001679CE" w:rsidRDefault="00042366" w:rsidP="001679CE">
          <w:pPr>
            <w:pStyle w:val="TOC3"/>
            <w:numPr>
              <w:ilvl w:val="2"/>
              <w:numId w:val="13"/>
            </w:numPr>
            <w:tabs>
              <w:tab w:val="left" w:pos="1576"/>
              <w:tab w:val="right" w:leader="dot" w:pos="9163"/>
            </w:tabs>
            <w:spacing w:before="144"/>
            <w:ind w:hanging="541"/>
          </w:pPr>
          <w:hyperlink w:anchor="_bookmark30" w:history="1">
            <w:r w:rsidR="001679CE">
              <w:t>Lưu đồ thuật toán cho bộ điều khiển 1</w:t>
            </w:r>
            <w:r w:rsidR="001679CE">
              <w:rPr>
                <w:spacing w:val="-1"/>
              </w:rPr>
              <w:t xml:space="preserve"> </w:t>
            </w:r>
            <w:r w:rsidR="001679CE">
              <w:t>thang</w:t>
            </w:r>
            <w:r w:rsidR="001679CE">
              <w:rPr>
                <w:spacing w:val="1"/>
              </w:rPr>
              <w:t xml:space="preserve"> </w:t>
            </w:r>
            <w:r w:rsidR="001679CE">
              <w:t>máy</w:t>
            </w:r>
            <w:r w:rsidR="001679CE">
              <w:tab/>
              <w:t>13</w:t>
            </w:r>
          </w:hyperlink>
        </w:p>
        <w:p w14:paraId="02EE0236" w14:textId="77777777" w:rsidR="001679CE" w:rsidRDefault="00042366" w:rsidP="001679CE">
          <w:pPr>
            <w:pStyle w:val="TOC3"/>
            <w:numPr>
              <w:ilvl w:val="2"/>
              <w:numId w:val="13"/>
            </w:numPr>
            <w:tabs>
              <w:tab w:val="left" w:pos="1571"/>
              <w:tab w:val="right" w:leader="dot" w:pos="9163"/>
            </w:tabs>
            <w:ind w:left="1570" w:hanging="536"/>
          </w:pPr>
          <w:hyperlink w:anchor="_bookmark32" w:history="1">
            <w:r w:rsidR="001679CE">
              <w:t>Thiết kế sơ đồ ASMD (Algorithm State Machine</w:t>
            </w:r>
            <w:r w:rsidR="001679CE">
              <w:rPr>
                <w:spacing w:val="-22"/>
              </w:rPr>
              <w:t xml:space="preserve"> </w:t>
            </w:r>
            <w:r w:rsidR="001679CE">
              <w:t>and</w:t>
            </w:r>
            <w:r w:rsidR="001679CE">
              <w:rPr>
                <w:spacing w:val="-1"/>
              </w:rPr>
              <w:t xml:space="preserve"> </w:t>
            </w:r>
            <w:r w:rsidR="001679CE">
              <w:t>Datapath)</w:t>
            </w:r>
            <w:r w:rsidR="001679CE">
              <w:tab/>
              <w:t>15</w:t>
            </w:r>
          </w:hyperlink>
        </w:p>
        <w:p w14:paraId="7FD784CA" w14:textId="77777777" w:rsidR="001679CE" w:rsidRDefault="00042366" w:rsidP="001679CE">
          <w:pPr>
            <w:pStyle w:val="TOC2"/>
            <w:numPr>
              <w:ilvl w:val="1"/>
              <w:numId w:val="13"/>
            </w:numPr>
            <w:tabs>
              <w:tab w:val="left" w:pos="1108"/>
              <w:tab w:val="right" w:leader="dot" w:pos="9163"/>
            </w:tabs>
            <w:spacing w:before="265"/>
            <w:ind w:hanging="361"/>
          </w:pPr>
          <w:hyperlink w:anchor="_bookmark36" w:history="1">
            <w:r w:rsidR="001679CE">
              <w:t>Thiết kế</w:t>
            </w:r>
            <w:r w:rsidR="001679CE">
              <w:rPr>
                <w:spacing w:val="-2"/>
              </w:rPr>
              <w:t xml:space="preserve"> </w:t>
            </w:r>
            <w:r w:rsidR="001679CE">
              <w:t>phần mềm</w:t>
            </w:r>
            <w:r w:rsidR="001679CE">
              <w:tab/>
              <w:t>18</w:t>
            </w:r>
          </w:hyperlink>
        </w:p>
        <w:p w14:paraId="0A0E3BEA" w14:textId="77777777" w:rsidR="001679CE" w:rsidRDefault="00042366" w:rsidP="001679CE">
          <w:pPr>
            <w:pStyle w:val="TOC3"/>
            <w:numPr>
              <w:ilvl w:val="2"/>
              <w:numId w:val="13"/>
            </w:numPr>
            <w:tabs>
              <w:tab w:val="left" w:pos="1576"/>
              <w:tab w:val="right" w:leader="dot" w:pos="9163"/>
            </w:tabs>
            <w:spacing w:before="144"/>
            <w:ind w:hanging="541"/>
          </w:pPr>
          <w:hyperlink w:anchor="_bookmark37" w:history="1">
            <w:r w:rsidR="001679CE">
              <w:t>Mục</w:t>
            </w:r>
            <w:r w:rsidR="001679CE">
              <w:rPr>
                <w:spacing w:val="-1"/>
              </w:rPr>
              <w:t xml:space="preserve"> </w:t>
            </w:r>
            <w:r w:rsidR="001679CE">
              <w:t>tiêu</w:t>
            </w:r>
            <w:r w:rsidR="001679CE">
              <w:tab/>
              <w:t>18</w:t>
            </w:r>
          </w:hyperlink>
        </w:p>
        <w:p w14:paraId="5F1D343B" w14:textId="77777777" w:rsidR="001679CE" w:rsidRDefault="00042366" w:rsidP="001679CE">
          <w:pPr>
            <w:pStyle w:val="TOC3"/>
            <w:numPr>
              <w:ilvl w:val="2"/>
              <w:numId w:val="13"/>
            </w:numPr>
            <w:tabs>
              <w:tab w:val="left" w:pos="1576"/>
              <w:tab w:val="right" w:leader="dot" w:pos="9163"/>
            </w:tabs>
            <w:ind w:hanging="541"/>
          </w:pPr>
          <w:hyperlink w:anchor="_bookmark38" w:history="1">
            <w:r w:rsidR="001679CE">
              <w:t>Lý do lựa chọn</w:t>
            </w:r>
            <w:r w:rsidR="001679CE">
              <w:rPr>
                <w:spacing w:val="-2"/>
              </w:rPr>
              <w:t xml:space="preserve"> </w:t>
            </w:r>
            <w:r w:rsidR="001679CE">
              <w:t>phần mềm</w:t>
            </w:r>
            <w:r w:rsidR="001679CE">
              <w:tab/>
              <w:t>18</w:t>
            </w:r>
          </w:hyperlink>
        </w:p>
        <w:p w14:paraId="7E69AC6C" w14:textId="77777777" w:rsidR="001679CE" w:rsidRDefault="00042366" w:rsidP="001679CE">
          <w:pPr>
            <w:pStyle w:val="TOC3"/>
            <w:numPr>
              <w:ilvl w:val="2"/>
              <w:numId w:val="13"/>
            </w:numPr>
            <w:tabs>
              <w:tab w:val="left" w:pos="1571"/>
              <w:tab w:val="right" w:leader="dot" w:pos="9163"/>
            </w:tabs>
            <w:ind w:left="1570" w:hanging="536"/>
          </w:pPr>
          <w:hyperlink w:anchor="_bookmark39" w:history="1">
            <w:r w:rsidR="001679CE">
              <w:t>Thiết kế</w:t>
            </w:r>
            <w:r w:rsidR="001679CE">
              <w:tab/>
              <w:t>20</w:t>
            </w:r>
          </w:hyperlink>
        </w:p>
        <w:p w14:paraId="3708A824" w14:textId="77777777" w:rsidR="001679CE" w:rsidRDefault="00042366" w:rsidP="001679CE">
          <w:pPr>
            <w:pStyle w:val="TOC3"/>
            <w:numPr>
              <w:ilvl w:val="2"/>
              <w:numId w:val="13"/>
            </w:numPr>
            <w:tabs>
              <w:tab w:val="left" w:pos="1576"/>
              <w:tab w:val="right" w:leader="dot" w:pos="9163"/>
            </w:tabs>
            <w:ind w:hanging="541"/>
          </w:pPr>
          <w:hyperlink w:anchor="_bookmark42" w:history="1">
            <w:r w:rsidR="001679CE">
              <w:t>Hướng</w:t>
            </w:r>
            <w:r w:rsidR="001679CE">
              <w:rPr>
                <w:spacing w:val="-1"/>
              </w:rPr>
              <w:t xml:space="preserve"> </w:t>
            </w:r>
            <w:r w:rsidR="001679CE">
              <w:t>triển khai</w:t>
            </w:r>
            <w:r w:rsidR="001679CE">
              <w:tab/>
              <w:t>22</w:t>
            </w:r>
          </w:hyperlink>
        </w:p>
        <w:p w14:paraId="62273F1F" w14:textId="77777777" w:rsidR="001679CE" w:rsidRDefault="00042366" w:rsidP="001679CE">
          <w:pPr>
            <w:pStyle w:val="TOC3"/>
            <w:numPr>
              <w:ilvl w:val="2"/>
              <w:numId w:val="13"/>
            </w:numPr>
            <w:tabs>
              <w:tab w:val="left" w:pos="1576"/>
              <w:tab w:val="right" w:leader="dot" w:pos="9163"/>
            </w:tabs>
            <w:spacing w:after="20"/>
            <w:ind w:hanging="541"/>
          </w:pPr>
          <w:hyperlink w:anchor="_bookmark43" w:history="1">
            <w:r w:rsidR="001679CE">
              <w:t>Giải quyết các vấn đề gặp phải trong quá trình</w:t>
            </w:r>
            <w:r w:rsidR="001679CE">
              <w:rPr>
                <w:spacing w:val="-4"/>
              </w:rPr>
              <w:t xml:space="preserve"> </w:t>
            </w:r>
            <w:r w:rsidR="001679CE">
              <w:t>triển khai</w:t>
            </w:r>
            <w:r w:rsidR="001679CE">
              <w:tab/>
              <w:t>22</w:t>
            </w:r>
          </w:hyperlink>
        </w:p>
        <w:p w14:paraId="16AD847F" w14:textId="77777777" w:rsidR="001679CE" w:rsidRDefault="00042366" w:rsidP="001679CE">
          <w:pPr>
            <w:pStyle w:val="TOC2"/>
            <w:numPr>
              <w:ilvl w:val="1"/>
              <w:numId w:val="13"/>
            </w:numPr>
            <w:tabs>
              <w:tab w:val="left" w:pos="1108"/>
              <w:tab w:val="right" w:leader="dot" w:pos="9163"/>
            </w:tabs>
            <w:spacing w:before="41"/>
            <w:ind w:hanging="361"/>
          </w:pPr>
          <w:hyperlink w:anchor="_bookmark44" w:history="1">
            <w:r w:rsidR="001679CE">
              <w:t>Thiết kế giao tiếp giữa phần cứng và</w:t>
            </w:r>
            <w:r w:rsidR="001679CE">
              <w:rPr>
                <w:spacing w:val="-2"/>
              </w:rPr>
              <w:t xml:space="preserve"> </w:t>
            </w:r>
            <w:r w:rsidR="001679CE">
              <w:t>phần</w:t>
            </w:r>
            <w:r w:rsidR="001679CE">
              <w:rPr>
                <w:spacing w:val="-2"/>
              </w:rPr>
              <w:t xml:space="preserve"> </w:t>
            </w:r>
            <w:r w:rsidR="001679CE">
              <w:t>mềm</w:t>
            </w:r>
            <w:r w:rsidR="001679CE">
              <w:tab/>
              <w:t>23</w:t>
            </w:r>
          </w:hyperlink>
        </w:p>
        <w:p w14:paraId="19C0B5C2" w14:textId="77777777" w:rsidR="001679CE" w:rsidRDefault="00042366" w:rsidP="001679CE">
          <w:pPr>
            <w:pStyle w:val="TOC3"/>
            <w:numPr>
              <w:ilvl w:val="2"/>
              <w:numId w:val="13"/>
            </w:numPr>
            <w:tabs>
              <w:tab w:val="left" w:pos="1576"/>
              <w:tab w:val="right" w:leader="dot" w:pos="9163"/>
            </w:tabs>
            <w:spacing w:before="145"/>
            <w:ind w:hanging="541"/>
          </w:pPr>
          <w:hyperlink w:anchor="_bookmark46" w:history="1">
            <w:r w:rsidR="001679CE">
              <w:t>Mô tả chi tiết các đầu vào</w:t>
            </w:r>
            <w:r w:rsidR="001679CE">
              <w:rPr>
                <w:spacing w:val="-4"/>
              </w:rPr>
              <w:t xml:space="preserve"> </w:t>
            </w:r>
            <w:r w:rsidR="001679CE">
              <w:t>và</w:t>
            </w:r>
            <w:r w:rsidR="001679CE">
              <w:rPr>
                <w:spacing w:val="-1"/>
              </w:rPr>
              <w:t xml:space="preserve"> </w:t>
            </w:r>
            <w:r w:rsidR="001679CE">
              <w:t>ra</w:t>
            </w:r>
            <w:r w:rsidR="001679CE">
              <w:tab/>
              <w:t>23</w:t>
            </w:r>
          </w:hyperlink>
        </w:p>
        <w:p w14:paraId="1109A11B" w14:textId="77777777" w:rsidR="001679CE" w:rsidRDefault="00042366" w:rsidP="001679CE">
          <w:pPr>
            <w:pStyle w:val="TOC1"/>
            <w:tabs>
              <w:tab w:val="right" w:leader="dot" w:pos="9163"/>
            </w:tabs>
          </w:pPr>
          <w:hyperlink w:anchor="_bookmark47" w:history="1">
            <w:r w:rsidR="001679CE">
              <w:t>CHƯƠNG 4. KIỂM</w:t>
            </w:r>
            <w:r w:rsidR="001679CE">
              <w:rPr>
                <w:spacing w:val="-6"/>
              </w:rPr>
              <w:t xml:space="preserve"> </w:t>
            </w:r>
            <w:r w:rsidR="001679CE">
              <w:t xml:space="preserve">THỬ </w:t>
            </w:r>
            <w:r w:rsidR="001679CE">
              <w:rPr>
                <w:spacing w:val="-3"/>
              </w:rPr>
              <w:t>(VERIFICATION)</w:t>
            </w:r>
            <w:r w:rsidR="001679CE">
              <w:rPr>
                <w:spacing w:val="-3"/>
              </w:rPr>
              <w:tab/>
            </w:r>
            <w:r w:rsidR="001679CE">
              <w:t>25</w:t>
            </w:r>
          </w:hyperlink>
        </w:p>
        <w:p w14:paraId="3976432E" w14:textId="77777777" w:rsidR="001679CE" w:rsidRDefault="00042366" w:rsidP="001679CE">
          <w:pPr>
            <w:pStyle w:val="TOC2"/>
            <w:numPr>
              <w:ilvl w:val="1"/>
              <w:numId w:val="12"/>
            </w:numPr>
            <w:tabs>
              <w:tab w:val="left" w:pos="1108"/>
              <w:tab w:val="right" w:leader="dot" w:pos="9163"/>
            </w:tabs>
            <w:ind w:hanging="361"/>
          </w:pPr>
          <w:hyperlink w:anchor="_bookmark48" w:history="1">
            <w:r w:rsidR="001679CE">
              <w:t>Kế hoạch</w:t>
            </w:r>
            <w:r w:rsidR="001679CE">
              <w:rPr>
                <w:spacing w:val="-1"/>
              </w:rPr>
              <w:t xml:space="preserve"> </w:t>
            </w:r>
            <w:r w:rsidR="001679CE">
              <w:t>kiểm thử</w:t>
            </w:r>
            <w:r w:rsidR="001679CE">
              <w:tab/>
              <w:t>25</w:t>
            </w:r>
          </w:hyperlink>
        </w:p>
        <w:p w14:paraId="08FC024C" w14:textId="77777777" w:rsidR="001679CE" w:rsidRDefault="00042366" w:rsidP="001679CE">
          <w:pPr>
            <w:pStyle w:val="TOC3"/>
            <w:numPr>
              <w:ilvl w:val="2"/>
              <w:numId w:val="12"/>
            </w:numPr>
            <w:tabs>
              <w:tab w:val="left" w:pos="1576"/>
              <w:tab w:val="right" w:leader="dot" w:pos="9163"/>
            </w:tabs>
            <w:spacing w:before="144"/>
            <w:ind w:hanging="541"/>
          </w:pPr>
          <w:hyperlink w:anchor="_bookmark49" w:history="1">
            <w:r w:rsidR="001679CE">
              <w:t>Kịch</w:t>
            </w:r>
            <w:r w:rsidR="001679CE">
              <w:rPr>
                <w:spacing w:val="-1"/>
              </w:rPr>
              <w:t xml:space="preserve"> </w:t>
            </w:r>
            <w:r w:rsidR="001679CE">
              <w:t>bản test</w:t>
            </w:r>
            <w:r w:rsidR="001679CE">
              <w:tab/>
              <w:t>25</w:t>
            </w:r>
          </w:hyperlink>
        </w:p>
        <w:p w14:paraId="46F0D522" w14:textId="77777777" w:rsidR="001679CE" w:rsidRDefault="001679CE" w:rsidP="001679CE">
          <w:pPr>
            <w:spacing w:line="84" w:lineRule="exact"/>
            <w:rPr>
              <w:sz w:val="8"/>
            </w:rPr>
          </w:pPr>
          <w:r>
            <w:fldChar w:fldCharType="end"/>
          </w:r>
        </w:p>
      </w:sdtContent>
    </w:sdt>
    <w:p w14:paraId="202D43AF" w14:textId="77777777" w:rsidR="001679CE" w:rsidRDefault="001679CE" w:rsidP="001679CE">
      <w:pPr>
        <w:spacing w:line="84" w:lineRule="exact"/>
        <w:rPr>
          <w:sz w:val="8"/>
        </w:rPr>
        <w:sectPr w:rsidR="001679CE">
          <w:type w:val="continuous"/>
          <w:pgSz w:w="11910" w:h="16840"/>
          <w:pgMar w:top="1272" w:right="1020" w:bottom="1675" w:left="1600" w:header="720" w:footer="720" w:gutter="0"/>
          <w:cols w:space="720"/>
        </w:sectPr>
      </w:pPr>
    </w:p>
    <w:p w14:paraId="038A4B3F" w14:textId="77777777" w:rsidR="001679CE" w:rsidRDefault="00042366" w:rsidP="001679CE">
      <w:pPr>
        <w:pStyle w:val="ListParagraph"/>
        <w:numPr>
          <w:ilvl w:val="2"/>
          <w:numId w:val="12"/>
        </w:numPr>
        <w:tabs>
          <w:tab w:val="left" w:pos="1571"/>
        </w:tabs>
        <w:spacing w:before="0"/>
        <w:ind w:left="1570" w:hanging="536"/>
        <w:rPr>
          <w:sz w:val="24"/>
        </w:rPr>
      </w:pPr>
      <w:hyperlink w:anchor="_bookmark50" w:history="1">
        <w:r w:rsidR="001679CE">
          <w:rPr>
            <w:sz w:val="24"/>
          </w:rPr>
          <w:t>Kiểm</w:t>
        </w:r>
        <w:r w:rsidR="001679CE">
          <w:rPr>
            <w:spacing w:val="-6"/>
            <w:sz w:val="24"/>
          </w:rPr>
          <w:t xml:space="preserve"> </w:t>
        </w:r>
        <w:r w:rsidR="001679CE">
          <w:rPr>
            <w:sz w:val="24"/>
          </w:rPr>
          <w:t>thử</w:t>
        </w:r>
        <w:r w:rsidR="001679CE">
          <w:rPr>
            <w:spacing w:val="-6"/>
            <w:sz w:val="24"/>
          </w:rPr>
          <w:t xml:space="preserve"> </w:t>
        </w:r>
        <w:r w:rsidR="001679CE">
          <w:rPr>
            <w:sz w:val="24"/>
          </w:rPr>
          <w:t>thiết</w:t>
        </w:r>
        <w:r w:rsidR="001679CE">
          <w:rPr>
            <w:spacing w:val="-5"/>
            <w:sz w:val="24"/>
          </w:rPr>
          <w:t xml:space="preserve"> </w:t>
        </w:r>
        <w:r w:rsidR="001679CE">
          <w:rPr>
            <w:sz w:val="24"/>
          </w:rPr>
          <w:t>kế</w:t>
        </w:r>
        <w:r w:rsidR="001679CE">
          <w:rPr>
            <w:spacing w:val="-6"/>
            <w:sz w:val="24"/>
          </w:rPr>
          <w:t xml:space="preserve"> </w:t>
        </w:r>
        <w:r w:rsidR="001679CE">
          <w:rPr>
            <w:sz w:val="24"/>
          </w:rPr>
          <w:t>phần</w:t>
        </w:r>
        <w:r w:rsidR="001679CE">
          <w:rPr>
            <w:spacing w:val="-5"/>
            <w:sz w:val="24"/>
          </w:rPr>
          <w:t xml:space="preserve"> </w:t>
        </w:r>
        <w:r w:rsidR="001679CE">
          <w:rPr>
            <w:sz w:val="24"/>
          </w:rPr>
          <w:t>cứng</w:t>
        </w:r>
        <w:r w:rsidR="001679CE">
          <w:rPr>
            <w:spacing w:val="-4"/>
            <w:sz w:val="24"/>
          </w:rPr>
          <w:t xml:space="preserve"> </w:t>
        </w:r>
        <w:r w:rsidR="001679CE">
          <w:rPr>
            <w:sz w:val="24"/>
          </w:rPr>
          <w:t>bộ</w:t>
        </w:r>
        <w:r w:rsidR="001679CE">
          <w:rPr>
            <w:spacing w:val="-5"/>
            <w:sz w:val="24"/>
          </w:rPr>
          <w:t xml:space="preserve"> </w:t>
        </w:r>
        <w:r w:rsidR="001679CE">
          <w:rPr>
            <w:sz w:val="24"/>
          </w:rPr>
          <w:t>điều</w:t>
        </w:r>
        <w:r w:rsidR="001679CE">
          <w:rPr>
            <w:spacing w:val="-5"/>
            <w:sz w:val="24"/>
          </w:rPr>
          <w:t xml:space="preserve"> </w:t>
        </w:r>
        <w:r w:rsidR="001679CE">
          <w:rPr>
            <w:sz w:val="24"/>
          </w:rPr>
          <w:t>khiển</w:t>
        </w:r>
        <w:r w:rsidR="001679CE">
          <w:rPr>
            <w:spacing w:val="-5"/>
            <w:sz w:val="24"/>
          </w:rPr>
          <w:t xml:space="preserve"> </w:t>
        </w:r>
        <w:r w:rsidR="001679CE">
          <w:rPr>
            <w:sz w:val="24"/>
          </w:rPr>
          <w:t>cho</w:t>
        </w:r>
        <w:r w:rsidR="001679CE">
          <w:rPr>
            <w:spacing w:val="-5"/>
            <w:sz w:val="24"/>
          </w:rPr>
          <w:t xml:space="preserve"> </w:t>
        </w:r>
        <w:r w:rsidR="001679CE">
          <w:rPr>
            <w:sz w:val="24"/>
          </w:rPr>
          <w:t>1</w:t>
        </w:r>
        <w:r w:rsidR="001679CE">
          <w:rPr>
            <w:spacing w:val="-5"/>
            <w:sz w:val="24"/>
          </w:rPr>
          <w:t xml:space="preserve"> </w:t>
        </w:r>
        <w:r w:rsidR="001679CE">
          <w:rPr>
            <w:sz w:val="24"/>
          </w:rPr>
          <w:t>thang</w:t>
        </w:r>
        <w:r w:rsidR="001679CE">
          <w:rPr>
            <w:spacing w:val="-7"/>
            <w:sz w:val="24"/>
          </w:rPr>
          <w:t xml:space="preserve"> </w:t>
        </w:r>
        <w:r w:rsidR="001679CE">
          <w:rPr>
            <w:sz w:val="24"/>
          </w:rPr>
          <w:t>máy</w:t>
        </w:r>
        <w:r w:rsidR="001679CE">
          <w:rPr>
            <w:spacing w:val="-4"/>
            <w:sz w:val="24"/>
          </w:rPr>
          <w:t xml:space="preserve"> </w:t>
        </w:r>
        <w:r w:rsidR="001679CE">
          <w:rPr>
            <w:sz w:val="24"/>
          </w:rPr>
          <w:t>sử</w:t>
        </w:r>
        <w:r w:rsidR="001679CE">
          <w:rPr>
            <w:spacing w:val="-6"/>
            <w:sz w:val="24"/>
          </w:rPr>
          <w:t xml:space="preserve"> </w:t>
        </w:r>
        <w:r w:rsidR="001679CE">
          <w:rPr>
            <w:sz w:val="24"/>
          </w:rPr>
          <w:t>dụng</w:t>
        </w:r>
        <w:r w:rsidR="001679CE">
          <w:rPr>
            <w:spacing w:val="-3"/>
            <w:sz w:val="24"/>
          </w:rPr>
          <w:t xml:space="preserve"> </w:t>
        </w:r>
        <w:r w:rsidR="001679CE">
          <w:rPr>
            <w:sz w:val="24"/>
          </w:rPr>
          <w:t>ModelSim</w:t>
        </w:r>
      </w:hyperlink>
    </w:p>
    <w:p w14:paraId="6B756BFA" w14:textId="77777777" w:rsidR="001679CE" w:rsidRDefault="00042366" w:rsidP="001679CE">
      <w:pPr>
        <w:spacing w:before="84"/>
        <w:ind w:left="680"/>
        <w:rPr>
          <w:sz w:val="24"/>
        </w:rPr>
      </w:pPr>
      <w:hyperlink w:anchor="_bookmark50" w:history="1">
        <w:r w:rsidR="001679CE">
          <w:rPr>
            <w:sz w:val="24"/>
          </w:rPr>
          <w:t>......................................................................................................................................... 25</w:t>
        </w:r>
      </w:hyperlink>
    </w:p>
    <w:p w14:paraId="12BC4996" w14:textId="77777777" w:rsidR="001679CE" w:rsidRDefault="00042366" w:rsidP="001679CE">
      <w:pPr>
        <w:pStyle w:val="ListParagraph"/>
        <w:numPr>
          <w:ilvl w:val="2"/>
          <w:numId w:val="12"/>
        </w:numPr>
        <w:tabs>
          <w:tab w:val="left" w:pos="1517"/>
        </w:tabs>
        <w:spacing w:before="84"/>
        <w:ind w:left="1516" w:hanging="482"/>
        <w:rPr>
          <w:sz w:val="24"/>
        </w:rPr>
      </w:pPr>
      <w:hyperlink w:anchor="_bookmark52" w:history="1">
        <w:r w:rsidR="001679CE">
          <w:rPr>
            <w:sz w:val="24"/>
          </w:rPr>
          <w:t>Triền khai tích hợp hệ thông sử dụng kit FPGA ZC702 và phần mềm</w:t>
        </w:r>
        <w:r w:rsidR="001679CE">
          <w:rPr>
            <w:spacing w:val="-42"/>
            <w:sz w:val="24"/>
          </w:rPr>
          <w:t xml:space="preserve"> </w:t>
        </w:r>
        <w:r w:rsidR="001679CE">
          <w:rPr>
            <w:sz w:val="24"/>
          </w:rPr>
          <w:t>Vivado26</w:t>
        </w:r>
      </w:hyperlink>
    </w:p>
    <w:p w14:paraId="5C5FCB65" w14:textId="77777777" w:rsidR="001679CE" w:rsidRDefault="00042366" w:rsidP="001679CE">
      <w:pPr>
        <w:pStyle w:val="ListParagraph"/>
        <w:numPr>
          <w:ilvl w:val="1"/>
          <w:numId w:val="12"/>
        </w:numPr>
        <w:tabs>
          <w:tab w:val="left" w:pos="1108"/>
          <w:tab w:val="right" w:leader="dot" w:pos="9163"/>
        </w:tabs>
        <w:spacing w:before="264"/>
        <w:ind w:hanging="361"/>
        <w:rPr>
          <w:b/>
          <w:i/>
          <w:sz w:val="24"/>
        </w:rPr>
      </w:pPr>
      <w:hyperlink w:anchor="_bookmark60" w:history="1">
        <w:r w:rsidR="001679CE">
          <w:rPr>
            <w:b/>
            <w:i/>
            <w:sz w:val="24"/>
          </w:rPr>
          <w:t>Kết quả và</w:t>
        </w:r>
        <w:r w:rsidR="001679CE">
          <w:rPr>
            <w:b/>
            <w:i/>
            <w:spacing w:val="-1"/>
            <w:sz w:val="24"/>
          </w:rPr>
          <w:t xml:space="preserve"> </w:t>
        </w:r>
        <w:r w:rsidR="001679CE">
          <w:rPr>
            <w:b/>
            <w:i/>
            <w:sz w:val="24"/>
          </w:rPr>
          <w:t>đánh giá</w:t>
        </w:r>
        <w:r w:rsidR="001679CE">
          <w:rPr>
            <w:b/>
            <w:i/>
            <w:sz w:val="24"/>
          </w:rPr>
          <w:tab/>
          <w:t>29</w:t>
        </w:r>
      </w:hyperlink>
    </w:p>
    <w:p w14:paraId="620ABB9B" w14:textId="77777777" w:rsidR="001679CE" w:rsidRDefault="00042366" w:rsidP="001679CE">
      <w:pPr>
        <w:tabs>
          <w:tab w:val="right" w:leader="dot" w:pos="9163"/>
        </w:tabs>
        <w:spacing w:before="264"/>
        <w:ind w:left="459"/>
        <w:rPr>
          <w:b/>
          <w:sz w:val="24"/>
        </w:rPr>
      </w:pPr>
      <w:hyperlink w:anchor="_bookmark61" w:history="1">
        <w:r w:rsidR="001679CE">
          <w:rPr>
            <w:b/>
            <w:sz w:val="24"/>
          </w:rPr>
          <w:t>CHƯƠNG 5. BÁO CÁO</w:t>
        </w:r>
        <w:r w:rsidR="001679CE">
          <w:rPr>
            <w:b/>
            <w:spacing w:val="-2"/>
            <w:sz w:val="24"/>
          </w:rPr>
          <w:t xml:space="preserve"> </w:t>
        </w:r>
        <w:r w:rsidR="001679CE">
          <w:rPr>
            <w:b/>
            <w:sz w:val="24"/>
          </w:rPr>
          <w:t>CÁ</w:t>
        </w:r>
        <w:r w:rsidR="001679CE">
          <w:rPr>
            <w:b/>
            <w:spacing w:val="-1"/>
            <w:sz w:val="24"/>
          </w:rPr>
          <w:t xml:space="preserve"> </w:t>
        </w:r>
        <w:r w:rsidR="001679CE">
          <w:rPr>
            <w:b/>
            <w:sz w:val="24"/>
          </w:rPr>
          <w:t>NHÂN</w:t>
        </w:r>
        <w:r w:rsidR="001679CE">
          <w:rPr>
            <w:b/>
            <w:sz w:val="24"/>
          </w:rPr>
          <w:tab/>
          <w:t>30</w:t>
        </w:r>
      </w:hyperlink>
    </w:p>
    <w:p w14:paraId="50CC01F3" w14:textId="77777777" w:rsidR="001679CE" w:rsidRDefault="00042366" w:rsidP="001679CE">
      <w:pPr>
        <w:pStyle w:val="ListParagraph"/>
        <w:numPr>
          <w:ilvl w:val="1"/>
          <w:numId w:val="11"/>
        </w:numPr>
        <w:tabs>
          <w:tab w:val="left" w:pos="1108"/>
          <w:tab w:val="right" w:leader="dot" w:pos="9163"/>
        </w:tabs>
        <w:spacing w:before="264"/>
        <w:ind w:hanging="361"/>
        <w:rPr>
          <w:b/>
          <w:i/>
          <w:sz w:val="24"/>
        </w:rPr>
      </w:pPr>
      <w:hyperlink w:anchor="_bookmark62" w:history="1">
        <w:r w:rsidR="001679CE">
          <w:rPr>
            <w:b/>
            <w:i/>
            <w:sz w:val="24"/>
          </w:rPr>
          <w:t>Thiết kế</w:t>
        </w:r>
        <w:r w:rsidR="001679CE">
          <w:rPr>
            <w:b/>
            <w:i/>
            <w:spacing w:val="-2"/>
            <w:sz w:val="24"/>
          </w:rPr>
          <w:t xml:space="preserve"> </w:t>
        </w:r>
        <w:r w:rsidR="001679CE">
          <w:rPr>
            <w:b/>
            <w:i/>
            <w:sz w:val="24"/>
          </w:rPr>
          <w:t>phần cứng</w:t>
        </w:r>
        <w:r w:rsidR="001679CE">
          <w:rPr>
            <w:b/>
            <w:i/>
            <w:sz w:val="24"/>
          </w:rPr>
          <w:tab/>
          <w:t>30</w:t>
        </w:r>
      </w:hyperlink>
    </w:p>
    <w:p w14:paraId="3D739C8C" w14:textId="77777777" w:rsidR="001679CE" w:rsidRDefault="00042366" w:rsidP="001679CE">
      <w:pPr>
        <w:pStyle w:val="ListParagraph"/>
        <w:numPr>
          <w:ilvl w:val="2"/>
          <w:numId w:val="11"/>
        </w:numPr>
        <w:tabs>
          <w:tab w:val="left" w:pos="1576"/>
          <w:tab w:val="right" w:leader="dot" w:pos="9163"/>
        </w:tabs>
        <w:spacing w:before="144"/>
        <w:ind w:hanging="541"/>
        <w:rPr>
          <w:sz w:val="24"/>
        </w:rPr>
      </w:pPr>
      <w:hyperlink w:anchor="_bookmark63" w:history="1">
        <w:r w:rsidR="001679CE">
          <w:rPr>
            <w:sz w:val="24"/>
          </w:rPr>
          <w:t>Lưu đồ thuật toán cho bộ điều khiển 1</w:t>
        </w:r>
        <w:r w:rsidR="001679CE">
          <w:rPr>
            <w:spacing w:val="-1"/>
            <w:sz w:val="24"/>
          </w:rPr>
          <w:t xml:space="preserve"> </w:t>
        </w:r>
        <w:r w:rsidR="001679CE">
          <w:rPr>
            <w:sz w:val="24"/>
          </w:rPr>
          <w:t>thang</w:t>
        </w:r>
        <w:r w:rsidR="001679CE">
          <w:rPr>
            <w:spacing w:val="1"/>
            <w:sz w:val="24"/>
          </w:rPr>
          <w:t xml:space="preserve"> </w:t>
        </w:r>
        <w:r w:rsidR="001679CE">
          <w:rPr>
            <w:sz w:val="24"/>
          </w:rPr>
          <w:t>máy</w:t>
        </w:r>
        <w:r w:rsidR="001679CE">
          <w:rPr>
            <w:sz w:val="24"/>
          </w:rPr>
          <w:tab/>
          <w:t>30</w:t>
        </w:r>
      </w:hyperlink>
    </w:p>
    <w:p w14:paraId="17497576" w14:textId="77777777" w:rsidR="001679CE" w:rsidRDefault="00042366" w:rsidP="001679CE">
      <w:pPr>
        <w:pStyle w:val="ListParagraph"/>
        <w:numPr>
          <w:ilvl w:val="2"/>
          <w:numId w:val="11"/>
        </w:numPr>
        <w:tabs>
          <w:tab w:val="left" w:pos="1571"/>
          <w:tab w:val="right" w:leader="dot" w:pos="9163"/>
        </w:tabs>
        <w:spacing w:before="84"/>
        <w:ind w:left="1570" w:hanging="536"/>
        <w:rPr>
          <w:sz w:val="24"/>
        </w:rPr>
      </w:pPr>
      <w:hyperlink w:anchor="_bookmark64" w:history="1">
        <w:r w:rsidR="001679CE">
          <w:rPr>
            <w:sz w:val="24"/>
          </w:rPr>
          <w:t>Thiết kế sơ đồ ASMD (Algorithm State Machine</w:t>
        </w:r>
        <w:r w:rsidR="001679CE">
          <w:rPr>
            <w:spacing w:val="-22"/>
            <w:sz w:val="24"/>
          </w:rPr>
          <w:t xml:space="preserve"> </w:t>
        </w:r>
        <w:r w:rsidR="001679CE">
          <w:rPr>
            <w:sz w:val="24"/>
          </w:rPr>
          <w:t>and</w:t>
        </w:r>
        <w:r w:rsidR="001679CE">
          <w:rPr>
            <w:spacing w:val="-1"/>
            <w:sz w:val="24"/>
          </w:rPr>
          <w:t xml:space="preserve"> </w:t>
        </w:r>
        <w:r w:rsidR="001679CE">
          <w:rPr>
            <w:sz w:val="24"/>
          </w:rPr>
          <w:t>Datapath)</w:t>
        </w:r>
        <w:r w:rsidR="001679CE">
          <w:rPr>
            <w:sz w:val="24"/>
          </w:rPr>
          <w:tab/>
          <w:t>32</w:t>
        </w:r>
      </w:hyperlink>
    </w:p>
    <w:p w14:paraId="782BF818" w14:textId="77777777" w:rsidR="001679CE" w:rsidRDefault="00042366" w:rsidP="001679CE">
      <w:pPr>
        <w:pStyle w:val="ListParagraph"/>
        <w:numPr>
          <w:ilvl w:val="2"/>
          <w:numId w:val="11"/>
        </w:numPr>
        <w:tabs>
          <w:tab w:val="left" w:pos="1517"/>
        </w:tabs>
        <w:spacing w:before="84"/>
        <w:ind w:left="1516" w:hanging="482"/>
        <w:rPr>
          <w:sz w:val="24"/>
        </w:rPr>
      </w:pPr>
      <w:hyperlink w:anchor="_bookmark65" w:history="1">
        <w:r w:rsidR="001679CE">
          <w:rPr>
            <w:sz w:val="24"/>
          </w:rPr>
          <w:t>Triền khai tích hợp hệ thông sử dụng kit FPGA ZC702 và phần mềm</w:t>
        </w:r>
        <w:r w:rsidR="001679CE">
          <w:rPr>
            <w:spacing w:val="-42"/>
            <w:sz w:val="24"/>
          </w:rPr>
          <w:t xml:space="preserve"> </w:t>
        </w:r>
        <w:r w:rsidR="001679CE">
          <w:rPr>
            <w:sz w:val="24"/>
          </w:rPr>
          <w:t>Vivado35</w:t>
        </w:r>
      </w:hyperlink>
    </w:p>
    <w:p w14:paraId="49D9B4D1" w14:textId="77777777" w:rsidR="001679CE" w:rsidRDefault="00042366" w:rsidP="001679CE">
      <w:pPr>
        <w:pStyle w:val="ListParagraph"/>
        <w:numPr>
          <w:ilvl w:val="1"/>
          <w:numId w:val="11"/>
        </w:numPr>
        <w:tabs>
          <w:tab w:val="left" w:pos="1108"/>
          <w:tab w:val="right" w:leader="dot" w:pos="9163"/>
        </w:tabs>
        <w:spacing w:before="264"/>
        <w:ind w:hanging="361"/>
        <w:rPr>
          <w:b/>
          <w:i/>
          <w:sz w:val="24"/>
        </w:rPr>
      </w:pPr>
      <w:hyperlink w:anchor="_bookmark66" w:history="1">
        <w:r w:rsidR="001679CE">
          <w:rPr>
            <w:b/>
            <w:i/>
            <w:sz w:val="24"/>
          </w:rPr>
          <w:t>Kết quả và</w:t>
        </w:r>
        <w:r w:rsidR="001679CE">
          <w:rPr>
            <w:b/>
            <w:i/>
            <w:spacing w:val="-1"/>
            <w:sz w:val="24"/>
          </w:rPr>
          <w:t xml:space="preserve"> </w:t>
        </w:r>
        <w:r w:rsidR="001679CE">
          <w:rPr>
            <w:b/>
            <w:i/>
            <w:sz w:val="24"/>
          </w:rPr>
          <w:t>đánh giá</w:t>
        </w:r>
        <w:r w:rsidR="001679CE">
          <w:rPr>
            <w:b/>
            <w:i/>
            <w:sz w:val="24"/>
          </w:rPr>
          <w:tab/>
          <w:t>38</w:t>
        </w:r>
      </w:hyperlink>
    </w:p>
    <w:p w14:paraId="3FFA98C2" w14:textId="77777777" w:rsidR="001679CE" w:rsidRDefault="00042366" w:rsidP="001679CE">
      <w:pPr>
        <w:tabs>
          <w:tab w:val="right" w:leader="dot" w:pos="9163"/>
        </w:tabs>
        <w:spacing w:before="265"/>
        <w:ind w:left="459"/>
        <w:rPr>
          <w:b/>
          <w:sz w:val="24"/>
        </w:rPr>
      </w:pPr>
      <w:hyperlink w:anchor="_bookmark67" w:history="1">
        <w:r w:rsidR="001679CE">
          <w:rPr>
            <w:b/>
            <w:sz w:val="24"/>
          </w:rPr>
          <w:t>CHƯƠNG 6.</w:t>
        </w:r>
        <w:r w:rsidR="001679CE">
          <w:rPr>
            <w:b/>
            <w:spacing w:val="-1"/>
            <w:sz w:val="24"/>
          </w:rPr>
          <w:t xml:space="preserve"> </w:t>
        </w:r>
        <w:r w:rsidR="001679CE">
          <w:rPr>
            <w:b/>
            <w:sz w:val="24"/>
          </w:rPr>
          <w:t>KẾT</w:t>
        </w:r>
        <w:r w:rsidR="001679CE">
          <w:rPr>
            <w:b/>
            <w:spacing w:val="-5"/>
            <w:sz w:val="24"/>
          </w:rPr>
          <w:t xml:space="preserve"> </w:t>
        </w:r>
        <w:r w:rsidR="001679CE">
          <w:rPr>
            <w:b/>
            <w:sz w:val="24"/>
          </w:rPr>
          <w:t>LUẬN</w:t>
        </w:r>
        <w:r w:rsidR="001679CE">
          <w:rPr>
            <w:b/>
            <w:sz w:val="24"/>
          </w:rPr>
          <w:tab/>
          <w:t>39</w:t>
        </w:r>
      </w:hyperlink>
    </w:p>
    <w:p w14:paraId="0BC3145C" w14:textId="77777777" w:rsidR="001679CE" w:rsidRDefault="00042366" w:rsidP="001679CE">
      <w:pPr>
        <w:tabs>
          <w:tab w:val="right" w:leader="dot" w:pos="9163"/>
        </w:tabs>
        <w:spacing w:before="264"/>
        <w:ind w:left="459"/>
        <w:rPr>
          <w:b/>
          <w:sz w:val="24"/>
        </w:rPr>
      </w:pPr>
      <w:hyperlink w:anchor="_bookmark68" w:history="1">
        <w:r w:rsidR="001679CE">
          <w:rPr>
            <w:b/>
            <w:sz w:val="24"/>
          </w:rPr>
          <w:t>TÀI LIỆU</w:t>
        </w:r>
        <w:r w:rsidR="001679CE">
          <w:rPr>
            <w:b/>
            <w:spacing w:val="-8"/>
            <w:sz w:val="24"/>
          </w:rPr>
          <w:t xml:space="preserve"> </w:t>
        </w:r>
        <w:r w:rsidR="001679CE">
          <w:rPr>
            <w:b/>
            <w:sz w:val="24"/>
          </w:rPr>
          <w:t>THAM</w:t>
        </w:r>
        <w:r w:rsidR="001679CE">
          <w:rPr>
            <w:b/>
            <w:spacing w:val="-1"/>
            <w:sz w:val="24"/>
          </w:rPr>
          <w:t xml:space="preserve"> </w:t>
        </w:r>
        <w:r w:rsidR="001679CE">
          <w:rPr>
            <w:b/>
            <w:sz w:val="24"/>
          </w:rPr>
          <w:t>KHẢO</w:t>
        </w:r>
        <w:r w:rsidR="001679CE">
          <w:rPr>
            <w:b/>
            <w:sz w:val="24"/>
          </w:rPr>
          <w:tab/>
          <w:t>40</w:t>
        </w:r>
      </w:hyperlink>
    </w:p>
    <w:p w14:paraId="55F0C4A5" w14:textId="77777777" w:rsidR="001679CE" w:rsidRDefault="001679CE" w:rsidP="001679CE">
      <w:pPr>
        <w:rPr>
          <w:sz w:val="24"/>
        </w:rPr>
        <w:sectPr w:rsidR="001679CE">
          <w:type w:val="continuous"/>
          <w:pgSz w:w="11910" w:h="16840"/>
          <w:pgMar w:top="1260" w:right="1020" w:bottom="280" w:left="1600" w:header="720" w:footer="720" w:gutter="0"/>
          <w:cols w:space="720"/>
        </w:sectPr>
      </w:pPr>
    </w:p>
    <w:p w14:paraId="10B4C2C3" w14:textId="77777777" w:rsidR="001679CE" w:rsidRDefault="001679CE" w:rsidP="00B24C99">
      <w:pPr>
        <w:pStyle w:val="Heading1"/>
      </w:pPr>
      <w:bookmarkStart w:id="1" w:name="_bookmark1"/>
      <w:bookmarkEnd w:id="1"/>
      <w:r>
        <w:lastRenderedPageBreak/>
        <w:t>DANH MỤC HÌNH ẢNH</w:t>
      </w:r>
    </w:p>
    <w:p w14:paraId="01A07DFF" w14:textId="77777777" w:rsidR="001679CE" w:rsidRDefault="001679CE" w:rsidP="001679CE">
      <w:pPr>
        <w:pStyle w:val="BodyText"/>
        <w:rPr>
          <w:b/>
          <w:sz w:val="34"/>
        </w:rPr>
      </w:pPr>
    </w:p>
    <w:p w14:paraId="050E5A3C" w14:textId="77777777" w:rsidR="001679CE" w:rsidRDefault="001679CE" w:rsidP="001679CE">
      <w:pPr>
        <w:pStyle w:val="BodyText"/>
        <w:spacing w:before="1"/>
        <w:rPr>
          <w:b/>
          <w:sz w:val="36"/>
        </w:rPr>
      </w:pPr>
    </w:p>
    <w:p w14:paraId="12A864ED" w14:textId="77777777" w:rsidR="001679CE" w:rsidRDefault="00042366" w:rsidP="001679CE">
      <w:pPr>
        <w:pStyle w:val="BodyText"/>
        <w:tabs>
          <w:tab w:val="left" w:leader="dot" w:pos="9033"/>
        </w:tabs>
        <w:ind w:left="459"/>
      </w:pPr>
      <w:hyperlink w:anchor="_bookmark12" w:history="1">
        <w:r w:rsidR="001679CE">
          <w:t>Hình 2.1 Use case diagram của hệ thống</w:t>
        </w:r>
        <w:r w:rsidR="001679CE">
          <w:rPr>
            <w:spacing w:val="-10"/>
          </w:rPr>
          <w:t xml:space="preserve"> </w:t>
        </w:r>
        <w:r w:rsidR="001679CE">
          <w:t>thang</w:t>
        </w:r>
        <w:r w:rsidR="001679CE">
          <w:rPr>
            <w:spacing w:val="1"/>
          </w:rPr>
          <w:t xml:space="preserve"> </w:t>
        </w:r>
        <w:r w:rsidR="001679CE">
          <w:t>máy</w:t>
        </w:r>
        <w:r w:rsidR="001679CE">
          <w:tab/>
          <w:t>4</w:t>
        </w:r>
      </w:hyperlink>
    </w:p>
    <w:p w14:paraId="61348EC0" w14:textId="77777777" w:rsidR="001679CE" w:rsidRDefault="00042366" w:rsidP="001679CE">
      <w:pPr>
        <w:pStyle w:val="BodyText"/>
        <w:tabs>
          <w:tab w:val="left" w:leader="dot" w:pos="9033"/>
        </w:tabs>
        <w:spacing w:before="181"/>
        <w:ind w:left="459"/>
      </w:pPr>
      <w:hyperlink w:anchor="_bookmark14" w:history="1">
        <w:r w:rsidR="001679CE">
          <w:t>Hình 2.2 Class Diagram của hệ thống</w:t>
        </w:r>
        <w:r w:rsidR="001679CE">
          <w:rPr>
            <w:spacing w:val="-11"/>
          </w:rPr>
          <w:t xml:space="preserve"> </w:t>
        </w:r>
        <w:r w:rsidR="001679CE">
          <w:t>thang máy</w:t>
        </w:r>
        <w:r w:rsidR="001679CE">
          <w:tab/>
          <w:t>5</w:t>
        </w:r>
      </w:hyperlink>
    </w:p>
    <w:p w14:paraId="38555497" w14:textId="77777777" w:rsidR="001679CE" w:rsidRDefault="00042366" w:rsidP="001679CE">
      <w:pPr>
        <w:pStyle w:val="BodyText"/>
        <w:tabs>
          <w:tab w:val="left" w:leader="dot" w:pos="9033"/>
        </w:tabs>
        <w:spacing w:before="181"/>
        <w:ind w:left="459"/>
      </w:pPr>
      <w:hyperlink w:anchor="_bookmark16" w:history="1">
        <w:r w:rsidR="001679CE">
          <w:t>Hình 2.3 State Diagram cho phần mềm</w:t>
        </w:r>
        <w:r w:rsidR="001679CE">
          <w:rPr>
            <w:spacing w:val="-11"/>
          </w:rPr>
          <w:t xml:space="preserve"> </w:t>
        </w:r>
        <w:r w:rsidR="001679CE">
          <w:t>hệ</w:t>
        </w:r>
        <w:r w:rsidR="001679CE">
          <w:rPr>
            <w:spacing w:val="-2"/>
          </w:rPr>
          <w:t xml:space="preserve"> </w:t>
        </w:r>
        <w:r w:rsidR="001679CE">
          <w:t>thống</w:t>
        </w:r>
        <w:r w:rsidR="001679CE">
          <w:tab/>
          <w:t>6</w:t>
        </w:r>
      </w:hyperlink>
    </w:p>
    <w:p w14:paraId="3C9B060A" w14:textId="77777777" w:rsidR="001679CE" w:rsidRDefault="00042366" w:rsidP="001679CE">
      <w:pPr>
        <w:pStyle w:val="BodyText"/>
        <w:tabs>
          <w:tab w:val="left" w:leader="dot" w:pos="9033"/>
        </w:tabs>
        <w:spacing w:before="181"/>
        <w:ind w:left="459"/>
      </w:pPr>
      <w:hyperlink w:anchor="_bookmark18" w:history="1">
        <w:r w:rsidR="001679CE">
          <w:t>Hình 2.4 Sequence Diagram cho nút bấm</w:t>
        </w:r>
        <w:r w:rsidR="001679CE">
          <w:rPr>
            <w:spacing w:val="-13"/>
          </w:rPr>
          <w:t xml:space="preserve"> </w:t>
        </w:r>
        <w:r w:rsidR="001679CE">
          <w:t>ngoài</w:t>
        </w:r>
        <w:r w:rsidR="001679CE">
          <w:rPr>
            <w:spacing w:val="-3"/>
          </w:rPr>
          <w:t xml:space="preserve"> </w:t>
        </w:r>
        <w:r w:rsidR="001679CE">
          <w:t>thang</w:t>
        </w:r>
        <w:r w:rsidR="001679CE">
          <w:tab/>
          <w:t>7</w:t>
        </w:r>
      </w:hyperlink>
    </w:p>
    <w:p w14:paraId="224377AA" w14:textId="77777777" w:rsidR="001679CE" w:rsidRDefault="00042366" w:rsidP="001679CE">
      <w:pPr>
        <w:pStyle w:val="BodyText"/>
        <w:tabs>
          <w:tab w:val="left" w:leader="dot" w:pos="9033"/>
        </w:tabs>
        <w:spacing w:before="181"/>
        <w:ind w:left="459"/>
      </w:pPr>
      <w:hyperlink w:anchor="_bookmark19" w:history="1">
        <w:r w:rsidR="001679CE">
          <w:t>Hình 2.5 Sequence Diagram cho nút bấm bên</w:t>
        </w:r>
        <w:r w:rsidR="001679CE">
          <w:rPr>
            <w:spacing w:val="-14"/>
          </w:rPr>
          <w:t xml:space="preserve"> </w:t>
        </w:r>
        <w:r w:rsidR="001679CE">
          <w:t>trong</w:t>
        </w:r>
        <w:r w:rsidR="001679CE">
          <w:rPr>
            <w:spacing w:val="-3"/>
          </w:rPr>
          <w:t xml:space="preserve"> </w:t>
        </w:r>
        <w:r w:rsidR="001679CE">
          <w:t>thang</w:t>
        </w:r>
        <w:r w:rsidR="001679CE">
          <w:tab/>
          <w:t>7</w:t>
        </w:r>
      </w:hyperlink>
    </w:p>
    <w:p w14:paraId="115279EB" w14:textId="77777777" w:rsidR="001679CE" w:rsidRDefault="00042366" w:rsidP="001679CE">
      <w:pPr>
        <w:pStyle w:val="BodyText"/>
        <w:tabs>
          <w:tab w:val="left" w:leader="dot" w:pos="9033"/>
        </w:tabs>
        <w:spacing w:before="182"/>
        <w:ind w:left="459"/>
      </w:pPr>
      <w:hyperlink w:anchor="_bookmark20" w:history="1">
        <w:r w:rsidR="001679CE">
          <w:t>Hình 2.6 Sequence Diagram cho hoạt động</w:t>
        </w:r>
        <w:r w:rsidR="001679CE">
          <w:rPr>
            <w:spacing w:val="-13"/>
          </w:rPr>
          <w:t xml:space="preserve"> </w:t>
        </w:r>
        <w:r w:rsidR="001679CE">
          <w:t>mở</w:t>
        </w:r>
        <w:r w:rsidR="001679CE">
          <w:rPr>
            <w:spacing w:val="-2"/>
          </w:rPr>
          <w:t xml:space="preserve"> </w:t>
        </w:r>
        <w:r w:rsidR="001679CE">
          <w:t>cửa</w:t>
        </w:r>
        <w:r w:rsidR="001679CE">
          <w:tab/>
          <w:t>8</w:t>
        </w:r>
      </w:hyperlink>
    </w:p>
    <w:p w14:paraId="241BF8F3" w14:textId="77777777" w:rsidR="001679CE" w:rsidRDefault="00042366" w:rsidP="001679CE">
      <w:pPr>
        <w:pStyle w:val="BodyText"/>
        <w:tabs>
          <w:tab w:val="left" w:leader="dot" w:pos="9033"/>
        </w:tabs>
        <w:spacing w:before="181"/>
        <w:ind w:left="459"/>
      </w:pPr>
      <w:hyperlink w:anchor="_bookmark21" w:history="1">
        <w:r w:rsidR="001679CE">
          <w:t>Hình 2.7 Sequence Diagram cho cảnh</w:t>
        </w:r>
        <w:r w:rsidR="001679CE">
          <w:rPr>
            <w:spacing w:val="-11"/>
          </w:rPr>
          <w:t xml:space="preserve"> </w:t>
        </w:r>
        <w:r w:rsidR="001679CE">
          <w:t>báo</w:t>
        </w:r>
        <w:r w:rsidR="001679CE">
          <w:rPr>
            <w:spacing w:val="-3"/>
          </w:rPr>
          <w:t xml:space="preserve"> </w:t>
        </w:r>
        <w:r w:rsidR="001679CE">
          <w:t>overload</w:t>
        </w:r>
        <w:r w:rsidR="001679CE">
          <w:tab/>
          <w:t>8</w:t>
        </w:r>
      </w:hyperlink>
    </w:p>
    <w:p w14:paraId="602A4E2E" w14:textId="77777777" w:rsidR="001679CE" w:rsidRDefault="00042366" w:rsidP="001679CE">
      <w:pPr>
        <w:pStyle w:val="BodyText"/>
        <w:tabs>
          <w:tab w:val="left" w:leader="dot" w:pos="9033"/>
        </w:tabs>
        <w:spacing w:before="181"/>
        <w:ind w:left="459"/>
      </w:pPr>
      <w:hyperlink w:anchor="_bookmark22" w:history="1">
        <w:r w:rsidR="001679CE">
          <w:t>Hình 2.8 Sequence Diagram cho cảnh</w:t>
        </w:r>
        <w:r w:rsidR="001679CE">
          <w:rPr>
            <w:spacing w:val="-10"/>
          </w:rPr>
          <w:t xml:space="preserve"> </w:t>
        </w:r>
        <w:r w:rsidR="001679CE">
          <w:t>báo</w:t>
        </w:r>
        <w:r w:rsidR="001679CE">
          <w:rPr>
            <w:spacing w:val="-3"/>
          </w:rPr>
          <w:t xml:space="preserve"> </w:t>
        </w:r>
        <w:r w:rsidR="001679CE">
          <w:t>cháy</w:t>
        </w:r>
        <w:r w:rsidR="001679CE">
          <w:tab/>
          <w:t>9</w:t>
        </w:r>
      </w:hyperlink>
    </w:p>
    <w:p w14:paraId="520614A0" w14:textId="77777777" w:rsidR="001679CE" w:rsidRDefault="00042366" w:rsidP="001679CE">
      <w:pPr>
        <w:pStyle w:val="BodyText"/>
        <w:tabs>
          <w:tab w:val="left" w:leader="dot" w:pos="8904"/>
        </w:tabs>
        <w:spacing w:before="181"/>
        <w:ind w:left="459"/>
      </w:pPr>
      <w:hyperlink w:anchor="_bookmark24" w:history="1">
        <w:r w:rsidR="001679CE">
          <w:t>Hình 2.9 Sơ đồ hệ thống thang máy sử</w:t>
        </w:r>
        <w:r w:rsidR="001679CE">
          <w:rPr>
            <w:spacing w:val="-13"/>
          </w:rPr>
          <w:t xml:space="preserve"> </w:t>
        </w:r>
        <w:r w:rsidR="001679CE">
          <w:t>dụng systemC</w:t>
        </w:r>
        <w:r w:rsidR="001679CE">
          <w:tab/>
          <w:t>10</w:t>
        </w:r>
      </w:hyperlink>
    </w:p>
    <w:p w14:paraId="4E5216C4" w14:textId="77777777" w:rsidR="001679CE" w:rsidRDefault="00042366" w:rsidP="001679CE">
      <w:pPr>
        <w:pStyle w:val="BodyText"/>
        <w:tabs>
          <w:tab w:val="left" w:leader="dot" w:pos="8904"/>
        </w:tabs>
        <w:spacing w:before="181"/>
        <w:ind w:left="459"/>
      </w:pPr>
      <w:hyperlink w:anchor="_bookmark31" w:history="1">
        <w:r w:rsidR="001679CE">
          <w:t>Hình 3.1 Lưu đồ thuật toán mô tả hoạt động</w:t>
        </w:r>
        <w:r w:rsidR="001679CE">
          <w:rPr>
            <w:spacing w:val="-15"/>
          </w:rPr>
          <w:t xml:space="preserve"> </w:t>
        </w:r>
        <w:r w:rsidR="001679CE">
          <w:t>thang</w:t>
        </w:r>
        <w:r w:rsidR="001679CE">
          <w:rPr>
            <w:spacing w:val="-2"/>
          </w:rPr>
          <w:t xml:space="preserve"> </w:t>
        </w:r>
        <w:r w:rsidR="001679CE">
          <w:t>máy</w:t>
        </w:r>
        <w:r w:rsidR="001679CE">
          <w:tab/>
          <w:t>15</w:t>
        </w:r>
      </w:hyperlink>
    </w:p>
    <w:p w14:paraId="3E403279" w14:textId="77777777" w:rsidR="001679CE" w:rsidRDefault="00042366" w:rsidP="001679CE">
      <w:pPr>
        <w:pStyle w:val="BodyText"/>
        <w:tabs>
          <w:tab w:val="left" w:leader="dot" w:pos="8904"/>
        </w:tabs>
        <w:spacing w:before="181"/>
        <w:ind w:left="459"/>
      </w:pPr>
      <w:hyperlink w:anchor="_bookmark33" w:history="1">
        <w:r w:rsidR="001679CE">
          <w:t>Hình 3.2 Sơ</w:t>
        </w:r>
        <w:r w:rsidR="001679CE">
          <w:rPr>
            <w:spacing w:val="-7"/>
          </w:rPr>
          <w:t xml:space="preserve"> </w:t>
        </w:r>
        <w:r w:rsidR="001679CE">
          <w:t>đồ</w:t>
        </w:r>
        <w:r w:rsidR="001679CE">
          <w:rPr>
            <w:spacing w:val="-13"/>
          </w:rPr>
          <w:t xml:space="preserve"> </w:t>
        </w:r>
        <w:r w:rsidR="001679CE">
          <w:t>ASMD</w:t>
        </w:r>
        <w:r w:rsidR="001679CE">
          <w:tab/>
          <w:t>16</w:t>
        </w:r>
      </w:hyperlink>
    </w:p>
    <w:p w14:paraId="3FDD1A8F" w14:textId="77777777" w:rsidR="001679CE" w:rsidRDefault="00042366" w:rsidP="001679CE">
      <w:pPr>
        <w:pStyle w:val="BodyText"/>
        <w:tabs>
          <w:tab w:val="left" w:leader="dot" w:pos="8904"/>
        </w:tabs>
        <w:spacing w:before="181"/>
        <w:ind w:left="459"/>
      </w:pPr>
      <w:hyperlink w:anchor="_bookmark34" w:history="1">
        <w:r w:rsidR="001679CE">
          <w:t>Hình 3.3 Sơ đồ kết nối khối Control unit</w:t>
        </w:r>
        <w:r w:rsidR="001679CE">
          <w:rPr>
            <w:spacing w:val="-11"/>
          </w:rPr>
          <w:t xml:space="preserve"> </w:t>
        </w:r>
        <w:r w:rsidR="001679CE">
          <w:t>và</w:t>
        </w:r>
        <w:r w:rsidR="001679CE">
          <w:rPr>
            <w:spacing w:val="-3"/>
          </w:rPr>
          <w:t xml:space="preserve"> </w:t>
        </w:r>
        <w:r w:rsidR="001679CE">
          <w:t>datapath</w:t>
        </w:r>
        <w:r w:rsidR="001679CE">
          <w:tab/>
          <w:t>17</w:t>
        </w:r>
      </w:hyperlink>
    </w:p>
    <w:p w14:paraId="2050A82F" w14:textId="77777777" w:rsidR="001679CE" w:rsidRDefault="00042366" w:rsidP="001679CE">
      <w:pPr>
        <w:pStyle w:val="BodyText"/>
        <w:tabs>
          <w:tab w:val="left" w:leader="dot" w:pos="8904"/>
        </w:tabs>
        <w:spacing w:before="182"/>
        <w:ind w:left="459"/>
      </w:pPr>
      <w:hyperlink w:anchor="_bookmark40" w:history="1">
        <w:r w:rsidR="001679CE">
          <w:t>Hình 3.4 Sơ đồ phần mềm</w:t>
        </w:r>
        <w:r w:rsidR="001679CE">
          <w:rPr>
            <w:spacing w:val="-7"/>
          </w:rPr>
          <w:t xml:space="preserve"> </w:t>
        </w:r>
        <w:r w:rsidR="001679CE">
          <w:t>hệ</w:t>
        </w:r>
        <w:r w:rsidR="001679CE">
          <w:rPr>
            <w:spacing w:val="-2"/>
          </w:rPr>
          <w:t xml:space="preserve"> </w:t>
        </w:r>
        <w:r w:rsidR="001679CE">
          <w:t>thống</w:t>
        </w:r>
        <w:r w:rsidR="001679CE">
          <w:tab/>
          <w:t>20</w:t>
        </w:r>
      </w:hyperlink>
    </w:p>
    <w:p w14:paraId="5150CA72" w14:textId="77777777" w:rsidR="001679CE" w:rsidRDefault="00042366" w:rsidP="001679CE">
      <w:pPr>
        <w:pStyle w:val="BodyText"/>
        <w:tabs>
          <w:tab w:val="left" w:leader="dot" w:pos="8904"/>
        </w:tabs>
        <w:spacing w:before="181"/>
        <w:ind w:left="459"/>
      </w:pPr>
      <w:hyperlink w:anchor="_bookmark41" w:history="1">
        <w:r w:rsidR="001679CE">
          <w:t>Hình 3.5 Sơ đồ hoạt động</w:t>
        </w:r>
        <w:r w:rsidR="001679CE">
          <w:rPr>
            <w:spacing w:val="-9"/>
          </w:rPr>
          <w:t xml:space="preserve"> </w:t>
        </w:r>
        <w:r w:rsidR="001679CE">
          <w:t>tìm</w:t>
        </w:r>
        <w:r w:rsidR="001679CE">
          <w:rPr>
            <w:spacing w:val="-2"/>
          </w:rPr>
          <w:t xml:space="preserve"> </w:t>
        </w:r>
        <w:r w:rsidR="001679CE">
          <w:t>kiếm</w:t>
        </w:r>
        <w:r w:rsidR="001679CE">
          <w:tab/>
          <w:t>21</w:t>
        </w:r>
      </w:hyperlink>
    </w:p>
    <w:p w14:paraId="23735A2C" w14:textId="77777777" w:rsidR="001679CE" w:rsidRDefault="00042366" w:rsidP="001679CE">
      <w:pPr>
        <w:pStyle w:val="BodyText"/>
        <w:tabs>
          <w:tab w:val="left" w:leader="dot" w:pos="8904"/>
        </w:tabs>
        <w:spacing w:before="181"/>
        <w:ind w:left="459"/>
      </w:pPr>
      <w:hyperlink w:anchor="_bookmark45" w:history="1">
        <w:r w:rsidR="001679CE">
          <w:t>Hình 3.6 Sơ đồ toàn hệ thống giao tiếp giữa vi xử lý và</w:t>
        </w:r>
        <w:r w:rsidR="001679CE">
          <w:rPr>
            <w:spacing w:val="-19"/>
          </w:rPr>
          <w:t xml:space="preserve"> </w:t>
        </w:r>
        <w:r w:rsidR="001679CE">
          <w:t>phần cứng</w:t>
        </w:r>
        <w:r w:rsidR="001679CE">
          <w:tab/>
          <w:t>23</w:t>
        </w:r>
      </w:hyperlink>
    </w:p>
    <w:p w14:paraId="1B570CE6" w14:textId="77777777" w:rsidR="001679CE" w:rsidRDefault="00042366" w:rsidP="001679CE">
      <w:pPr>
        <w:pStyle w:val="BodyText"/>
        <w:tabs>
          <w:tab w:val="left" w:leader="dot" w:pos="8904"/>
        </w:tabs>
        <w:spacing w:before="181"/>
        <w:ind w:left="459"/>
      </w:pPr>
      <w:hyperlink w:anchor="_bookmark51" w:history="1">
        <w:r w:rsidR="001679CE">
          <w:t>Hình 4.1 Kết quả</w:t>
        </w:r>
        <w:r w:rsidR="001679CE">
          <w:rPr>
            <w:spacing w:val="-5"/>
          </w:rPr>
          <w:t xml:space="preserve"> </w:t>
        </w:r>
        <w:r w:rsidR="001679CE">
          <w:t>mô</w:t>
        </w:r>
        <w:r w:rsidR="001679CE">
          <w:rPr>
            <w:spacing w:val="-2"/>
          </w:rPr>
          <w:t xml:space="preserve"> </w:t>
        </w:r>
        <w:r w:rsidR="001679CE">
          <w:t>phỏng</w:t>
        </w:r>
        <w:r w:rsidR="001679CE">
          <w:tab/>
          <w:t>26</w:t>
        </w:r>
      </w:hyperlink>
    </w:p>
    <w:p w14:paraId="75968EE5" w14:textId="77777777" w:rsidR="001679CE" w:rsidRDefault="00042366" w:rsidP="001679CE">
      <w:pPr>
        <w:pStyle w:val="BodyText"/>
        <w:tabs>
          <w:tab w:val="left" w:leader="dot" w:pos="8904"/>
        </w:tabs>
        <w:spacing w:before="181"/>
        <w:ind w:left="459"/>
      </w:pPr>
      <w:hyperlink w:anchor="_bookmark53" w:history="1">
        <w:r w:rsidR="001679CE">
          <w:t>Hình 4.2 Tạo project trên phần</w:t>
        </w:r>
        <w:r w:rsidR="001679CE">
          <w:rPr>
            <w:spacing w:val="-14"/>
          </w:rPr>
          <w:t xml:space="preserve"> </w:t>
        </w:r>
        <w:r w:rsidR="001679CE">
          <w:t>mềm</w:t>
        </w:r>
        <w:r w:rsidR="001679CE">
          <w:rPr>
            <w:spacing w:val="-2"/>
          </w:rPr>
          <w:t xml:space="preserve"> </w:t>
        </w:r>
        <w:r w:rsidR="001679CE">
          <w:t>vivado</w:t>
        </w:r>
        <w:r w:rsidR="001679CE">
          <w:tab/>
          <w:t>26</w:t>
        </w:r>
      </w:hyperlink>
    </w:p>
    <w:p w14:paraId="2BF4E200" w14:textId="77777777" w:rsidR="001679CE" w:rsidRDefault="00042366" w:rsidP="001679CE">
      <w:pPr>
        <w:pStyle w:val="BodyText"/>
        <w:tabs>
          <w:tab w:val="left" w:leader="dot" w:pos="8904"/>
        </w:tabs>
        <w:spacing w:before="181"/>
        <w:ind w:left="459"/>
      </w:pPr>
      <w:hyperlink w:anchor="_bookmark54" w:history="1">
        <w:r w:rsidR="001679CE">
          <w:t>Hình 4.3</w:t>
        </w:r>
        <w:r w:rsidR="001679CE">
          <w:rPr>
            <w:spacing w:val="-4"/>
          </w:rPr>
          <w:t xml:space="preserve"> </w:t>
        </w:r>
        <w:r w:rsidR="001679CE">
          <w:t>Block</w:t>
        </w:r>
        <w:r w:rsidR="001679CE">
          <w:rPr>
            <w:spacing w:val="-2"/>
          </w:rPr>
          <w:t xml:space="preserve"> </w:t>
        </w:r>
        <w:r w:rsidR="001679CE">
          <w:t>design</w:t>
        </w:r>
        <w:r w:rsidR="001679CE">
          <w:tab/>
          <w:t>27</w:t>
        </w:r>
      </w:hyperlink>
    </w:p>
    <w:p w14:paraId="6C8EE8BF" w14:textId="77777777" w:rsidR="001679CE" w:rsidRDefault="00042366" w:rsidP="001679CE">
      <w:pPr>
        <w:pStyle w:val="BodyText"/>
        <w:tabs>
          <w:tab w:val="left" w:leader="dot" w:pos="8904"/>
        </w:tabs>
        <w:spacing w:before="181"/>
        <w:ind w:left="459"/>
      </w:pPr>
      <w:hyperlink w:anchor="_bookmark55" w:history="1">
        <w:r w:rsidR="001679CE">
          <w:t>Hình 4.4 Kit</w:t>
        </w:r>
        <w:r w:rsidR="001679CE">
          <w:rPr>
            <w:spacing w:val="-7"/>
          </w:rPr>
          <w:t xml:space="preserve"> </w:t>
        </w:r>
        <w:r w:rsidR="001679CE">
          <w:t>FPGA</w:t>
        </w:r>
        <w:r w:rsidR="001679CE">
          <w:rPr>
            <w:spacing w:val="-16"/>
          </w:rPr>
          <w:t xml:space="preserve"> </w:t>
        </w:r>
        <w:r w:rsidR="001679CE">
          <w:t>ZC702</w:t>
        </w:r>
        <w:r w:rsidR="001679CE">
          <w:tab/>
          <w:t>27</w:t>
        </w:r>
      </w:hyperlink>
    </w:p>
    <w:p w14:paraId="4183E3EB" w14:textId="77777777" w:rsidR="001679CE" w:rsidRDefault="00042366" w:rsidP="001679CE">
      <w:pPr>
        <w:pStyle w:val="BodyText"/>
        <w:tabs>
          <w:tab w:val="left" w:leader="dot" w:pos="8904"/>
        </w:tabs>
        <w:spacing w:before="181"/>
        <w:ind w:left="459"/>
      </w:pPr>
      <w:hyperlink w:anchor="_bookmark56" w:history="1">
        <w:r w:rsidR="001679CE">
          <w:t>Hình 4.5 Năng lượng tiêu thụ</w:t>
        </w:r>
        <w:r w:rsidR="001679CE">
          <w:rPr>
            <w:spacing w:val="-10"/>
          </w:rPr>
          <w:t xml:space="preserve"> </w:t>
        </w:r>
        <w:r w:rsidR="001679CE">
          <w:t>ước</w:t>
        </w:r>
        <w:r w:rsidR="001679CE">
          <w:rPr>
            <w:spacing w:val="-2"/>
          </w:rPr>
          <w:t xml:space="preserve"> </w:t>
        </w:r>
        <w:r w:rsidR="001679CE">
          <w:t>tính</w:t>
        </w:r>
        <w:r w:rsidR="001679CE">
          <w:tab/>
          <w:t>28</w:t>
        </w:r>
      </w:hyperlink>
    </w:p>
    <w:p w14:paraId="7BCB8403" w14:textId="77777777" w:rsidR="001679CE" w:rsidRDefault="00042366" w:rsidP="001679CE">
      <w:pPr>
        <w:pStyle w:val="BodyText"/>
        <w:tabs>
          <w:tab w:val="left" w:leader="dot" w:pos="8904"/>
        </w:tabs>
        <w:spacing w:before="181"/>
        <w:ind w:left="459"/>
      </w:pPr>
      <w:hyperlink w:anchor="_bookmark57" w:history="1">
        <w:r w:rsidR="001679CE">
          <w:t>Hình 4.6 Báo</w:t>
        </w:r>
        <w:r w:rsidR="001679CE">
          <w:rPr>
            <w:spacing w:val="-6"/>
          </w:rPr>
          <w:t xml:space="preserve"> </w:t>
        </w:r>
        <w:r w:rsidR="001679CE">
          <w:t>cáo</w:t>
        </w:r>
        <w:r w:rsidR="001679CE">
          <w:rPr>
            <w:spacing w:val="-1"/>
          </w:rPr>
          <w:t xml:space="preserve"> </w:t>
        </w:r>
        <w:r w:rsidR="001679CE">
          <w:t>timming</w:t>
        </w:r>
        <w:r w:rsidR="001679CE">
          <w:tab/>
          <w:t>28</w:t>
        </w:r>
      </w:hyperlink>
    </w:p>
    <w:p w14:paraId="49945888" w14:textId="77777777" w:rsidR="001679CE" w:rsidRDefault="00042366" w:rsidP="001679CE">
      <w:pPr>
        <w:pStyle w:val="BodyText"/>
        <w:tabs>
          <w:tab w:val="left" w:leader="dot" w:pos="8904"/>
        </w:tabs>
        <w:spacing w:before="181"/>
        <w:ind w:left="459"/>
      </w:pPr>
      <w:hyperlink w:anchor="_bookmark58" w:history="1">
        <w:r w:rsidR="001679CE">
          <w:t>Hình 4.7 Tài nguyên</w:t>
        </w:r>
        <w:r w:rsidR="001679CE">
          <w:rPr>
            <w:spacing w:val="-10"/>
          </w:rPr>
          <w:t xml:space="preserve"> </w:t>
        </w:r>
        <w:r w:rsidR="001679CE">
          <w:t>tiêu</w:t>
        </w:r>
        <w:r w:rsidR="001679CE">
          <w:rPr>
            <w:spacing w:val="-1"/>
          </w:rPr>
          <w:t xml:space="preserve"> </w:t>
        </w:r>
        <w:r w:rsidR="001679CE">
          <w:t>tốn</w:t>
        </w:r>
        <w:r w:rsidR="001679CE">
          <w:tab/>
          <w:t>28</w:t>
        </w:r>
      </w:hyperlink>
    </w:p>
    <w:p w14:paraId="5B15338B" w14:textId="77777777" w:rsidR="001679CE" w:rsidRDefault="00042366" w:rsidP="001679CE">
      <w:pPr>
        <w:pStyle w:val="BodyText"/>
        <w:tabs>
          <w:tab w:val="left" w:leader="dot" w:pos="8904"/>
        </w:tabs>
        <w:spacing w:before="181"/>
        <w:ind w:left="459"/>
      </w:pPr>
      <w:hyperlink w:anchor="_bookmark59" w:history="1">
        <w:r w:rsidR="001679CE">
          <w:t>Hình 4.8 Gen bitstream và</w:t>
        </w:r>
        <w:r w:rsidR="001679CE">
          <w:rPr>
            <w:spacing w:val="-10"/>
          </w:rPr>
          <w:t xml:space="preserve"> </w:t>
        </w:r>
        <w:r w:rsidR="001679CE">
          <w:t>tạo</w:t>
        </w:r>
        <w:r w:rsidR="001679CE">
          <w:rPr>
            <w:spacing w:val="-3"/>
          </w:rPr>
          <w:t xml:space="preserve"> </w:t>
        </w:r>
        <w:r w:rsidR="001679CE">
          <w:t>sdk</w:t>
        </w:r>
        <w:r w:rsidR="001679CE">
          <w:tab/>
          <w:t>29</w:t>
        </w:r>
      </w:hyperlink>
    </w:p>
    <w:p w14:paraId="5767490A" w14:textId="77777777" w:rsidR="001679CE" w:rsidRDefault="001679CE" w:rsidP="001679CE">
      <w:pPr>
        <w:sectPr w:rsidR="001679CE">
          <w:headerReference w:type="default" r:id="rId10"/>
          <w:footerReference w:type="default" r:id="rId11"/>
          <w:pgSz w:w="11910" w:h="16840"/>
          <w:pgMar w:top="1260" w:right="1020" w:bottom="1120" w:left="1600" w:header="983" w:footer="936" w:gutter="0"/>
          <w:pgNumType w:start="1"/>
          <w:cols w:space="720"/>
        </w:sectPr>
      </w:pPr>
    </w:p>
    <w:p w14:paraId="3069F3E7" w14:textId="77777777" w:rsidR="001679CE" w:rsidRDefault="001679CE" w:rsidP="00B24C99">
      <w:pPr>
        <w:pStyle w:val="Heading1"/>
      </w:pPr>
      <w:bookmarkStart w:id="2" w:name="_bookmark2"/>
      <w:bookmarkEnd w:id="2"/>
      <w:r>
        <w:lastRenderedPageBreak/>
        <w:t>DANH MỤC BẢNG</w:t>
      </w:r>
    </w:p>
    <w:p w14:paraId="6BBEB4A4" w14:textId="77777777" w:rsidR="001679CE" w:rsidRDefault="00042366" w:rsidP="001679CE">
      <w:pPr>
        <w:pStyle w:val="BodyText"/>
        <w:tabs>
          <w:tab w:val="right" w:leader="dot" w:pos="9163"/>
        </w:tabs>
        <w:spacing w:before="806"/>
        <w:ind w:left="459"/>
      </w:pPr>
      <w:hyperlink w:anchor="_bookmark8" w:history="1">
        <w:r w:rsidR="001679CE">
          <w:t>Bảng 1.1: Bảng thông số</w:t>
        </w:r>
        <w:r w:rsidR="001679CE">
          <w:rPr>
            <w:spacing w:val="-4"/>
          </w:rPr>
          <w:t xml:space="preserve"> </w:t>
        </w:r>
        <w:r w:rsidR="001679CE">
          <w:t>kỹ</w:t>
        </w:r>
        <w:r w:rsidR="001679CE">
          <w:rPr>
            <w:spacing w:val="-1"/>
          </w:rPr>
          <w:t xml:space="preserve"> </w:t>
        </w:r>
        <w:r w:rsidR="001679CE">
          <w:t>thuật</w:t>
        </w:r>
        <w:r w:rsidR="001679CE">
          <w:tab/>
          <w:t>2</w:t>
        </w:r>
      </w:hyperlink>
    </w:p>
    <w:p w14:paraId="0E24DB9C" w14:textId="77777777" w:rsidR="001679CE" w:rsidRDefault="00042366" w:rsidP="001679CE">
      <w:pPr>
        <w:pStyle w:val="BodyText"/>
        <w:tabs>
          <w:tab w:val="right" w:leader="dot" w:pos="9153"/>
        </w:tabs>
        <w:spacing w:before="181"/>
        <w:ind w:left="459"/>
      </w:pPr>
      <w:hyperlink w:anchor="_bookmark25" w:history="1">
        <w:r w:rsidR="001679CE">
          <w:t>Bảng 2.1 Tín hiệu đầu vào/ đầu ra của</w:t>
        </w:r>
        <w:r w:rsidR="001679CE">
          <w:rPr>
            <w:spacing w:val="-9"/>
          </w:rPr>
          <w:t xml:space="preserve"> </w:t>
        </w:r>
        <w:r w:rsidR="001679CE">
          <w:t>elevator controller</w:t>
        </w:r>
        <w:r w:rsidR="001679CE">
          <w:tab/>
        </w:r>
        <w:r w:rsidR="001679CE">
          <w:rPr>
            <w:spacing w:val="-10"/>
          </w:rPr>
          <w:t>11</w:t>
        </w:r>
      </w:hyperlink>
    </w:p>
    <w:p w14:paraId="3709B608" w14:textId="77777777" w:rsidR="001679CE" w:rsidRDefault="00042366" w:rsidP="001679CE">
      <w:pPr>
        <w:pStyle w:val="BodyText"/>
        <w:tabs>
          <w:tab w:val="right" w:leader="dot" w:pos="9163"/>
        </w:tabs>
        <w:spacing w:before="181"/>
        <w:ind w:left="459"/>
      </w:pPr>
      <w:hyperlink w:anchor="_bookmark26" w:history="1">
        <w:r w:rsidR="001679CE">
          <w:t>Bảng 2.2 Tín hiệu đầu vào/ đầu ra của phần mềm</w:t>
        </w:r>
        <w:r w:rsidR="001679CE">
          <w:rPr>
            <w:spacing w:val="-9"/>
          </w:rPr>
          <w:t xml:space="preserve"> </w:t>
        </w:r>
        <w:r w:rsidR="001679CE">
          <w:t>hệ</w:t>
        </w:r>
        <w:r w:rsidR="001679CE">
          <w:rPr>
            <w:spacing w:val="-1"/>
          </w:rPr>
          <w:t xml:space="preserve"> </w:t>
        </w:r>
        <w:r w:rsidR="001679CE">
          <w:t>thống</w:t>
        </w:r>
        <w:r w:rsidR="001679CE">
          <w:tab/>
          <w:t>12</w:t>
        </w:r>
      </w:hyperlink>
    </w:p>
    <w:p w14:paraId="0A9919E4" w14:textId="77777777" w:rsidR="001679CE" w:rsidRDefault="00042366" w:rsidP="001679CE">
      <w:pPr>
        <w:pStyle w:val="BodyText"/>
        <w:tabs>
          <w:tab w:val="right" w:leader="dot" w:pos="9163"/>
        </w:tabs>
        <w:spacing w:before="181"/>
        <w:ind w:left="459"/>
      </w:pPr>
      <w:hyperlink w:anchor="_bookmark35" w:history="1">
        <w:r w:rsidR="001679CE">
          <w:t>Bảng 3.1 Bảng mô tả thông số</w:t>
        </w:r>
        <w:r w:rsidR="001679CE">
          <w:rPr>
            <w:spacing w:val="-6"/>
          </w:rPr>
          <w:t xml:space="preserve"> </w:t>
        </w:r>
        <w:r w:rsidR="001679CE">
          <w:t>kỹ</w:t>
        </w:r>
        <w:r w:rsidR="001679CE">
          <w:rPr>
            <w:spacing w:val="-1"/>
          </w:rPr>
          <w:t xml:space="preserve"> </w:t>
        </w:r>
        <w:r w:rsidR="001679CE">
          <w:t>thuật</w:t>
        </w:r>
        <w:r w:rsidR="001679CE">
          <w:tab/>
          <w:t>17</w:t>
        </w:r>
      </w:hyperlink>
    </w:p>
    <w:p w14:paraId="2E82F029" w14:textId="77777777" w:rsidR="001679CE" w:rsidRDefault="001679CE" w:rsidP="001679CE">
      <w:pPr>
        <w:sectPr w:rsidR="001679CE">
          <w:pgSz w:w="11910" w:h="16840"/>
          <w:pgMar w:top="1260" w:right="1020" w:bottom="1120" w:left="1600" w:header="983" w:footer="936" w:gutter="0"/>
          <w:cols w:space="720"/>
        </w:sectPr>
      </w:pPr>
    </w:p>
    <w:p w14:paraId="70440E70" w14:textId="77777777" w:rsidR="001679CE" w:rsidRDefault="001679CE" w:rsidP="00B24C99">
      <w:pPr>
        <w:pStyle w:val="Heading1"/>
      </w:pPr>
      <w:bookmarkStart w:id="3" w:name="_bookmark3"/>
      <w:bookmarkEnd w:id="3"/>
      <w:r>
        <w:lastRenderedPageBreak/>
        <w:t>LỜI NÓI ĐẦU</w:t>
      </w:r>
    </w:p>
    <w:p w14:paraId="7DEACBB4" w14:textId="77777777" w:rsidR="001679CE" w:rsidRDefault="001679CE" w:rsidP="001679CE">
      <w:pPr>
        <w:pStyle w:val="BodyText"/>
        <w:rPr>
          <w:b/>
          <w:sz w:val="34"/>
        </w:rPr>
      </w:pPr>
    </w:p>
    <w:p w14:paraId="3395C3AF" w14:textId="77777777" w:rsidR="001679CE" w:rsidRDefault="001679CE" w:rsidP="001679CE">
      <w:pPr>
        <w:pStyle w:val="BodyText"/>
        <w:spacing w:before="4"/>
        <w:rPr>
          <w:b/>
          <w:sz w:val="38"/>
        </w:rPr>
      </w:pPr>
    </w:p>
    <w:p w14:paraId="1380DDD4" w14:textId="359D3863" w:rsidR="001679CE" w:rsidRDefault="001679CE" w:rsidP="001679CE">
      <w:pPr>
        <w:pStyle w:val="BodyText"/>
        <w:spacing w:before="1" w:line="331" w:lineRule="auto"/>
        <w:ind w:left="102" w:right="108" w:firstLine="357"/>
        <w:jc w:val="both"/>
      </w:pPr>
      <w:r>
        <w:t xml:space="preserve">Thời gian gần </w:t>
      </w:r>
      <w:r>
        <w:rPr>
          <w:spacing w:val="-5"/>
        </w:rPr>
        <w:t xml:space="preserve">đây, </w:t>
      </w:r>
      <w:r>
        <w:t xml:space="preserve">các Hệ thống nhúng – Thời gian thực được quan tâm nhiều hơn ở </w:t>
      </w:r>
      <w:r>
        <w:rPr>
          <w:spacing w:val="-4"/>
        </w:rPr>
        <w:t xml:space="preserve">Việt </w:t>
      </w:r>
      <w:r>
        <w:t xml:space="preserve">Nam, và trên </w:t>
      </w:r>
      <w:r>
        <w:rPr>
          <w:spacing w:val="2"/>
        </w:rPr>
        <w:t xml:space="preserve">thế </w:t>
      </w:r>
      <w:r>
        <w:t>giới thì các hệ thống này đã và đang được phát triển mạnh mẽ và là xu hướng thịnh hành ở các nước Công nghiệp vì những lợi ích to lớn, thiết thực mà nó mang lại. Chương trình học môn Hệ thống nhúng và thiết kế giao tiếp nhúng là một</w:t>
      </w:r>
      <w:r>
        <w:rPr>
          <w:spacing w:val="-12"/>
        </w:rPr>
        <w:t xml:space="preserve"> </w:t>
      </w:r>
      <w:r>
        <w:t>phần</w:t>
      </w:r>
      <w:r>
        <w:rPr>
          <w:spacing w:val="-11"/>
        </w:rPr>
        <w:t xml:space="preserve"> </w:t>
      </w:r>
      <w:r>
        <w:t>quan</w:t>
      </w:r>
      <w:r>
        <w:rPr>
          <w:spacing w:val="-9"/>
        </w:rPr>
        <w:t xml:space="preserve"> </w:t>
      </w:r>
      <w:r>
        <w:t>trọng</w:t>
      </w:r>
      <w:r>
        <w:rPr>
          <w:spacing w:val="-11"/>
        </w:rPr>
        <w:t xml:space="preserve"> </w:t>
      </w:r>
      <w:r>
        <w:t>giúp</w:t>
      </w:r>
      <w:r>
        <w:rPr>
          <w:spacing w:val="-11"/>
        </w:rPr>
        <w:t xml:space="preserve"> </w:t>
      </w:r>
      <w:r>
        <w:t>hiểu</w:t>
      </w:r>
      <w:r>
        <w:rPr>
          <w:spacing w:val="-9"/>
        </w:rPr>
        <w:t xml:space="preserve"> </w:t>
      </w:r>
      <w:r>
        <w:t>rõ</w:t>
      </w:r>
      <w:r>
        <w:rPr>
          <w:spacing w:val="-11"/>
        </w:rPr>
        <w:t xml:space="preserve"> </w:t>
      </w:r>
      <w:r>
        <w:t>quy</w:t>
      </w:r>
      <w:r>
        <w:rPr>
          <w:spacing w:val="-11"/>
        </w:rPr>
        <w:t xml:space="preserve"> </w:t>
      </w:r>
      <w:r>
        <w:t>trình</w:t>
      </w:r>
      <w:r>
        <w:rPr>
          <w:spacing w:val="-11"/>
        </w:rPr>
        <w:t xml:space="preserve"> </w:t>
      </w:r>
      <w:r>
        <w:t>thiết</w:t>
      </w:r>
      <w:r>
        <w:rPr>
          <w:spacing w:val="-11"/>
        </w:rPr>
        <w:t xml:space="preserve"> </w:t>
      </w:r>
      <w:r>
        <w:t>kế,</w:t>
      </w:r>
      <w:r>
        <w:rPr>
          <w:spacing w:val="-11"/>
        </w:rPr>
        <w:t xml:space="preserve"> </w:t>
      </w:r>
      <w:r>
        <w:t>đánh</w:t>
      </w:r>
      <w:r>
        <w:rPr>
          <w:spacing w:val="-12"/>
        </w:rPr>
        <w:t xml:space="preserve"> </w:t>
      </w:r>
      <w:r>
        <w:t>giá</w:t>
      </w:r>
      <w:r>
        <w:rPr>
          <w:spacing w:val="-11"/>
        </w:rPr>
        <w:t xml:space="preserve"> </w:t>
      </w:r>
      <w:r>
        <w:t>hệ</w:t>
      </w:r>
      <w:r>
        <w:rPr>
          <w:spacing w:val="-9"/>
        </w:rPr>
        <w:t xml:space="preserve"> </w:t>
      </w:r>
      <w:r>
        <w:t>thống</w:t>
      </w:r>
      <w:r>
        <w:rPr>
          <w:spacing w:val="-9"/>
        </w:rPr>
        <w:t xml:space="preserve"> </w:t>
      </w:r>
      <w:r>
        <w:t>nhúng.</w:t>
      </w:r>
      <w:r>
        <w:rPr>
          <w:spacing w:val="-14"/>
        </w:rPr>
        <w:t xml:space="preserve"> </w:t>
      </w:r>
      <w:r>
        <w:t>Trong</w:t>
      </w:r>
      <w:r>
        <w:rPr>
          <w:spacing w:val="-9"/>
        </w:rPr>
        <w:t xml:space="preserve"> </w:t>
      </w:r>
      <w:r>
        <w:t>báo cáo</w:t>
      </w:r>
      <w:r>
        <w:rPr>
          <w:spacing w:val="-11"/>
        </w:rPr>
        <w:t xml:space="preserve"> </w:t>
      </w:r>
      <w:r>
        <w:rPr>
          <w:spacing w:val="-5"/>
        </w:rPr>
        <w:t>này,</w:t>
      </w:r>
      <w:r>
        <w:rPr>
          <w:spacing w:val="-12"/>
        </w:rPr>
        <w:t xml:space="preserve"> </w:t>
      </w:r>
      <w:r>
        <w:t>nhóm</w:t>
      </w:r>
      <w:r>
        <w:rPr>
          <w:spacing w:val="-10"/>
        </w:rPr>
        <w:t xml:space="preserve"> </w:t>
      </w:r>
      <w:r>
        <w:t>chúng</w:t>
      </w:r>
      <w:r>
        <w:rPr>
          <w:spacing w:val="-11"/>
        </w:rPr>
        <w:t xml:space="preserve"> </w:t>
      </w:r>
      <w:r>
        <w:t>em</w:t>
      </w:r>
      <w:r>
        <w:rPr>
          <w:spacing w:val="-10"/>
        </w:rPr>
        <w:t xml:space="preserve"> </w:t>
      </w:r>
      <w:r>
        <w:t>triển</w:t>
      </w:r>
      <w:r>
        <w:rPr>
          <w:spacing w:val="-11"/>
        </w:rPr>
        <w:t xml:space="preserve"> </w:t>
      </w:r>
      <w:r>
        <w:t>khai</w:t>
      </w:r>
      <w:r>
        <w:rPr>
          <w:spacing w:val="-10"/>
        </w:rPr>
        <w:t xml:space="preserve"> </w:t>
      </w:r>
      <w:r>
        <w:t>thiết</w:t>
      </w:r>
      <w:r>
        <w:rPr>
          <w:spacing w:val="-11"/>
        </w:rPr>
        <w:t xml:space="preserve"> </w:t>
      </w:r>
      <w:r>
        <w:t>kế</w:t>
      </w:r>
      <w:r>
        <w:rPr>
          <w:spacing w:val="-10"/>
        </w:rPr>
        <w:t xml:space="preserve"> </w:t>
      </w:r>
      <w:r>
        <w:t>và</w:t>
      </w:r>
      <w:r>
        <w:rPr>
          <w:spacing w:val="-9"/>
        </w:rPr>
        <w:t xml:space="preserve"> </w:t>
      </w:r>
      <w:r>
        <w:t>mô</w:t>
      </w:r>
      <w:r>
        <w:rPr>
          <w:spacing w:val="-10"/>
        </w:rPr>
        <w:t xml:space="preserve"> </w:t>
      </w:r>
      <w:r>
        <w:t>phỏng</w:t>
      </w:r>
      <w:r>
        <w:rPr>
          <w:spacing w:val="-11"/>
        </w:rPr>
        <w:t xml:space="preserve"> </w:t>
      </w:r>
      <w:r>
        <w:t>hệ</w:t>
      </w:r>
      <w:r>
        <w:rPr>
          <w:spacing w:val="-10"/>
        </w:rPr>
        <w:t xml:space="preserve"> </w:t>
      </w:r>
      <w:r>
        <w:t>thống</w:t>
      </w:r>
      <w:r>
        <w:rPr>
          <w:spacing w:val="-11"/>
        </w:rPr>
        <w:t xml:space="preserve"> </w:t>
      </w:r>
      <w:r>
        <w:t>nhúng</w:t>
      </w:r>
      <w:r>
        <w:rPr>
          <w:spacing w:val="-10"/>
        </w:rPr>
        <w:t xml:space="preserve"> </w:t>
      </w:r>
      <w:r>
        <w:t>cho</w:t>
      </w:r>
      <w:r>
        <w:rPr>
          <w:spacing w:val="-11"/>
        </w:rPr>
        <w:t xml:space="preserve"> </w:t>
      </w:r>
      <w:r>
        <w:t>Điều</w:t>
      </w:r>
      <w:r>
        <w:rPr>
          <w:spacing w:val="-10"/>
        </w:rPr>
        <w:t xml:space="preserve"> </w:t>
      </w:r>
      <w:r>
        <w:t xml:space="preserve">khiển </w:t>
      </w:r>
      <w:r w:rsidR="00C406EA">
        <w:rPr>
          <w:lang w:val="en-US"/>
        </w:rPr>
        <w:t>bồn cầu tự động</w:t>
      </w:r>
      <w:r>
        <w:t xml:space="preserve">. Thiết kế được triển khai bằng ngôn ngữ mô tả phần cứng System </w:t>
      </w:r>
      <w:r>
        <w:rPr>
          <w:spacing w:val="-5"/>
        </w:rPr>
        <w:t xml:space="preserve">Verilog </w:t>
      </w:r>
      <w:r>
        <w:t>và</w:t>
      </w:r>
      <w:r>
        <w:rPr>
          <w:spacing w:val="-6"/>
        </w:rPr>
        <w:t xml:space="preserve"> </w:t>
      </w:r>
      <w:r>
        <w:t>ngôn</w:t>
      </w:r>
      <w:r>
        <w:rPr>
          <w:spacing w:val="-4"/>
        </w:rPr>
        <w:t xml:space="preserve"> </w:t>
      </w:r>
      <w:r>
        <w:t>ngữ</w:t>
      </w:r>
      <w:r>
        <w:rPr>
          <w:spacing w:val="-5"/>
        </w:rPr>
        <w:t xml:space="preserve"> </w:t>
      </w:r>
      <w:r>
        <w:t>C,</w:t>
      </w:r>
      <w:r>
        <w:rPr>
          <w:spacing w:val="-5"/>
        </w:rPr>
        <w:t xml:space="preserve"> </w:t>
      </w:r>
      <w:r>
        <w:t>mô</w:t>
      </w:r>
      <w:r>
        <w:rPr>
          <w:spacing w:val="-4"/>
        </w:rPr>
        <w:t xml:space="preserve"> </w:t>
      </w:r>
      <w:r>
        <w:t>phỏng</w:t>
      </w:r>
      <w:r>
        <w:rPr>
          <w:spacing w:val="-6"/>
        </w:rPr>
        <w:t xml:space="preserve"> </w:t>
      </w:r>
      <w:r>
        <w:t>kiểm</w:t>
      </w:r>
      <w:r>
        <w:rPr>
          <w:spacing w:val="-4"/>
        </w:rPr>
        <w:t xml:space="preserve"> </w:t>
      </w:r>
      <w:r>
        <w:t>thử</w:t>
      </w:r>
      <w:r>
        <w:rPr>
          <w:spacing w:val="-5"/>
        </w:rPr>
        <w:t xml:space="preserve"> </w:t>
      </w:r>
      <w:r>
        <w:t>trên</w:t>
      </w:r>
      <w:r>
        <w:rPr>
          <w:spacing w:val="-7"/>
        </w:rPr>
        <w:t xml:space="preserve"> </w:t>
      </w:r>
      <w:r>
        <w:t>phần</w:t>
      </w:r>
      <w:r>
        <w:rPr>
          <w:spacing w:val="-5"/>
        </w:rPr>
        <w:t xml:space="preserve"> </w:t>
      </w:r>
      <w:r>
        <w:t>mềm</w:t>
      </w:r>
      <w:r>
        <w:rPr>
          <w:spacing w:val="-9"/>
        </w:rPr>
        <w:t xml:space="preserve"> </w:t>
      </w:r>
      <w:r>
        <w:t>Vivado.</w:t>
      </w:r>
      <w:r>
        <w:rPr>
          <w:spacing w:val="-7"/>
        </w:rPr>
        <w:t xml:space="preserve"> </w:t>
      </w:r>
      <w:r>
        <w:t>Cho</w:t>
      </w:r>
      <w:r>
        <w:rPr>
          <w:spacing w:val="-7"/>
        </w:rPr>
        <w:t xml:space="preserve"> </w:t>
      </w:r>
      <w:r>
        <w:t>ra</w:t>
      </w:r>
      <w:r>
        <w:rPr>
          <w:spacing w:val="-5"/>
        </w:rPr>
        <w:t xml:space="preserve"> </w:t>
      </w:r>
      <w:r>
        <w:t>kết</w:t>
      </w:r>
      <w:r>
        <w:rPr>
          <w:spacing w:val="-7"/>
        </w:rPr>
        <w:t xml:space="preserve"> </w:t>
      </w:r>
      <w:r>
        <w:t>quả</w:t>
      </w:r>
      <w:r>
        <w:rPr>
          <w:spacing w:val="-6"/>
        </w:rPr>
        <w:t xml:space="preserve"> </w:t>
      </w:r>
      <w:r>
        <w:t>hoạt động đúng với yêu cầu bài toán. Chúng em sẽ đi trình bày cụ thể những gì chúng em</w:t>
      </w:r>
      <w:r>
        <w:rPr>
          <w:spacing w:val="-45"/>
        </w:rPr>
        <w:t xml:space="preserve"> </w:t>
      </w:r>
      <w:r>
        <w:t>đã làm được thông qua 4 chương</w:t>
      </w:r>
      <w:r>
        <w:rPr>
          <w:spacing w:val="-4"/>
        </w:rPr>
        <w:t xml:space="preserve"> </w:t>
      </w:r>
      <w:r>
        <w:t>sau:</w:t>
      </w:r>
    </w:p>
    <w:p w14:paraId="51CACBE8" w14:textId="77777777" w:rsidR="001679CE" w:rsidRDefault="001679CE" w:rsidP="001679CE">
      <w:pPr>
        <w:spacing w:before="134" w:line="429" w:lineRule="auto"/>
        <w:ind w:left="821" w:right="2927"/>
        <w:rPr>
          <w:b/>
          <w:sz w:val="26"/>
        </w:rPr>
      </w:pPr>
      <w:r>
        <w:rPr>
          <w:b/>
          <w:sz w:val="26"/>
        </w:rPr>
        <w:t>Chương 1: Giới thiệu chung (Introduction) Chương 2: Đặc tả hệ thống (System Specification) Chương 3: Thiết kế hệ thống (System Design) Chương 3: Kiểm thử (Testing)</w:t>
      </w:r>
    </w:p>
    <w:p w14:paraId="6BFD5E77" w14:textId="77777777" w:rsidR="001679CE" w:rsidRDefault="001679CE" w:rsidP="001679CE">
      <w:pPr>
        <w:spacing w:line="295" w:lineRule="exact"/>
        <w:ind w:left="821"/>
        <w:rPr>
          <w:b/>
          <w:sz w:val="26"/>
        </w:rPr>
      </w:pPr>
      <w:r>
        <w:rPr>
          <w:b/>
          <w:sz w:val="26"/>
        </w:rPr>
        <w:t>Chương 4: Kết luận</w:t>
      </w:r>
    </w:p>
    <w:p w14:paraId="721DFD9A" w14:textId="24D89EDD" w:rsidR="001679CE" w:rsidRDefault="001679CE" w:rsidP="001679CE">
      <w:pPr>
        <w:pStyle w:val="BodyText"/>
        <w:spacing w:before="234" w:line="333" w:lineRule="auto"/>
        <w:ind w:left="102" w:right="113" w:firstLine="359"/>
        <w:jc w:val="both"/>
      </w:pPr>
      <w:r>
        <w:t xml:space="preserve">Nhóm chúng em xin chân thành cảm ơn thầy Phạm Văn Tiến đã tận tâm hướng dẫn </w:t>
      </w:r>
      <w:r w:rsidR="00772E68">
        <w:rPr>
          <w:lang w:val="en-US"/>
        </w:rPr>
        <w:t xml:space="preserve">nhóm </w:t>
      </w:r>
      <w:r w:rsidR="00927D3F">
        <w:rPr>
          <w:lang w:val="en-US"/>
        </w:rPr>
        <w:t xml:space="preserve">chúng </w:t>
      </w:r>
      <w:r>
        <w:t>em trong quá trình thực hiện bài tập lớn cũng như hoàn hiện báo cáo này!</w:t>
      </w:r>
    </w:p>
    <w:p w14:paraId="0396FF40" w14:textId="77777777" w:rsidR="001679CE" w:rsidRDefault="001679CE" w:rsidP="001679CE">
      <w:pPr>
        <w:spacing w:line="333" w:lineRule="auto"/>
        <w:jc w:val="both"/>
        <w:sectPr w:rsidR="001679CE">
          <w:pgSz w:w="11910" w:h="16840"/>
          <w:pgMar w:top="1260" w:right="1020" w:bottom="1120" w:left="1600" w:header="983" w:footer="936" w:gutter="0"/>
          <w:cols w:space="720"/>
        </w:sectPr>
      </w:pPr>
    </w:p>
    <w:p w14:paraId="52CAE8EE" w14:textId="77777777" w:rsidR="001679CE" w:rsidRDefault="001679CE" w:rsidP="00B24C99">
      <w:pPr>
        <w:pStyle w:val="Heading1"/>
      </w:pPr>
      <w:bookmarkStart w:id="4" w:name="_bookmark4"/>
      <w:bookmarkEnd w:id="4"/>
      <w:r>
        <w:lastRenderedPageBreak/>
        <w:t>CHƯƠNG 1. GIỚI THIỆU CHUNG (INTRODUCTION)</w:t>
      </w:r>
    </w:p>
    <w:p w14:paraId="4D56D285" w14:textId="77777777" w:rsidR="001679CE" w:rsidRDefault="001679CE" w:rsidP="001679CE">
      <w:pPr>
        <w:pStyle w:val="BodyText"/>
        <w:rPr>
          <w:b/>
          <w:sz w:val="34"/>
        </w:rPr>
      </w:pPr>
    </w:p>
    <w:p w14:paraId="16D70CEA" w14:textId="77777777" w:rsidR="001679CE" w:rsidRDefault="001679CE" w:rsidP="001679CE">
      <w:pPr>
        <w:pStyle w:val="BodyText"/>
        <w:spacing w:before="4"/>
        <w:rPr>
          <w:b/>
          <w:sz w:val="38"/>
        </w:rPr>
      </w:pPr>
    </w:p>
    <w:p w14:paraId="53172341" w14:textId="77777777" w:rsidR="001679CE" w:rsidRDefault="001679CE" w:rsidP="001679CE">
      <w:pPr>
        <w:spacing w:before="1" w:line="331" w:lineRule="auto"/>
        <w:ind w:left="102" w:firstLine="357"/>
        <w:rPr>
          <w:i/>
          <w:sz w:val="26"/>
        </w:rPr>
      </w:pPr>
      <w:r>
        <w:rPr>
          <w:i/>
          <w:sz w:val="26"/>
        </w:rPr>
        <w:t>Chương</w:t>
      </w:r>
      <w:r>
        <w:rPr>
          <w:i/>
          <w:spacing w:val="-9"/>
          <w:sz w:val="26"/>
        </w:rPr>
        <w:t xml:space="preserve"> </w:t>
      </w:r>
      <w:r>
        <w:rPr>
          <w:i/>
          <w:sz w:val="26"/>
        </w:rPr>
        <w:t>này</w:t>
      </w:r>
      <w:r>
        <w:rPr>
          <w:i/>
          <w:spacing w:val="-8"/>
          <w:sz w:val="26"/>
        </w:rPr>
        <w:t xml:space="preserve"> </w:t>
      </w:r>
      <w:r>
        <w:rPr>
          <w:i/>
          <w:sz w:val="26"/>
        </w:rPr>
        <w:t>giới</w:t>
      </w:r>
      <w:r>
        <w:rPr>
          <w:i/>
          <w:spacing w:val="-6"/>
          <w:sz w:val="26"/>
        </w:rPr>
        <w:t xml:space="preserve"> </w:t>
      </w:r>
      <w:r>
        <w:rPr>
          <w:i/>
          <w:sz w:val="26"/>
        </w:rPr>
        <w:t>thiệu</w:t>
      </w:r>
      <w:r>
        <w:rPr>
          <w:i/>
          <w:spacing w:val="-5"/>
          <w:sz w:val="26"/>
        </w:rPr>
        <w:t xml:space="preserve"> </w:t>
      </w:r>
      <w:r>
        <w:rPr>
          <w:i/>
          <w:sz w:val="26"/>
        </w:rPr>
        <w:t>khái</w:t>
      </w:r>
      <w:r>
        <w:rPr>
          <w:i/>
          <w:spacing w:val="-8"/>
          <w:sz w:val="26"/>
        </w:rPr>
        <w:t xml:space="preserve"> </w:t>
      </w:r>
      <w:r>
        <w:rPr>
          <w:i/>
          <w:sz w:val="26"/>
        </w:rPr>
        <w:t>quát</w:t>
      </w:r>
      <w:r>
        <w:rPr>
          <w:i/>
          <w:spacing w:val="-7"/>
          <w:sz w:val="26"/>
        </w:rPr>
        <w:t xml:space="preserve"> </w:t>
      </w:r>
      <w:r>
        <w:rPr>
          <w:i/>
          <w:sz w:val="26"/>
        </w:rPr>
        <w:t>và</w:t>
      </w:r>
      <w:r>
        <w:rPr>
          <w:i/>
          <w:spacing w:val="-7"/>
          <w:sz w:val="26"/>
        </w:rPr>
        <w:t xml:space="preserve"> </w:t>
      </w:r>
      <w:r>
        <w:rPr>
          <w:i/>
          <w:sz w:val="26"/>
        </w:rPr>
        <w:t>các</w:t>
      </w:r>
      <w:r>
        <w:rPr>
          <w:i/>
          <w:spacing w:val="-8"/>
          <w:sz w:val="26"/>
        </w:rPr>
        <w:t xml:space="preserve"> </w:t>
      </w:r>
      <w:r>
        <w:rPr>
          <w:i/>
          <w:sz w:val="26"/>
        </w:rPr>
        <w:t>kiến</w:t>
      </w:r>
      <w:r>
        <w:rPr>
          <w:i/>
          <w:spacing w:val="-8"/>
          <w:sz w:val="26"/>
        </w:rPr>
        <w:t xml:space="preserve"> </w:t>
      </w:r>
      <w:r>
        <w:rPr>
          <w:i/>
          <w:sz w:val="26"/>
        </w:rPr>
        <w:t>thức</w:t>
      </w:r>
      <w:r>
        <w:rPr>
          <w:i/>
          <w:spacing w:val="-9"/>
          <w:sz w:val="26"/>
        </w:rPr>
        <w:t xml:space="preserve"> </w:t>
      </w:r>
      <w:r>
        <w:rPr>
          <w:i/>
          <w:sz w:val="26"/>
        </w:rPr>
        <w:t>cơ</w:t>
      </w:r>
      <w:r>
        <w:rPr>
          <w:i/>
          <w:spacing w:val="-7"/>
          <w:sz w:val="26"/>
        </w:rPr>
        <w:t xml:space="preserve"> </w:t>
      </w:r>
      <w:r>
        <w:rPr>
          <w:i/>
          <w:sz w:val="26"/>
        </w:rPr>
        <w:t>bản</w:t>
      </w:r>
      <w:r>
        <w:rPr>
          <w:i/>
          <w:spacing w:val="-5"/>
          <w:sz w:val="26"/>
        </w:rPr>
        <w:t xml:space="preserve"> </w:t>
      </w:r>
      <w:r>
        <w:rPr>
          <w:i/>
          <w:sz w:val="26"/>
        </w:rPr>
        <w:t>về</w:t>
      </w:r>
      <w:r>
        <w:rPr>
          <w:i/>
          <w:spacing w:val="-6"/>
          <w:sz w:val="26"/>
        </w:rPr>
        <w:t xml:space="preserve"> </w:t>
      </w:r>
      <w:r>
        <w:rPr>
          <w:i/>
          <w:sz w:val="26"/>
        </w:rPr>
        <w:t>hệ</w:t>
      </w:r>
      <w:r>
        <w:rPr>
          <w:i/>
          <w:spacing w:val="-8"/>
          <w:sz w:val="26"/>
        </w:rPr>
        <w:t xml:space="preserve"> </w:t>
      </w:r>
      <w:r>
        <w:rPr>
          <w:i/>
          <w:sz w:val="26"/>
        </w:rPr>
        <w:t>thống</w:t>
      </w:r>
      <w:r>
        <w:rPr>
          <w:i/>
          <w:spacing w:val="-8"/>
          <w:sz w:val="26"/>
        </w:rPr>
        <w:t xml:space="preserve"> </w:t>
      </w:r>
      <w:r>
        <w:rPr>
          <w:i/>
          <w:sz w:val="26"/>
        </w:rPr>
        <w:t>nhúng</w:t>
      </w:r>
      <w:r>
        <w:rPr>
          <w:i/>
          <w:spacing w:val="-9"/>
          <w:sz w:val="26"/>
        </w:rPr>
        <w:t xml:space="preserve"> </w:t>
      </w:r>
      <w:r>
        <w:rPr>
          <w:i/>
          <w:sz w:val="26"/>
        </w:rPr>
        <w:t>bài</w:t>
      </w:r>
      <w:r>
        <w:rPr>
          <w:i/>
          <w:spacing w:val="-8"/>
          <w:sz w:val="26"/>
        </w:rPr>
        <w:t xml:space="preserve"> </w:t>
      </w:r>
      <w:r>
        <w:rPr>
          <w:i/>
          <w:sz w:val="26"/>
        </w:rPr>
        <w:t>toán Hệ thống Điều khiển thang máy cao</w:t>
      </w:r>
      <w:r>
        <w:rPr>
          <w:i/>
          <w:spacing w:val="-5"/>
          <w:sz w:val="26"/>
        </w:rPr>
        <w:t xml:space="preserve"> </w:t>
      </w:r>
      <w:r>
        <w:rPr>
          <w:i/>
          <w:sz w:val="26"/>
        </w:rPr>
        <w:t>ốc.</w:t>
      </w:r>
    </w:p>
    <w:p w14:paraId="39B061EF" w14:textId="77777777" w:rsidR="001679CE" w:rsidRDefault="001679CE" w:rsidP="00747499">
      <w:pPr>
        <w:pStyle w:val="Heading2"/>
        <w:numPr>
          <w:ilvl w:val="0"/>
          <w:numId w:val="10"/>
        </w:numPr>
        <w:tabs>
          <w:tab w:val="left" w:pos="530"/>
        </w:tabs>
        <w:spacing w:before="193"/>
      </w:pPr>
      <w:bookmarkStart w:id="5" w:name="_bookmark5"/>
      <w:bookmarkEnd w:id="5"/>
      <w:r>
        <w:t>Giới thiệu chung</w:t>
      </w:r>
    </w:p>
    <w:p w14:paraId="3EA9E830" w14:textId="77777777" w:rsidR="001679CE" w:rsidRDefault="001679CE" w:rsidP="00D10ADE">
      <w:pPr>
        <w:pStyle w:val="BodyText"/>
        <w:spacing w:before="102" w:line="333" w:lineRule="auto"/>
        <w:ind w:left="102" w:right="172" w:firstLine="359"/>
        <w:jc w:val="both"/>
      </w:pPr>
      <w:r>
        <w:t>Hệ thống nhúng (Embedded Systems) là sự kết hợp của phần cứng và phần mềm máy tính, và có thể bổ sung phần cơ khí hoặc một số bộ phận khác, được thiết kế để thực hiện một chức năng cụ thể. Điều này trái ngược hoàn toàn với máy tính cá nhân như Laptop, Computer, … Nó cũng bao gồm phần cứng, phần mềm các thành phần cơ khí. Tuy nhiên, máy tính cá nhân không được thiết kế để thực hiện một chức năng cụ thể. Đúng hơn là nó thực hiện nhiều công việc khác nhau, hay có thể sử dụng thuật ngữ máy tính đa năng để phân biệt mới máy tính hệ nhúng.</w:t>
      </w:r>
    </w:p>
    <w:p w14:paraId="173D5587" w14:textId="729223F6" w:rsidR="001679CE" w:rsidRDefault="001679CE" w:rsidP="00D10ADE">
      <w:pPr>
        <w:pStyle w:val="BodyText"/>
        <w:spacing w:line="333" w:lineRule="auto"/>
        <w:ind w:left="102" w:right="172" w:firstLine="359"/>
        <w:jc w:val="both"/>
      </w:pPr>
      <w:r>
        <w:t xml:space="preserve">Thông thường, một hệ thống nhúng là một thành phần trong một số hệ thống lớn hơn. Như bài toán ta đang triển khai Điều kiển </w:t>
      </w:r>
      <w:r w:rsidR="00EB0E25">
        <w:rPr>
          <w:lang w:val="en-US"/>
        </w:rPr>
        <w:t>bồn cầu tự động</w:t>
      </w:r>
      <w:r>
        <w:t xml:space="preserve">, một hệ thống nhúng điều khiển </w:t>
      </w:r>
      <w:r w:rsidR="000B4BE8">
        <w:rPr>
          <w:lang w:val="en-US"/>
        </w:rPr>
        <w:t xml:space="preserve">mở nắp, </w:t>
      </w:r>
      <w:r w:rsidR="00747499">
        <w:rPr>
          <w:lang w:val="en-US"/>
        </w:rPr>
        <w:t>xịt rửa</w:t>
      </w:r>
      <w:r w:rsidR="000B4BE8">
        <w:rPr>
          <w:lang w:val="en-US"/>
        </w:rPr>
        <w:t xml:space="preserve">, làm khô, </w:t>
      </w:r>
      <w:r w:rsidR="000B4BE8">
        <w:rPr>
          <w:lang w:val="en-US"/>
        </w:rPr>
        <w:t>xả nước</w:t>
      </w:r>
      <w:r w:rsidR="00747499">
        <w:rPr>
          <w:lang w:val="en-US"/>
        </w:rPr>
        <w:t xml:space="preserve"> và làm ấm tự động.</w:t>
      </w:r>
      <w:r>
        <w:t xml:space="preserve"> </w:t>
      </w:r>
    </w:p>
    <w:p w14:paraId="2706D896" w14:textId="77777777" w:rsidR="001679CE" w:rsidRDefault="001679CE" w:rsidP="00747499">
      <w:pPr>
        <w:pStyle w:val="Heading2"/>
        <w:numPr>
          <w:ilvl w:val="0"/>
          <w:numId w:val="10"/>
        </w:numPr>
        <w:tabs>
          <w:tab w:val="left" w:pos="530"/>
        </w:tabs>
        <w:spacing w:before="172"/>
      </w:pPr>
      <w:bookmarkStart w:id="6" w:name="_bookmark6"/>
      <w:bookmarkEnd w:id="6"/>
      <w:r>
        <w:t>Hệ thống thời gian thực (Real-time operating</w:t>
      </w:r>
      <w:r>
        <w:rPr>
          <w:spacing w:val="-10"/>
        </w:rPr>
        <w:t xml:space="preserve"> </w:t>
      </w:r>
      <w:r>
        <w:t>system)</w:t>
      </w:r>
    </w:p>
    <w:p w14:paraId="4CAFC357" w14:textId="40E946DB" w:rsidR="001679CE" w:rsidRDefault="001679CE" w:rsidP="001679CE">
      <w:pPr>
        <w:pStyle w:val="BodyText"/>
        <w:spacing w:before="220" w:line="331" w:lineRule="auto"/>
        <w:ind w:left="102" w:right="108" w:firstLine="357"/>
        <w:jc w:val="both"/>
      </w:pPr>
      <w:r>
        <w:t>Trong cá</w:t>
      </w:r>
      <w:r w:rsidR="00D10ADE">
        <w:rPr>
          <w:lang w:val="en-US"/>
        </w:rPr>
        <w:t>c</w:t>
      </w:r>
      <w:r>
        <w:t xml:space="preserve"> bài toán điều khiển chúng ta hay bắt gặp các thuật ngữ “Thời gian th</w:t>
      </w:r>
      <w:r w:rsidR="001704AC">
        <w:rPr>
          <w:lang w:val="en-US"/>
        </w:rPr>
        <w:t>ực</w:t>
      </w:r>
      <w:r>
        <w:t>”. Thời gian thực không phải là thời gian phản ánh một cách trung thực, chính xác thời gian hay yêu cầu hệ thống phải trùng với thời gian thực tế.</w:t>
      </w:r>
    </w:p>
    <w:p w14:paraId="0DE5BA13" w14:textId="77777777" w:rsidR="001679CE" w:rsidRDefault="001679CE" w:rsidP="001679CE">
      <w:pPr>
        <w:pStyle w:val="BodyText"/>
        <w:spacing w:before="125" w:line="331" w:lineRule="auto"/>
        <w:ind w:left="102" w:right="111" w:firstLine="357"/>
        <w:jc w:val="both"/>
      </w:pPr>
      <w:r>
        <w:t>Hệ thống thời gian thực được hiểu là các hoạt động của hệ thống phải thỏa mãn về tính tiền định. Tính tiền định là hành vi của hệ thống phải được thực hiên trong một khung</w:t>
      </w:r>
      <w:r>
        <w:rPr>
          <w:spacing w:val="-4"/>
        </w:rPr>
        <w:t xml:space="preserve"> </w:t>
      </w:r>
      <w:r>
        <w:t>thời</w:t>
      </w:r>
      <w:r>
        <w:rPr>
          <w:spacing w:val="-4"/>
        </w:rPr>
        <w:t xml:space="preserve"> </w:t>
      </w:r>
      <w:r>
        <w:t>gian</w:t>
      </w:r>
      <w:r>
        <w:rPr>
          <w:spacing w:val="-2"/>
        </w:rPr>
        <w:t xml:space="preserve"> </w:t>
      </w:r>
      <w:r>
        <w:t>cho</w:t>
      </w:r>
      <w:r>
        <w:rPr>
          <w:spacing w:val="-4"/>
        </w:rPr>
        <w:t xml:space="preserve"> </w:t>
      </w:r>
      <w:r>
        <w:t>trước</w:t>
      </w:r>
      <w:r>
        <w:rPr>
          <w:spacing w:val="-4"/>
        </w:rPr>
        <w:t xml:space="preserve"> </w:t>
      </w:r>
      <w:r>
        <w:t>hoàn</w:t>
      </w:r>
      <w:r>
        <w:rPr>
          <w:spacing w:val="-4"/>
        </w:rPr>
        <w:t xml:space="preserve"> </w:t>
      </w:r>
      <w:r>
        <w:t>toàn</w:t>
      </w:r>
      <w:r>
        <w:rPr>
          <w:spacing w:val="-4"/>
        </w:rPr>
        <w:t xml:space="preserve"> </w:t>
      </w:r>
      <w:r>
        <w:t>xác</w:t>
      </w:r>
      <w:r>
        <w:rPr>
          <w:spacing w:val="-2"/>
        </w:rPr>
        <w:t xml:space="preserve"> </w:t>
      </w:r>
      <w:r>
        <w:t>định,</w:t>
      </w:r>
      <w:r>
        <w:rPr>
          <w:spacing w:val="-2"/>
        </w:rPr>
        <w:t xml:space="preserve"> </w:t>
      </w:r>
      <w:r>
        <w:t>khung</w:t>
      </w:r>
      <w:r>
        <w:rPr>
          <w:spacing w:val="-4"/>
        </w:rPr>
        <w:t xml:space="preserve"> </w:t>
      </w:r>
      <w:r>
        <w:t>thời</w:t>
      </w:r>
      <w:r>
        <w:rPr>
          <w:spacing w:val="-4"/>
        </w:rPr>
        <w:t xml:space="preserve"> </w:t>
      </w:r>
      <w:r>
        <w:t>gian</w:t>
      </w:r>
      <w:r>
        <w:rPr>
          <w:spacing w:val="-2"/>
        </w:rPr>
        <w:t xml:space="preserve"> </w:t>
      </w:r>
      <w:r>
        <w:t>này</w:t>
      </w:r>
      <w:r>
        <w:rPr>
          <w:spacing w:val="-4"/>
        </w:rPr>
        <w:t xml:space="preserve"> </w:t>
      </w:r>
      <w:r>
        <w:t>được</w:t>
      </w:r>
      <w:r>
        <w:rPr>
          <w:spacing w:val="-4"/>
        </w:rPr>
        <w:t xml:space="preserve"> </w:t>
      </w:r>
      <w:r>
        <w:t>quyết</w:t>
      </w:r>
      <w:r>
        <w:rPr>
          <w:spacing w:val="-2"/>
        </w:rPr>
        <w:t xml:space="preserve"> </w:t>
      </w:r>
      <w:r>
        <w:t>định</w:t>
      </w:r>
      <w:r>
        <w:rPr>
          <w:spacing w:val="-4"/>
        </w:rPr>
        <w:t xml:space="preserve"> </w:t>
      </w:r>
      <w:r>
        <w:t>bởi đặc điểm và yêu cầu của hệ</w:t>
      </w:r>
      <w:r>
        <w:rPr>
          <w:spacing w:val="-2"/>
        </w:rPr>
        <w:t xml:space="preserve"> </w:t>
      </w:r>
      <w:r>
        <w:t>thống.</w:t>
      </w:r>
    </w:p>
    <w:p w14:paraId="412019BC" w14:textId="77777777" w:rsidR="001679CE" w:rsidRDefault="001679CE" w:rsidP="001679CE">
      <w:pPr>
        <w:pStyle w:val="BodyText"/>
        <w:spacing w:before="127" w:line="331" w:lineRule="auto"/>
        <w:ind w:left="102" w:right="111" w:firstLine="357"/>
        <w:jc w:val="both"/>
      </w:pPr>
      <w:r>
        <w:t>Thực tế cho thấy rằng hầu hết các hệ thống nhúng là các hệ thống thời gian thực và ngược lại các hệ thống thời gian thực là hệ thống nhúng.</w:t>
      </w:r>
    </w:p>
    <w:p w14:paraId="078808EF" w14:textId="630F508E" w:rsidR="001679CE" w:rsidRDefault="001679CE" w:rsidP="001704AC">
      <w:pPr>
        <w:pStyle w:val="Heading2"/>
        <w:numPr>
          <w:ilvl w:val="0"/>
          <w:numId w:val="10"/>
        </w:numPr>
        <w:tabs>
          <w:tab w:val="left" w:pos="530"/>
        </w:tabs>
        <w:spacing w:before="193"/>
        <w:jc w:val="both"/>
      </w:pPr>
      <w:bookmarkStart w:id="7" w:name="_bookmark7"/>
      <w:bookmarkEnd w:id="7"/>
      <w:r>
        <w:t xml:space="preserve">Hệ thống điều khiển </w:t>
      </w:r>
      <w:r w:rsidR="001704AC">
        <w:rPr>
          <w:lang w:val="en-US"/>
        </w:rPr>
        <w:t>bồn cầu tự động</w:t>
      </w:r>
    </w:p>
    <w:p w14:paraId="08CB5ED1" w14:textId="62A7068F" w:rsidR="001679CE" w:rsidRPr="003964EC" w:rsidRDefault="003964EC" w:rsidP="001679CE">
      <w:pPr>
        <w:pStyle w:val="BodyText"/>
        <w:spacing w:before="222" w:line="331" w:lineRule="auto"/>
        <w:ind w:left="102" w:right="109" w:firstLine="357"/>
        <w:jc w:val="both"/>
        <w:rPr>
          <w:lang w:val="en-US"/>
        </w:rPr>
      </w:pPr>
      <w:r>
        <w:rPr>
          <w:lang w:val="en-US"/>
        </w:rPr>
        <w:t>Bồn cầu tự động</w:t>
      </w:r>
      <w:r w:rsidR="001679CE">
        <w:rPr>
          <w:spacing w:val="-6"/>
        </w:rPr>
        <w:t xml:space="preserve"> </w:t>
      </w:r>
      <w:r w:rsidR="001679CE">
        <w:t>là</w:t>
      </w:r>
      <w:r w:rsidR="001679CE">
        <w:rPr>
          <w:spacing w:val="-6"/>
        </w:rPr>
        <w:t xml:space="preserve"> </w:t>
      </w:r>
      <w:r w:rsidR="001679CE">
        <w:t>thiết</w:t>
      </w:r>
      <w:r w:rsidR="001679CE">
        <w:rPr>
          <w:spacing w:val="-7"/>
        </w:rPr>
        <w:t xml:space="preserve"> </w:t>
      </w:r>
      <w:r w:rsidR="001679CE">
        <w:t>bị</w:t>
      </w:r>
      <w:r w:rsidR="001679CE">
        <w:rPr>
          <w:spacing w:val="-7"/>
        </w:rPr>
        <w:t xml:space="preserve"> </w:t>
      </w:r>
      <w:r>
        <w:rPr>
          <w:lang w:val="en-US"/>
        </w:rPr>
        <w:t>….</w:t>
      </w:r>
    </w:p>
    <w:p w14:paraId="7D012EEB" w14:textId="77777777" w:rsidR="001679CE" w:rsidRDefault="001679CE" w:rsidP="001679CE">
      <w:pPr>
        <w:spacing w:line="331" w:lineRule="auto"/>
        <w:jc w:val="both"/>
        <w:sectPr w:rsidR="001679CE">
          <w:headerReference w:type="default" r:id="rId12"/>
          <w:footerReference w:type="default" r:id="rId13"/>
          <w:pgSz w:w="11910" w:h="16840"/>
          <w:pgMar w:top="1260" w:right="1020" w:bottom="1120" w:left="1600" w:header="983" w:footer="936" w:gutter="0"/>
          <w:pgNumType w:start="1"/>
          <w:cols w:space="720"/>
        </w:sectPr>
      </w:pPr>
    </w:p>
    <w:p w14:paraId="66062603" w14:textId="59972381" w:rsidR="001679CE" w:rsidRDefault="001679CE" w:rsidP="001679CE">
      <w:pPr>
        <w:pStyle w:val="BodyText"/>
        <w:spacing w:before="123"/>
        <w:ind w:left="459"/>
        <w:jc w:val="both"/>
      </w:pPr>
      <w:r>
        <w:lastRenderedPageBreak/>
        <w:t xml:space="preserve">Hệ thống của một </w:t>
      </w:r>
      <w:r w:rsidR="003964EC">
        <w:rPr>
          <w:lang w:val="en-US"/>
        </w:rPr>
        <w:t>bồn cầu tự động</w:t>
      </w:r>
      <w:r>
        <w:t xml:space="preserve"> bao gồm:</w:t>
      </w:r>
    </w:p>
    <w:p w14:paraId="1639E255" w14:textId="06D12BA3" w:rsidR="00040770" w:rsidRPr="00040770" w:rsidRDefault="00040770" w:rsidP="001679CE">
      <w:pPr>
        <w:pStyle w:val="BodyText"/>
        <w:spacing w:before="123"/>
        <w:ind w:left="459"/>
        <w:jc w:val="both"/>
        <w:rPr>
          <w:lang w:val="en-US"/>
        </w:rPr>
      </w:pPr>
      <w:r>
        <w:rPr>
          <w:lang w:val="en-US"/>
        </w:rPr>
        <w:t>…..</w:t>
      </w:r>
    </w:p>
    <w:p w14:paraId="1BD07646" w14:textId="77777777" w:rsidR="001679CE" w:rsidRDefault="001679CE" w:rsidP="001679CE">
      <w:pPr>
        <w:pStyle w:val="BodyText"/>
        <w:spacing w:line="290" w:lineRule="exact"/>
        <w:ind w:left="461"/>
        <w:jc w:val="both"/>
      </w:pPr>
      <w:r>
        <w:t>Các thông số kĩ thuật được mô tả qua bảng sau:</w:t>
      </w:r>
    </w:p>
    <w:p w14:paraId="27560E4F" w14:textId="77777777" w:rsidR="001679CE" w:rsidRDefault="001679CE" w:rsidP="001679CE">
      <w:pPr>
        <w:spacing w:before="221"/>
        <w:ind w:left="2865" w:right="2868"/>
        <w:jc w:val="center"/>
        <w:rPr>
          <w:b/>
          <w:sz w:val="24"/>
        </w:rPr>
      </w:pPr>
      <w:bookmarkStart w:id="8" w:name="_bookmark8"/>
      <w:bookmarkEnd w:id="8"/>
      <w:r>
        <w:rPr>
          <w:b/>
          <w:sz w:val="24"/>
        </w:rPr>
        <w:t>Bảng 1-1: Bảng thông số kỹ thuật</w:t>
      </w:r>
    </w:p>
    <w:p w14:paraId="2B6FACFD" w14:textId="77777777" w:rsidR="001679CE" w:rsidRDefault="001679CE" w:rsidP="001679CE">
      <w:pPr>
        <w:pStyle w:val="BodyText"/>
        <w:spacing w:before="1"/>
        <w:rPr>
          <w:b/>
          <w:sz w:val="1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1679CE" w14:paraId="398F1727" w14:textId="77777777" w:rsidTr="00773E42">
        <w:trPr>
          <w:trHeight w:val="462"/>
        </w:trPr>
        <w:tc>
          <w:tcPr>
            <w:tcW w:w="4532" w:type="dxa"/>
          </w:tcPr>
          <w:p w14:paraId="764C39E7" w14:textId="77777777" w:rsidR="001679CE" w:rsidRDefault="001679CE" w:rsidP="00773E42">
            <w:pPr>
              <w:pStyle w:val="TableParagraph"/>
              <w:ind w:left="647" w:right="642"/>
              <w:jc w:val="center"/>
              <w:rPr>
                <w:sz w:val="26"/>
              </w:rPr>
            </w:pPr>
            <w:r>
              <w:rPr>
                <w:sz w:val="26"/>
              </w:rPr>
              <w:t>Item</w:t>
            </w:r>
          </w:p>
        </w:tc>
        <w:tc>
          <w:tcPr>
            <w:tcW w:w="4532" w:type="dxa"/>
          </w:tcPr>
          <w:p w14:paraId="65564482" w14:textId="77777777" w:rsidR="001679CE" w:rsidRDefault="001679CE" w:rsidP="00773E42">
            <w:pPr>
              <w:pStyle w:val="TableParagraph"/>
              <w:spacing w:before="0" w:line="298" w:lineRule="exact"/>
              <w:ind w:left="647" w:right="648"/>
              <w:jc w:val="center"/>
              <w:rPr>
                <w:sz w:val="26"/>
              </w:rPr>
            </w:pPr>
            <w:r>
              <w:rPr>
                <w:sz w:val="26"/>
              </w:rPr>
              <w:t>Parameter</w:t>
            </w:r>
          </w:p>
        </w:tc>
      </w:tr>
      <w:tr w:rsidR="001679CE" w14:paraId="661B970D" w14:textId="77777777" w:rsidTr="00773E42">
        <w:trPr>
          <w:trHeight w:val="465"/>
        </w:trPr>
        <w:tc>
          <w:tcPr>
            <w:tcW w:w="4532" w:type="dxa"/>
          </w:tcPr>
          <w:p w14:paraId="41780A89" w14:textId="2183B5BA" w:rsidR="001679CE" w:rsidRDefault="001679CE" w:rsidP="00773E42">
            <w:pPr>
              <w:pStyle w:val="TableParagraph"/>
              <w:ind w:left="647" w:right="645"/>
              <w:jc w:val="center"/>
              <w:rPr>
                <w:sz w:val="26"/>
              </w:rPr>
            </w:pPr>
          </w:p>
        </w:tc>
        <w:tc>
          <w:tcPr>
            <w:tcW w:w="4532" w:type="dxa"/>
          </w:tcPr>
          <w:p w14:paraId="3538FBAB" w14:textId="1EFBC9D1" w:rsidR="001679CE" w:rsidRDefault="001679CE" w:rsidP="00773E42">
            <w:pPr>
              <w:pStyle w:val="TableParagraph"/>
              <w:spacing w:before="0" w:line="298" w:lineRule="exact"/>
              <w:ind w:left="647" w:right="642"/>
              <w:jc w:val="center"/>
              <w:rPr>
                <w:sz w:val="26"/>
              </w:rPr>
            </w:pPr>
          </w:p>
        </w:tc>
      </w:tr>
      <w:tr w:rsidR="001679CE" w14:paraId="273AD7F2" w14:textId="77777777" w:rsidTr="00773E42">
        <w:trPr>
          <w:trHeight w:val="463"/>
        </w:trPr>
        <w:tc>
          <w:tcPr>
            <w:tcW w:w="4532" w:type="dxa"/>
          </w:tcPr>
          <w:p w14:paraId="4B7EB5F3" w14:textId="54DF6C2C" w:rsidR="001679CE" w:rsidRDefault="001679CE" w:rsidP="00773E42">
            <w:pPr>
              <w:pStyle w:val="TableParagraph"/>
              <w:spacing w:before="120"/>
              <w:ind w:left="647" w:right="647"/>
              <w:jc w:val="center"/>
              <w:rPr>
                <w:sz w:val="26"/>
              </w:rPr>
            </w:pPr>
          </w:p>
        </w:tc>
        <w:tc>
          <w:tcPr>
            <w:tcW w:w="4532" w:type="dxa"/>
          </w:tcPr>
          <w:p w14:paraId="5716F827" w14:textId="3C7A0CCD" w:rsidR="001679CE" w:rsidRDefault="001679CE" w:rsidP="00773E42">
            <w:pPr>
              <w:pStyle w:val="TableParagraph"/>
              <w:spacing w:before="0" w:line="298" w:lineRule="exact"/>
              <w:ind w:left="647" w:right="647"/>
              <w:jc w:val="center"/>
              <w:rPr>
                <w:sz w:val="26"/>
              </w:rPr>
            </w:pPr>
          </w:p>
        </w:tc>
      </w:tr>
      <w:tr w:rsidR="001679CE" w14:paraId="053D035C" w14:textId="77777777" w:rsidTr="00773E42">
        <w:trPr>
          <w:trHeight w:val="462"/>
        </w:trPr>
        <w:tc>
          <w:tcPr>
            <w:tcW w:w="4532" w:type="dxa"/>
          </w:tcPr>
          <w:p w14:paraId="177B2859" w14:textId="1A45B864" w:rsidR="001679CE" w:rsidRDefault="001679CE" w:rsidP="00773E42">
            <w:pPr>
              <w:pStyle w:val="TableParagraph"/>
              <w:ind w:left="647" w:right="647"/>
              <w:jc w:val="center"/>
              <w:rPr>
                <w:sz w:val="26"/>
              </w:rPr>
            </w:pPr>
          </w:p>
        </w:tc>
        <w:tc>
          <w:tcPr>
            <w:tcW w:w="4532" w:type="dxa"/>
          </w:tcPr>
          <w:p w14:paraId="6AC7921B" w14:textId="3149DEF4" w:rsidR="001679CE" w:rsidRDefault="001679CE" w:rsidP="00773E42">
            <w:pPr>
              <w:pStyle w:val="TableParagraph"/>
              <w:spacing w:before="0" w:line="298" w:lineRule="exact"/>
              <w:ind w:left="647" w:right="646"/>
              <w:jc w:val="center"/>
              <w:rPr>
                <w:sz w:val="26"/>
              </w:rPr>
            </w:pPr>
          </w:p>
        </w:tc>
      </w:tr>
      <w:tr w:rsidR="001679CE" w14:paraId="195CD2F4" w14:textId="77777777" w:rsidTr="00773E42">
        <w:trPr>
          <w:trHeight w:val="465"/>
        </w:trPr>
        <w:tc>
          <w:tcPr>
            <w:tcW w:w="4532" w:type="dxa"/>
          </w:tcPr>
          <w:p w14:paraId="10B6831E" w14:textId="7FBF9716" w:rsidR="001679CE" w:rsidRDefault="001679CE" w:rsidP="00773E42">
            <w:pPr>
              <w:pStyle w:val="TableParagraph"/>
              <w:spacing w:before="122"/>
              <w:ind w:left="647" w:right="647"/>
              <w:jc w:val="center"/>
              <w:rPr>
                <w:sz w:val="26"/>
              </w:rPr>
            </w:pPr>
          </w:p>
        </w:tc>
        <w:tc>
          <w:tcPr>
            <w:tcW w:w="4532" w:type="dxa"/>
          </w:tcPr>
          <w:p w14:paraId="44D0CD32" w14:textId="79FAFF3E" w:rsidR="001679CE" w:rsidRDefault="001679CE" w:rsidP="00773E42">
            <w:pPr>
              <w:pStyle w:val="TableParagraph"/>
              <w:spacing w:before="2"/>
              <w:ind w:left="647" w:right="648"/>
              <w:jc w:val="center"/>
              <w:rPr>
                <w:sz w:val="26"/>
              </w:rPr>
            </w:pPr>
          </w:p>
        </w:tc>
      </w:tr>
      <w:tr w:rsidR="001679CE" w14:paraId="7DD93DE3" w14:textId="77777777" w:rsidTr="00773E42">
        <w:trPr>
          <w:trHeight w:val="462"/>
        </w:trPr>
        <w:tc>
          <w:tcPr>
            <w:tcW w:w="4532" w:type="dxa"/>
          </w:tcPr>
          <w:p w14:paraId="1915A1AD" w14:textId="7414211F" w:rsidR="001679CE" w:rsidRDefault="001679CE" w:rsidP="00773E42">
            <w:pPr>
              <w:pStyle w:val="TableParagraph"/>
              <w:ind w:left="647" w:right="647"/>
              <w:jc w:val="center"/>
              <w:rPr>
                <w:sz w:val="26"/>
              </w:rPr>
            </w:pPr>
          </w:p>
        </w:tc>
        <w:tc>
          <w:tcPr>
            <w:tcW w:w="4532" w:type="dxa"/>
          </w:tcPr>
          <w:p w14:paraId="6DE824D0" w14:textId="2D1EEE1A" w:rsidR="001679CE" w:rsidRDefault="001679CE" w:rsidP="00773E42">
            <w:pPr>
              <w:pStyle w:val="TableParagraph"/>
              <w:spacing w:before="0" w:line="298" w:lineRule="exact"/>
              <w:ind w:left="647" w:right="648"/>
              <w:jc w:val="center"/>
              <w:rPr>
                <w:sz w:val="26"/>
              </w:rPr>
            </w:pPr>
          </w:p>
        </w:tc>
      </w:tr>
      <w:tr w:rsidR="001679CE" w14:paraId="4DE47903" w14:textId="77777777" w:rsidTr="00773E42">
        <w:trPr>
          <w:trHeight w:val="465"/>
        </w:trPr>
        <w:tc>
          <w:tcPr>
            <w:tcW w:w="4532" w:type="dxa"/>
          </w:tcPr>
          <w:p w14:paraId="12283743" w14:textId="4347A576" w:rsidR="001679CE" w:rsidRDefault="001679CE" w:rsidP="00773E42">
            <w:pPr>
              <w:pStyle w:val="TableParagraph"/>
              <w:ind w:left="647" w:right="646"/>
              <w:jc w:val="center"/>
              <w:rPr>
                <w:sz w:val="26"/>
              </w:rPr>
            </w:pPr>
          </w:p>
        </w:tc>
        <w:tc>
          <w:tcPr>
            <w:tcW w:w="4532" w:type="dxa"/>
          </w:tcPr>
          <w:p w14:paraId="2BDCBA51" w14:textId="16A12999" w:rsidR="001679CE" w:rsidRDefault="001679CE" w:rsidP="00773E42">
            <w:pPr>
              <w:pStyle w:val="TableParagraph"/>
              <w:spacing w:before="0" w:line="298" w:lineRule="exact"/>
              <w:ind w:left="647" w:right="648"/>
              <w:jc w:val="center"/>
              <w:rPr>
                <w:sz w:val="26"/>
              </w:rPr>
            </w:pPr>
          </w:p>
        </w:tc>
      </w:tr>
      <w:tr w:rsidR="001679CE" w14:paraId="5D141BB5" w14:textId="77777777" w:rsidTr="00773E42">
        <w:trPr>
          <w:trHeight w:val="462"/>
        </w:trPr>
        <w:tc>
          <w:tcPr>
            <w:tcW w:w="4532" w:type="dxa"/>
          </w:tcPr>
          <w:p w14:paraId="51033BC9" w14:textId="2EA37BCE" w:rsidR="001679CE" w:rsidRDefault="001679CE" w:rsidP="00773E42">
            <w:pPr>
              <w:pStyle w:val="TableParagraph"/>
              <w:ind w:left="647" w:right="644"/>
              <w:jc w:val="center"/>
              <w:rPr>
                <w:sz w:val="26"/>
              </w:rPr>
            </w:pPr>
          </w:p>
        </w:tc>
        <w:tc>
          <w:tcPr>
            <w:tcW w:w="4532" w:type="dxa"/>
          </w:tcPr>
          <w:p w14:paraId="041963BE" w14:textId="3FC5975E" w:rsidR="001679CE" w:rsidRDefault="001679CE" w:rsidP="00773E42">
            <w:pPr>
              <w:pStyle w:val="TableParagraph"/>
              <w:spacing w:before="0" w:line="298" w:lineRule="exact"/>
              <w:ind w:left="647" w:right="646"/>
              <w:jc w:val="center"/>
              <w:rPr>
                <w:sz w:val="26"/>
              </w:rPr>
            </w:pPr>
          </w:p>
        </w:tc>
      </w:tr>
      <w:tr w:rsidR="001679CE" w14:paraId="4ECD5803" w14:textId="77777777" w:rsidTr="00773E42">
        <w:trPr>
          <w:trHeight w:val="465"/>
        </w:trPr>
        <w:tc>
          <w:tcPr>
            <w:tcW w:w="4532" w:type="dxa"/>
          </w:tcPr>
          <w:p w14:paraId="6777C49F" w14:textId="50D162CE" w:rsidR="001679CE" w:rsidRDefault="001679CE" w:rsidP="00773E42">
            <w:pPr>
              <w:pStyle w:val="TableParagraph"/>
              <w:ind w:left="647" w:right="644"/>
              <w:jc w:val="center"/>
              <w:rPr>
                <w:sz w:val="26"/>
              </w:rPr>
            </w:pPr>
          </w:p>
        </w:tc>
        <w:tc>
          <w:tcPr>
            <w:tcW w:w="4532" w:type="dxa"/>
          </w:tcPr>
          <w:p w14:paraId="78BEE7BE" w14:textId="1A4CC140" w:rsidR="001679CE" w:rsidRDefault="001679CE" w:rsidP="00773E42">
            <w:pPr>
              <w:pStyle w:val="TableParagraph"/>
              <w:spacing w:before="0" w:line="298" w:lineRule="exact"/>
              <w:ind w:left="647" w:right="648"/>
              <w:jc w:val="center"/>
              <w:rPr>
                <w:sz w:val="26"/>
              </w:rPr>
            </w:pPr>
          </w:p>
        </w:tc>
      </w:tr>
      <w:tr w:rsidR="001679CE" w14:paraId="10B46FAF" w14:textId="77777777" w:rsidTr="00773E42">
        <w:trPr>
          <w:trHeight w:val="463"/>
        </w:trPr>
        <w:tc>
          <w:tcPr>
            <w:tcW w:w="4532" w:type="dxa"/>
          </w:tcPr>
          <w:p w14:paraId="36B64BD3" w14:textId="0BC851EE" w:rsidR="001679CE" w:rsidRDefault="001679CE" w:rsidP="00773E42">
            <w:pPr>
              <w:pStyle w:val="TableParagraph"/>
              <w:ind w:left="647" w:right="645"/>
              <w:jc w:val="center"/>
              <w:rPr>
                <w:sz w:val="26"/>
              </w:rPr>
            </w:pPr>
          </w:p>
        </w:tc>
        <w:tc>
          <w:tcPr>
            <w:tcW w:w="4532" w:type="dxa"/>
          </w:tcPr>
          <w:p w14:paraId="0A87A43D" w14:textId="0D9E6E66" w:rsidR="001679CE" w:rsidRDefault="001679CE" w:rsidP="00773E42">
            <w:pPr>
              <w:pStyle w:val="TableParagraph"/>
              <w:spacing w:before="0" w:line="298" w:lineRule="exact"/>
              <w:ind w:left="647" w:right="647"/>
              <w:jc w:val="center"/>
              <w:rPr>
                <w:sz w:val="26"/>
              </w:rPr>
            </w:pPr>
          </w:p>
        </w:tc>
      </w:tr>
    </w:tbl>
    <w:p w14:paraId="752D56E6" w14:textId="77777777" w:rsidR="001679CE" w:rsidRDefault="001679CE" w:rsidP="001679CE">
      <w:pPr>
        <w:spacing w:line="298" w:lineRule="exact"/>
        <w:jc w:val="center"/>
        <w:rPr>
          <w:sz w:val="26"/>
        </w:rPr>
        <w:sectPr w:rsidR="001679CE">
          <w:pgSz w:w="11910" w:h="16840"/>
          <w:pgMar w:top="1260" w:right="1020" w:bottom="1120" w:left="1600" w:header="983" w:footer="936" w:gutter="0"/>
          <w:cols w:space="720"/>
        </w:sectPr>
      </w:pPr>
    </w:p>
    <w:p w14:paraId="20772454" w14:textId="77777777" w:rsidR="001679CE" w:rsidRDefault="001679CE" w:rsidP="001679CE">
      <w:pPr>
        <w:pStyle w:val="BodyText"/>
        <w:spacing w:before="8"/>
        <w:rPr>
          <w:b/>
          <w:sz w:val="6"/>
        </w:rPr>
      </w:pPr>
    </w:p>
    <w:p w14:paraId="15B96F9A" w14:textId="77777777" w:rsidR="001679CE" w:rsidRDefault="001679CE" w:rsidP="001679CE">
      <w:pPr>
        <w:pStyle w:val="BodyText"/>
        <w:spacing w:before="88"/>
        <w:ind w:left="461"/>
      </w:pPr>
      <w:r>
        <w:t>Yêu cầu về công nghệ:</w:t>
      </w:r>
    </w:p>
    <w:p w14:paraId="05FB2C8F" w14:textId="77777777" w:rsidR="001679CE" w:rsidRDefault="001679CE" w:rsidP="001679CE">
      <w:pPr>
        <w:pStyle w:val="ListParagraph"/>
        <w:numPr>
          <w:ilvl w:val="0"/>
          <w:numId w:val="9"/>
        </w:numPr>
        <w:tabs>
          <w:tab w:val="left" w:pos="1181"/>
          <w:tab w:val="left" w:pos="1182"/>
        </w:tabs>
        <w:spacing w:before="114"/>
        <w:ind w:hanging="361"/>
        <w:rPr>
          <w:sz w:val="26"/>
        </w:rPr>
      </w:pPr>
      <w:r>
        <w:rPr>
          <w:sz w:val="26"/>
        </w:rPr>
        <w:t>Dễ điều</w:t>
      </w:r>
      <w:r>
        <w:rPr>
          <w:spacing w:val="-3"/>
          <w:sz w:val="26"/>
        </w:rPr>
        <w:t xml:space="preserve"> </w:t>
      </w:r>
      <w:r>
        <w:rPr>
          <w:sz w:val="26"/>
        </w:rPr>
        <w:t>khiển</w:t>
      </w:r>
    </w:p>
    <w:p w14:paraId="0FE9139D" w14:textId="77777777" w:rsidR="001679CE" w:rsidRDefault="001679CE" w:rsidP="001679CE">
      <w:pPr>
        <w:pStyle w:val="ListParagraph"/>
        <w:numPr>
          <w:ilvl w:val="0"/>
          <w:numId w:val="9"/>
        </w:numPr>
        <w:tabs>
          <w:tab w:val="left" w:pos="1181"/>
          <w:tab w:val="left" w:pos="1182"/>
        </w:tabs>
        <w:spacing w:before="116"/>
        <w:ind w:hanging="361"/>
        <w:rPr>
          <w:sz w:val="26"/>
        </w:rPr>
      </w:pPr>
      <w:r>
        <w:rPr>
          <w:sz w:val="26"/>
        </w:rPr>
        <w:t>An toàn tuyệt đối cho người và thiết</w:t>
      </w:r>
      <w:r>
        <w:rPr>
          <w:spacing w:val="-7"/>
          <w:sz w:val="26"/>
        </w:rPr>
        <w:t xml:space="preserve"> </w:t>
      </w:r>
      <w:r>
        <w:rPr>
          <w:sz w:val="26"/>
        </w:rPr>
        <w:t>bị</w:t>
      </w:r>
    </w:p>
    <w:p w14:paraId="7BA22135" w14:textId="77777777" w:rsidR="001679CE" w:rsidRDefault="001679CE" w:rsidP="001679CE">
      <w:pPr>
        <w:pStyle w:val="ListParagraph"/>
        <w:numPr>
          <w:ilvl w:val="0"/>
          <w:numId w:val="9"/>
        </w:numPr>
        <w:tabs>
          <w:tab w:val="left" w:pos="1181"/>
          <w:tab w:val="left" w:pos="1182"/>
        </w:tabs>
        <w:spacing w:before="114"/>
        <w:ind w:hanging="361"/>
        <w:rPr>
          <w:sz w:val="26"/>
        </w:rPr>
      </w:pPr>
      <w:r>
        <w:rPr>
          <w:sz w:val="26"/>
        </w:rPr>
        <w:t>Xử lí các tình huống phát sinh chuẩn</w:t>
      </w:r>
      <w:r>
        <w:rPr>
          <w:spacing w:val="-7"/>
          <w:sz w:val="26"/>
        </w:rPr>
        <w:t xml:space="preserve"> </w:t>
      </w:r>
      <w:r>
        <w:rPr>
          <w:sz w:val="26"/>
        </w:rPr>
        <w:t>xác</w:t>
      </w:r>
    </w:p>
    <w:p w14:paraId="15E0F0C8" w14:textId="77777777" w:rsidR="001679CE" w:rsidRDefault="001679CE" w:rsidP="001679CE">
      <w:pPr>
        <w:pStyle w:val="ListParagraph"/>
        <w:numPr>
          <w:ilvl w:val="0"/>
          <w:numId w:val="9"/>
        </w:numPr>
        <w:tabs>
          <w:tab w:val="left" w:pos="1181"/>
          <w:tab w:val="left" w:pos="1182"/>
        </w:tabs>
        <w:spacing w:before="117"/>
        <w:ind w:hanging="361"/>
        <w:rPr>
          <w:sz w:val="26"/>
        </w:rPr>
      </w:pPr>
      <w:r>
        <w:rPr>
          <w:spacing w:val="-3"/>
          <w:sz w:val="26"/>
        </w:rPr>
        <w:t xml:space="preserve">Tiết </w:t>
      </w:r>
      <w:r>
        <w:rPr>
          <w:sz w:val="26"/>
        </w:rPr>
        <w:t>kiệm điện</w:t>
      </w:r>
      <w:r>
        <w:rPr>
          <w:spacing w:val="1"/>
          <w:sz w:val="26"/>
        </w:rPr>
        <w:t xml:space="preserve"> </w:t>
      </w:r>
      <w:r>
        <w:rPr>
          <w:sz w:val="26"/>
        </w:rPr>
        <w:t>năng</w:t>
      </w:r>
    </w:p>
    <w:p w14:paraId="7181EC50" w14:textId="77777777" w:rsidR="001679CE" w:rsidRDefault="001679CE" w:rsidP="001679CE">
      <w:pPr>
        <w:pStyle w:val="ListParagraph"/>
        <w:numPr>
          <w:ilvl w:val="0"/>
          <w:numId w:val="9"/>
        </w:numPr>
        <w:tabs>
          <w:tab w:val="left" w:pos="1181"/>
          <w:tab w:val="left" w:pos="1182"/>
        </w:tabs>
        <w:spacing w:before="113"/>
        <w:ind w:hanging="361"/>
        <w:rPr>
          <w:sz w:val="26"/>
        </w:rPr>
      </w:pPr>
      <w:r>
        <w:rPr>
          <w:sz w:val="26"/>
        </w:rPr>
        <w:t>Dễ dàng nâng cấp chỉnh sửa, bảo</w:t>
      </w:r>
      <w:r>
        <w:rPr>
          <w:spacing w:val="-7"/>
          <w:sz w:val="26"/>
        </w:rPr>
        <w:t xml:space="preserve"> </w:t>
      </w:r>
      <w:r>
        <w:rPr>
          <w:sz w:val="26"/>
        </w:rPr>
        <w:t>trì</w:t>
      </w:r>
    </w:p>
    <w:p w14:paraId="2053BA17" w14:textId="77777777" w:rsidR="001679CE" w:rsidRDefault="001679CE" w:rsidP="001679CE">
      <w:pPr>
        <w:pStyle w:val="ListParagraph"/>
        <w:numPr>
          <w:ilvl w:val="0"/>
          <w:numId w:val="9"/>
        </w:numPr>
        <w:tabs>
          <w:tab w:val="left" w:pos="1181"/>
          <w:tab w:val="left" w:pos="1182"/>
        </w:tabs>
        <w:spacing w:before="117"/>
        <w:ind w:hanging="361"/>
        <w:rPr>
          <w:sz w:val="26"/>
        </w:rPr>
      </w:pPr>
      <w:r>
        <w:rPr>
          <w:sz w:val="26"/>
        </w:rPr>
        <w:t>Đảm bảo tính thời gian</w:t>
      </w:r>
      <w:r>
        <w:rPr>
          <w:spacing w:val="-1"/>
          <w:sz w:val="26"/>
        </w:rPr>
        <w:t xml:space="preserve"> </w:t>
      </w:r>
      <w:r>
        <w:rPr>
          <w:sz w:val="26"/>
        </w:rPr>
        <w:t>thực</w:t>
      </w:r>
    </w:p>
    <w:p w14:paraId="4716D61A" w14:textId="77777777" w:rsidR="001679CE" w:rsidRDefault="001679CE" w:rsidP="001679CE">
      <w:pPr>
        <w:rPr>
          <w:sz w:val="26"/>
        </w:rPr>
        <w:sectPr w:rsidR="001679CE">
          <w:headerReference w:type="default" r:id="rId14"/>
          <w:footerReference w:type="default" r:id="rId15"/>
          <w:pgSz w:w="11910" w:h="16840"/>
          <w:pgMar w:top="1240" w:right="1020" w:bottom="1120" w:left="1600" w:header="983" w:footer="936" w:gutter="0"/>
          <w:pgNumType w:start="3"/>
          <w:cols w:space="720"/>
        </w:sectPr>
      </w:pPr>
    </w:p>
    <w:p w14:paraId="522083CD" w14:textId="77777777" w:rsidR="001679CE" w:rsidRDefault="001679CE" w:rsidP="00B24C99">
      <w:pPr>
        <w:pStyle w:val="Heading1"/>
      </w:pPr>
      <w:bookmarkStart w:id="9" w:name="_bookmark9"/>
      <w:bookmarkEnd w:id="9"/>
      <w:r>
        <w:lastRenderedPageBreak/>
        <w:t>CHƯƠNG 2. MÔ HÌNH HÓA HỆ THỐNG</w:t>
      </w:r>
    </w:p>
    <w:p w14:paraId="446D3FF1" w14:textId="77777777" w:rsidR="001679CE" w:rsidRDefault="001679CE" w:rsidP="001679CE">
      <w:pPr>
        <w:pStyle w:val="BodyText"/>
        <w:rPr>
          <w:b/>
          <w:sz w:val="34"/>
        </w:rPr>
      </w:pPr>
    </w:p>
    <w:p w14:paraId="2E3ACCAE" w14:textId="1EB3AD19" w:rsidR="001679CE" w:rsidRDefault="001679CE" w:rsidP="001679CE">
      <w:pPr>
        <w:spacing w:before="264"/>
        <w:ind w:left="458"/>
        <w:rPr>
          <w:sz w:val="26"/>
        </w:rPr>
      </w:pPr>
      <w:r>
        <w:rPr>
          <w:i/>
          <w:sz w:val="26"/>
        </w:rPr>
        <w:t xml:space="preserve">Chương này mô tả tổng quan về hệ thống </w:t>
      </w:r>
      <w:r w:rsidR="001440DA">
        <w:rPr>
          <w:i/>
          <w:sz w:val="26"/>
          <w:lang w:val="en-US"/>
        </w:rPr>
        <w:t>bồn cầu tự động</w:t>
      </w:r>
      <w:r>
        <w:rPr>
          <w:i/>
          <w:sz w:val="26"/>
        </w:rPr>
        <w:t xml:space="preserve"> mà nhóm thực hiện</w:t>
      </w:r>
      <w:r>
        <w:rPr>
          <w:sz w:val="26"/>
        </w:rPr>
        <w:t>.</w:t>
      </w:r>
    </w:p>
    <w:p w14:paraId="20CAF7AB" w14:textId="77777777" w:rsidR="001679CE" w:rsidRDefault="001679CE" w:rsidP="001679CE">
      <w:pPr>
        <w:pStyle w:val="Heading2"/>
        <w:numPr>
          <w:ilvl w:val="1"/>
          <w:numId w:val="8"/>
        </w:numPr>
        <w:tabs>
          <w:tab w:val="left" w:pos="528"/>
        </w:tabs>
        <w:spacing w:before="249"/>
        <w:jc w:val="both"/>
      </w:pPr>
      <w:bookmarkStart w:id="10" w:name="_bookmark10"/>
      <w:bookmarkEnd w:id="10"/>
      <w:r>
        <w:t xml:space="preserve">Mô hình </w:t>
      </w:r>
      <w:r>
        <w:rPr>
          <w:spacing w:val="-2"/>
        </w:rPr>
        <w:t xml:space="preserve">hóa </w:t>
      </w:r>
      <w:r>
        <w:t>hệ thống sử dụng</w:t>
      </w:r>
      <w:r>
        <w:rPr>
          <w:spacing w:val="3"/>
        </w:rPr>
        <w:t xml:space="preserve"> </w:t>
      </w:r>
      <w:r>
        <w:t>UML</w:t>
      </w:r>
    </w:p>
    <w:p w14:paraId="258C2766" w14:textId="77777777" w:rsidR="001679CE" w:rsidRDefault="001679CE" w:rsidP="001679CE">
      <w:pPr>
        <w:pStyle w:val="BodyText"/>
        <w:spacing w:before="164" w:line="276" w:lineRule="auto"/>
        <w:ind w:left="100" w:right="458" w:firstLine="357"/>
        <w:jc w:val="both"/>
      </w:pPr>
      <w:r>
        <w:t>UML (Unified Modeling Language) là một ngôn ngữ được sử dụng để mô tả các đặc điểm của hệ thống. Dựa vào chỉ tiêu kĩ thuật đã được đề cập trong chương 1, nhóm thực hiện thiết kế hệ thống thang máy sử dụng UML.</w:t>
      </w:r>
    </w:p>
    <w:p w14:paraId="0CD04A73" w14:textId="77777777" w:rsidR="001679CE" w:rsidRDefault="001679CE" w:rsidP="001679CE">
      <w:pPr>
        <w:pStyle w:val="Heading3"/>
        <w:numPr>
          <w:ilvl w:val="2"/>
          <w:numId w:val="8"/>
        </w:numPr>
        <w:tabs>
          <w:tab w:val="left" w:pos="694"/>
        </w:tabs>
        <w:spacing w:before="202"/>
        <w:ind w:hanging="594"/>
        <w:jc w:val="both"/>
      </w:pPr>
      <w:bookmarkStart w:id="11" w:name="_bookmark11"/>
      <w:bookmarkEnd w:id="11"/>
      <w:r>
        <w:t>Use case</w:t>
      </w:r>
      <w:r>
        <w:rPr>
          <w:spacing w:val="-2"/>
        </w:rPr>
        <w:t xml:space="preserve"> </w:t>
      </w:r>
      <w:r>
        <w:t>Diagram</w:t>
      </w:r>
    </w:p>
    <w:p w14:paraId="2DC4E1D0" w14:textId="77777777" w:rsidR="001679CE" w:rsidRDefault="001679CE" w:rsidP="001679CE">
      <w:pPr>
        <w:pStyle w:val="BodyText"/>
        <w:spacing w:before="165" w:line="276" w:lineRule="auto"/>
        <w:ind w:left="100" w:right="454" w:firstLine="357"/>
        <w:jc w:val="both"/>
      </w:pPr>
      <w:r>
        <w:t>Tất cả các phần của hệ thống tương tác với con người hoặc các tác nhân tự động sử dụng hệ thống cho một số mục đích và cả con người và tác nhân đều mong đợi hệ thống hoạt động theo những cách có thể dự đoán được. Trong UML, use case diagram được sử dụng để mô hình hóa các hành vi của một hệ thống hoặc một phần của hệ thống.</w:t>
      </w:r>
    </w:p>
    <w:p w14:paraId="7517BFB4" w14:textId="7C052A5D" w:rsidR="001679CE" w:rsidRDefault="001679CE" w:rsidP="001679CE">
      <w:pPr>
        <w:pStyle w:val="BodyText"/>
        <w:spacing w:before="120" w:line="276" w:lineRule="auto"/>
        <w:ind w:left="100" w:right="456" w:firstLine="357"/>
        <w:jc w:val="both"/>
      </w:pPr>
      <w:r>
        <w:t xml:space="preserve">Dựa theo các yêu cầu kĩ thuật đã được nêu trước đó, use case diagram của hệ thống </w:t>
      </w:r>
      <w:r w:rsidR="001440DA">
        <w:rPr>
          <w:lang w:val="en-US"/>
        </w:rPr>
        <w:t>bồn cầu tự động</w:t>
      </w:r>
      <w:r>
        <w:t xml:space="preserve"> được thể hiện ở hình dưới.</w:t>
      </w:r>
    </w:p>
    <w:p w14:paraId="2B223FBF" w14:textId="77777777" w:rsidR="001679CE" w:rsidRDefault="001679CE" w:rsidP="001679CE">
      <w:pPr>
        <w:pStyle w:val="BodyText"/>
        <w:rPr>
          <w:sz w:val="20"/>
        </w:rPr>
      </w:pPr>
    </w:p>
    <w:p w14:paraId="5BF456D4" w14:textId="0F2D9324" w:rsidR="001679CE" w:rsidRPr="001440DA" w:rsidRDefault="001440DA" w:rsidP="001679CE">
      <w:pPr>
        <w:pStyle w:val="BodyText"/>
        <w:rPr>
          <w:sz w:val="10"/>
          <w:lang w:val="en-US"/>
        </w:rPr>
      </w:pPr>
      <w:r>
        <w:rPr>
          <w:noProof/>
          <w:lang w:val="en-US"/>
        </w:rPr>
        <w:t>…………………..Hình ảnh……..</w:t>
      </w:r>
    </w:p>
    <w:p w14:paraId="47B3F80E" w14:textId="77777777" w:rsidR="001679CE" w:rsidRDefault="001679CE" w:rsidP="001679CE">
      <w:pPr>
        <w:spacing w:before="250"/>
        <w:ind w:left="2159"/>
        <w:jc w:val="both"/>
        <w:rPr>
          <w:b/>
          <w:sz w:val="24"/>
        </w:rPr>
      </w:pPr>
      <w:bookmarkStart w:id="12" w:name="_bookmark12"/>
      <w:bookmarkEnd w:id="12"/>
      <w:r>
        <w:rPr>
          <w:b/>
          <w:sz w:val="24"/>
        </w:rPr>
        <w:t>Hình 2.1 Use case diagram của hệ thống thang máy</w:t>
      </w:r>
    </w:p>
    <w:p w14:paraId="5857CA22" w14:textId="01FEEB83" w:rsidR="001679CE" w:rsidRPr="00F7433C" w:rsidRDefault="001679CE" w:rsidP="00F7433C">
      <w:pPr>
        <w:pStyle w:val="BodyText"/>
        <w:spacing w:before="121" w:line="276" w:lineRule="auto"/>
        <w:ind w:left="100" w:right="457" w:firstLine="357"/>
        <w:jc w:val="both"/>
        <w:rPr>
          <w:lang w:val="en-US"/>
        </w:rPr>
        <w:sectPr w:rsidR="001679CE" w:rsidRPr="00F7433C">
          <w:headerReference w:type="default" r:id="rId16"/>
          <w:footerReference w:type="default" r:id="rId17"/>
          <w:pgSz w:w="12240" w:h="15840"/>
          <w:pgMar w:top="1340" w:right="980" w:bottom="1420" w:left="1340" w:header="854" w:footer="1224" w:gutter="0"/>
          <w:pgNumType w:start="4"/>
          <w:cols w:space="720"/>
        </w:sectPr>
      </w:pPr>
      <w:r>
        <w:t xml:space="preserve">Tác nhân duy nhất trong hệ thống </w:t>
      </w:r>
      <w:r w:rsidR="00F7433C">
        <w:rPr>
          <w:lang w:val="en-US"/>
        </w:rPr>
        <w:t>bồn cầu tự động</w:t>
      </w:r>
      <w:r w:rsidR="00F7433C">
        <w:t xml:space="preserve"> </w:t>
      </w:r>
      <w:r>
        <w:t>là người sử dụng</w:t>
      </w:r>
      <w:r>
        <w:rPr>
          <w:spacing w:val="-5"/>
        </w:rPr>
        <w:t xml:space="preserve">, </w:t>
      </w:r>
      <w:r>
        <w:t>đây</w:t>
      </w:r>
      <w:r>
        <w:rPr>
          <w:spacing w:val="-4"/>
        </w:rPr>
        <w:t xml:space="preserve"> </w:t>
      </w:r>
      <w:r>
        <w:t>là</w:t>
      </w:r>
      <w:r>
        <w:rPr>
          <w:spacing w:val="-5"/>
        </w:rPr>
        <w:t xml:space="preserve"> </w:t>
      </w:r>
      <w:r>
        <w:t>vai</w:t>
      </w:r>
      <w:r>
        <w:rPr>
          <w:spacing w:val="-4"/>
        </w:rPr>
        <w:t xml:space="preserve"> </w:t>
      </w:r>
      <w:r>
        <w:t>trò</w:t>
      </w:r>
      <w:r>
        <w:rPr>
          <w:spacing w:val="-4"/>
        </w:rPr>
        <w:t xml:space="preserve"> </w:t>
      </w:r>
      <w:r>
        <w:t>của</w:t>
      </w:r>
      <w:r>
        <w:rPr>
          <w:spacing w:val="-3"/>
        </w:rPr>
        <w:t xml:space="preserve"> </w:t>
      </w:r>
      <w:r>
        <w:t>con</w:t>
      </w:r>
      <w:r>
        <w:rPr>
          <w:spacing w:val="-4"/>
        </w:rPr>
        <w:t xml:space="preserve"> </w:t>
      </w:r>
      <w:r>
        <w:t>người</w:t>
      </w:r>
      <w:r>
        <w:rPr>
          <w:spacing w:val="-4"/>
        </w:rPr>
        <w:t xml:space="preserve"> </w:t>
      </w:r>
      <w:r>
        <w:t>khi</w:t>
      </w:r>
      <w:r>
        <w:rPr>
          <w:spacing w:val="-5"/>
        </w:rPr>
        <w:t xml:space="preserve"> </w:t>
      </w:r>
      <w:r>
        <w:t>tương</w:t>
      </w:r>
      <w:r>
        <w:rPr>
          <w:spacing w:val="-4"/>
        </w:rPr>
        <w:t xml:space="preserve"> </w:t>
      </w:r>
      <w:r>
        <w:t>tác</w:t>
      </w:r>
      <w:r>
        <w:rPr>
          <w:spacing w:val="-4"/>
        </w:rPr>
        <w:t xml:space="preserve"> </w:t>
      </w:r>
      <w:r>
        <w:t>với</w:t>
      </w:r>
      <w:r>
        <w:rPr>
          <w:spacing w:val="-5"/>
        </w:rPr>
        <w:t xml:space="preserve"> </w:t>
      </w:r>
      <w:r>
        <w:t>hệ</w:t>
      </w:r>
      <w:r>
        <w:rPr>
          <w:spacing w:val="-4"/>
        </w:rPr>
        <w:t xml:space="preserve"> </w:t>
      </w:r>
      <w:r>
        <w:t>thống.</w:t>
      </w:r>
      <w:r>
        <w:rPr>
          <w:spacing w:val="-4"/>
        </w:rPr>
        <w:t xml:space="preserve"> </w:t>
      </w:r>
      <w:r>
        <w:t>Người</w:t>
      </w:r>
      <w:r>
        <w:rPr>
          <w:spacing w:val="-5"/>
        </w:rPr>
        <w:t xml:space="preserve"> </w:t>
      </w:r>
      <w:r>
        <w:t>sử</w:t>
      </w:r>
      <w:r>
        <w:rPr>
          <w:spacing w:val="-3"/>
        </w:rPr>
        <w:t xml:space="preserve"> </w:t>
      </w:r>
      <w:r>
        <w:t>dụng</w:t>
      </w:r>
      <w:r>
        <w:rPr>
          <w:spacing w:val="-4"/>
        </w:rPr>
        <w:t xml:space="preserve"> </w:t>
      </w:r>
      <w:r>
        <w:t>tương</w:t>
      </w:r>
      <w:r>
        <w:rPr>
          <w:spacing w:val="-5"/>
        </w:rPr>
        <w:t xml:space="preserve"> </w:t>
      </w:r>
      <w:r>
        <w:t>tác</w:t>
      </w:r>
      <w:r>
        <w:rPr>
          <w:spacing w:val="-4"/>
        </w:rPr>
        <w:t xml:space="preserve"> </w:t>
      </w:r>
      <w:r>
        <w:t>với hệ</w:t>
      </w:r>
      <w:r>
        <w:rPr>
          <w:spacing w:val="-12"/>
        </w:rPr>
        <w:t xml:space="preserve"> </w:t>
      </w:r>
      <w:r>
        <w:t>thống</w:t>
      </w:r>
      <w:r w:rsidR="00F7433C">
        <w:rPr>
          <w:spacing w:val="-11"/>
          <w:lang w:val="en-US"/>
        </w:rPr>
        <w:t xml:space="preserve">. </w:t>
      </w:r>
      <w:r>
        <w:t>Do đó, biểu đồ use case cho thấy tác nhân</w:t>
      </w:r>
      <w:r>
        <w:rPr>
          <w:spacing w:val="15"/>
        </w:rPr>
        <w:t xml:space="preserve"> </w:t>
      </w:r>
      <w:r>
        <w:t>c</w:t>
      </w:r>
      <w:r w:rsidR="00F7433C">
        <w:rPr>
          <w:lang w:val="en-US"/>
        </w:rPr>
        <w:t>ó …</w:t>
      </w:r>
    </w:p>
    <w:p w14:paraId="3AF25D7B" w14:textId="3369EEE7" w:rsidR="001679CE" w:rsidRDefault="001679CE" w:rsidP="00F7433C">
      <w:pPr>
        <w:pStyle w:val="BodyText"/>
        <w:spacing w:before="88" w:line="276" w:lineRule="auto"/>
        <w:ind w:right="458"/>
        <w:jc w:val="both"/>
      </w:pPr>
    </w:p>
    <w:p w14:paraId="7EF91D6F" w14:textId="77777777" w:rsidR="001679CE" w:rsidRDefault="001679CE" w:rsidP="001679CE">
      <w:pPr>
        <w:pStyle w:val="Heading3"/>
        <w:numPr>
          <w:ilvl w:val="2"/>
          <w:numId w:val="8"/>
        </w:numPr>
        <w:tabs>
          <w:tab w:val="left" w:pos="694"/>
        </w:tabs>
        <w:spacing w:before="202"/>
        <w:ind w:hanging="594"/>
        <w:jc w:val="both"/>
      </w:pPr>
      <w:bookmarkStart w:id="13" w:name="_bookmark13"/>
      <w:bookmarkEnd w:id="13"/>
      <w:r>
        <w:t>Class</w:t>
      </w:r>
      <w:r>
        <w:rPr>
          <w:spacing w:val="-2"/>
        </w:rPr>
        <w:t xml:space="preserve"> </w:t>
      </w:r>
      <w:r>
        <w:t>Diagram</w:t>
      </w:r>
    </w:p>
    <w:p w14:paraId="180901C7" w14:textId="2CA17299" w:rsidR="001679CE" w:rsidRDefault="001679CE" w:rsidP="004B3944">
      <w:pPr>
        <w:pStyle w:val="BodyText"/>
        <w:spacing w:before="164" w:line="276" w:lineRule="auto"/>
        <w:ind w:left="100" w:right="457" w:firstLine="357"/>
        <w:jc w:val="both"/>
      </w:pPr>
      <w:r>
        <w:t>Biểu đồ lớp (Class Diagram) sẽ làm rõ các lớp, giao diện và mối quan hệ giữa chúng. Biểu</w:t>
      </w:r>
      <w:r>
        <w:rPr>
          <w:spacing w:val="-10"/>
        </w:rPr>
        <w:t xml:space="preserve"> </w:t>
      </w:r>
      <w:r>
        <w:t>đồ</w:t>
      </w:r>
      <w:r>
        <w:rPr>
          <w:spacing w:val="-6"/>
        </w:rPr>
        <w:t xml:space="preserve"> </w:t>
      </w:r>
      <w:r>
        <w:t>lớp</w:t>
      </w:r>
      <w:r>
        <w:rPr>
          <w:spacing w:val="-7"/>
        </w:rPr>
        <w:t xml:space="preserve"> </w:t>
      </w:r>
      <w:r>
        <w:t>liên</w:t>
      </w:r>
      <w:r>
        <w:rPr>
          <w:spacing w:val="-7"/>
        </w:rPr>
        <w:t xml:space="preserve"> </w:t>
      </w:r>
      <w:r>
        <w:t>quan</w:t>
      </w:r>
      <w:r>
        <w:rPr>
          <w:spacing w:val="-7"/>
        </w:rPr>
        <w:t xml:space="preserve"> </w:t>
      </w:r>
      <w:r>
        <w:t>đến</w:t>
      </w:r>
      <w:r>
        <w:rPr>
          <w:spacing w:val="-9"/>
        </w:rPr>
        <w:t xml:space="preserve"> </w:t>
      </w:r>
      <w:r>
        <w:t>mô</w:t>
      </w:r>
      <w:r>
        <w:rPr>
          <w:spacing w:val="-7"/>
        </w:rPr>
        <w:t xml:space="preserve"> </w:t>
      </w:r>
      <w:r>
        <w:t>tả</w:t>
      </w:r>
      <w:r>
        <w:rPr>
          <w:spacing w:val="-9"/>
        </w:rPr>
        <w:t xml:space="preserve"> </w:t>
      </w:r>
      <w:r>
        <w:t>hệ</w:t>
      </w:r>
      <w:r>
        <w:rPr>
          <w:spacing w:val="-6"/>
        </w:rPr>
        <w:t xml:space="preserve"> </w:t>
      </w:r>
      <w:r>
        <w:t>thống</w:t>
      </w:r>
      <w:r>
        <w:rPr>
          <w:spacing w:val="-9"/>
        </w:rPr>
        <w:t xml:space="preserve"> </w:t>
      </w:r>
      <w:r>
        <w:t>một</w:t>
      </w:r>
      <w:r>
        <w:rPr>
          <w:spacing w:val="-7"/>
        </w:rPr>
        <w:t xml:space="preserve"> </w:t>
      </w:r>
      <w:r>
        <w:t>cách</w:t>
      </w:r>
      <w:r>
        <w:rPr>
          <w:spacing w:val="-8"/>
        </w:rPr>
        <w:t xml:space="preserve"> </w:t>
      </w:r>
      <w:r>
        <w:t>tổng</w:t>
      </w:r>
      <w:r>
        <w:rPr>
          <w:spacing w:val="-7"/>
        </w:rPr>
        <w:t xml:space="preserve"> </w:t>
      </w:r>
      <w:r>
        <w:t>quan</w:t>
      </w:r>
      <w:r>
        <w:rPr>
          <w:spacing w:val="-9"/>
        </w:rPr>
        <w:t xml:space="preserve"> </w:t>
      </w:r>
      <w:r>
        <w:t>bao</w:t>
      </w:r>
      <w:r>
        <w:rPr>
          <w:spacing w:val="-7"/>
        </w:rPr>
        <w:t xml:space="preserve"> </w:t>
      </w:r>
      <w:r>
        <w:t>gồm</w:t>
      </w:r>
      <w:r>
        <w:rPr>
          <w:spacing w:val="-9"/>
        </w:rPr>
        <w:t xml:space="preserve"> </w:t>
      </w:r>
      <w:r>
        <w:t>các</w:t>
      </w:r>
      <w:r>
        <w:rPr>
          <w:spacing w:val="-6"/>
        </w:rPr>
        <w:t xml:space="preserve"> </w:t>
      </w:r>
      <w:r>
        <w:t>thuộc</w:t>
      </w:r>
      <w:r>
        <w:rPr>
          <w:spacing w:val="-7"/>
        </w:rPr>
        <w:t xml:space="preserve"> </w:t>
      </w:r>
      <w:r>
        <w:t>tính,</w:t>
      </w:r>
      <w:r>
        <w:rPr>
          <w:spacing w:val="-7"/>
        </w:rPr>
        <w:t xml:space="preserve"> </w:t>
      </w:r>
      <w:r>
        <w:t xml:space="preserve">hoạt động trong một lớp. Các thuộc tính và hoạt động có thể có của một hệ thống </w:t>
      </w:r>
      <w:r w:rsidR="00742547">
        <w:rPr>
          <w:lang w:val="en-US"/>
        </w:rPr>
        <w:t>bồn cầu tự động</w:t>
      </w:r>
      <w:r>
        <w:t xml:space="preserve"> được thể hiện trên hình dưới</w:t>
      </w:r>
      <w:r>
        <w:rPr>
          <w:spacing w:val="-2"/>
        </w:rPr>
        <w:t xml:space="preserve"> </w:t>
      </w:r>
      <w:r>
        <w:rPr>
          <w:spacing w:val="-5"/>
        </w:rPr>
        <w:t>đây.</w:t>
      </w:r>
    </w:p>
    <w:p w14:paraId="6ED9E69D" w14:textId="718527DA" w:rsidR="004B3944" w:rsidRPr="004B3944" w:rsidRDefault="004B3944" w:rsidP="004B3944">
      <w:pPr>
        <w:pStyle w:val="BodyText"/>
        <w:spacing w:before="164" w:line="276" w:lineRule="auto"/>
        <w:ind w:left="100" w:right="457" w:firstLine="357"/>
        <w:jc w:val="both"/>
        <w:rPr>
          <w:lang w:val="en-US"/>
        </w:rPr>
      </w:pPr>
      <w:r>
        <w:rPr>
          <w:lang w:val="en-US"/>
        </w:rPr>
        <w:t>…</w:t>
      </w:r>
      <w:r w:rsidR="002F23A9">
        <w:rPr>
          <w:lang w:val="en-US"/>
        </w:rPr>
        <w:t>…. Hình</w:t>
      </w:r>
      <w:r>
        <w:rPr>
          <w:lang w:val="en-US"/>
        </w:rPr>
        <w:t xml:space="preserve"> ảnh ……..</w:t>
      </w:r>
    </w:p>
    <w:p w14:paraId="2C95F354" w14:textId="77777777" w:rsidR="001679CE" w:rsidRDefault="001679CE" w:rsidP="001679CE">
      <w:pPr>
        <w:spacing w:before="176"/>
        <w:ind w:left="2296"/>
        <w:jc w:val="both"/>
        <w:rPr>
          <w:b/>
          <w:sz w:val="24"/>
        </w:rPr>
      </w:pPr>
      <w:bookmarkStart w:id="14" w:name="_bookmark14"/>
      <w:bookmarkEnd w:id="14"/>
      <w:r>
        <w:rPr>
          <w:b/>
          <w:sz w:val="24"/>
        </w:rPr>
        <w:t>Hình 2.2 Class Diagram của hệ thống thang máy</w:t>
      </w:r>
    </w:p>
    <w:p w14:paraId="0FA4B4A9" w14:textId="4D61FE98" w:rsidR="001679CE" w:rsidRPr="00D618F8" w:rsidRDefault="001679CE" w:rsidP="001679CE">
      <w:pPr>
        <w:pStyle w:val="BodyText"/>
        <w:spacing w:before="121" w:line="276" w:lineRule="auto"/>
        <w:ind w:left="100" w:right="456" w:firstLine="357"/>
        <w:jc w:val="both"/>
        <w:rPr>
          <w:lang w:val="en-US"/>
        </w:rPr>
      </w:pPr>
      <w:r>
        <w:t xml:space="preserve">Từ hình trên, hệ thống </w:t>
      </w:r>
      <w:r w:rsidR="002F23A9">
        <w:rPr>
          <w:lang w:val="en-US"/>
        </w:rPr>
        <w:t>bồn cầu tự động</w:t>
      </w:r>
      <w:r>
        <w:t xml:space="preserve"> bao gồm </w:t>
      </w:r>
      <w:bookmarkStart w:id="15" w:name="_bookmark15"/>
      <w:bookmarkEnd w:id="15"/>
      <w:r w:rsidR="00D618F8">
        <w:rPr>
          <w:lang w:val="en-US"/>
        </w:rPr>
        <w:t>….</w:t>
      </w:r>
    </w:p>
    <w:p w14:paraId="3CB37463" w14:textId="77777777" w:rsidR="001679CE" w:rsidRDefault="001679CE" w:rsidP="001679CE">
      <w:pPr>
        <w:pStyle w:val="Heading3"/>
        <w:numPr>
          <w:ilvl w:val="2"/>
          <w:numId w:val="8"/>
        </w:numPr>
        <w:tabs>
          <w:tab w:val="left" w:pos="694"/>
        </w:tabs>
        <w:spacing w:before="202"/>
        <w:ind w:hanging="594"/>
        <w:jc w:val="both"/>
      </w:pPr>
      <w:r>
        <w:t>State</w:t>
      </w:r>
      <w:r>
        <w:rPr>
          <w:spacing w:val="-2"/>
        </w:rPr>
        <w:t xml:space="preserve"> </w:t>
      </w:r>
      <w:r>
        <w:t>Diagram</w:t>
      </w:r>
    </w:p>
    <w:p w14:paraId="4B84CE42" w14:textId="77777777" w:rsidR="001679CE" w:rsidRDefault="001679CE" w:rsidP="001679CE">
      <w:pPr>
        <w:pStyle w:val="BodyText"/>
        <w:spacing w:before="164"/>
        <w:ind w:left="458"/>
      </w:pPr>
      <w:r>
        <w:t>Biểu đồ trạng thái (state diagram) để hiện luồng hoạt động của một thành phần hệ thống.</w:t>
      </w:r>
    </w:p>
    <w:p w14:paraId="40E9A114" w14:textId="77777777" w:rsidR="001679CE" w:rsidRDefault="001679CE" w:rsidP="001679CE">
      <w:pPr>
        <w:pStyle w:val="BodyText"/>
        <w:spacing w:before="44"/>
        <w:ind w:left="100"/>
        <w:jc w:val="both"/>
      </w:pPr>
      <w:r>
        <w:t>Dưới đây là biểu đồ trạng thái của phần mềm hệ thống.</w:t>
      </w:r>
    </w:p>
    <w:p w14:paraId="5DD553B5" w14:textId="77777777" w:rsidR="001679CE" w:rsidRDefault="001679CE" w:rsidP="001679CE">
      <w:pPr>
        <w:jc w:val="both"/>
        <w:sectPr w:rsidR="001679CE">
          <w:pgSz w:w="12240" w:h="15840"/>
          <w:pgMar w:top="1340" w:right="980" w:bottom="1420" w:left="1340" w:header="854" w:footer="1224" w:gutter="0"/>
          <w:cols w:space="720"/>
        </w:sectPr>
      </w:pPr>
    </w:p>
    <w:p w14:paraId="5BF91F9E" w14:textId="77777777" w:rsidR="001679CE" w:rsidRDefault="001679CE" w:rsidP="001679CE">
      <w:pPr>
        <w:pStyle w:val="BodyText"/>
        <w:spacing w:before="8"/>
        <w:rPr>
          <w:sz w:val="7"/>
        </w:rPr>
      </w:pPr>
    </w:p>
    <w:p w14:paraId="7F3EDA91" w14:textId="2DB94261" w:rsidR="001679CE" w:rsidRPr="00DD2ACB" w:rsidRDefault="00DD2ACB" w:rsidP="001679CE">
      <w:pPr>
        <w:pStyle w:val="BodyText"/>
        <w:ind w:left="2345"/>
        <w:rPr>
          <w:sz w:val="20"/>
          <w:lang w:val="en-US"/>
        </w:rPr>
      </w:pPr>
      <w:r>
        <w:rPr>
          <w:noProof/>
          <w:sz w:val="20"/>
          <w:lang w:val="en-US"/>
        </w:rPr>
        <w:t>……… Hình ảnh……….</w:t>
      </w:r>
    </w:p>
    <w:p w14:paraId="2953FBA4" w14:textId="77777777" w:rsidR="001679CE" w:rsidRDefault="001679CE" w:rsidP="001679CE">
      <w:pPr>
        <w:pStyle w:val="BodyText"/>
        <w:spacing w:before="6"/>
        <w:rPr>
          <w:sz w:val="6"/>
        </w:rPr>
      </w:pPr>
    </w:p>
    <w:p w14:paraId="15E98BF0" w14:textId="77777777" w:rsidR="001679CE" w:rsidRDefault="001679CE" w:rsidP="001679CE">
      <w:pPr>
        <w:spacing w:before="90"/>
        <w:ind w:left="2310"/>
        <w:rPr>
          <w:b/>
          <w:sz w:val="24"/>
        </w:rPr>
      </w:pPr>
      <w:bookmarkStart w:id="16" w:name="_bookmark16"/>
      <w:bookmarkEnd w:id="16"/>
      <w:r>
        <w:rPr>
          <w:b/>
          <w:sz w:val="24"/>
        </w:rPr>
        <w:t>Hình 2.3 State Diagram cho phần mềm hệ thống</w:t>
      </w:r>
    </w:p>
    <w:p w14:paraId="3BAA22FF" w14:textId="7E1C5BC0" w:rsidR="001679CE" w:rsidRPr="00317FC3" w:rsidRDefault="001679CE" w:rsidP="001679CE">
      <w:pPr>
        <w:pStyle w:val="BodyText"/>
        <w:spacing w:before="120" w:line="276" w:lineRule="auto"/>
        <w:ind w:left="100" w:right="443" w:firstLine="357"/>
        <w:rPr>
          <w:lang w:val="en-US"/>
        </w:rPr>
      </w:pPr>
      <w:r>
        <w:t xml:space="preserve">Phần mềm hệ thống có nhiệm vụ </w:t>
      </w:r>
      <w:r w:rsidR="00317FC3">
        <w:rPr>
          <w:lang w:val="en-US"/>
        </w:rPr>
        <w:t>………</w:t>
      </w:r>
    </w:p>
    <w:p w14:paraId="090D5BF1" w14:textId="77777777" w:rsidR="001679CE" w:rsidRDefault="001679CE" w:rsidP="001679CE">
      <w:pPr>
        <w:pStyle w:val="Heading3"/>
        <w:numPr>
          <w:ilvl w:val="2"/>
          <w:numId w:val="8"/>
        </w:numPr>
        <w:tabs>
          <w:tab w:val="left" w:pos="694"/>
        </w:tabs>
        <w:spacing w:before="200"/>
        <w:ind w:hanging="594"/>
      </w:pPr>
      <w:bookmarkStart w:id="17" w:name="_bookmark17"/>
      <w:bookmarkEnd w:id="17"/>
      <w:r>
        <w:t>Sequence</w:t>
      </w:r>
      <w:r>
        <w:rPr>
          <w:spacing w:val="1"/>
        </w:rPr>
        <w:t xml:space="preserve"> </w:t>
      </w:r>
      <w:r>
        <w:t>Diagram</w:t>
      </w:r>
    </w:p>
    <w:p w14:paraId="608CF514" w14:textId="77777777" w:rsidR="001679CE" w:rsidRDefault="001679CE" w:rsidP="001679CE">
      <w:pPr>
        <w:pStyle w:val="BodyText"/>
        <w:spacing w:before="165" w:line="276" w:lineRule="auto"/>
        <w:ind w:left="100" w:right="443" w:firstLine="357"/>
      </w:pPr>
      <w:r>
        <w:t>Sơ đồ trình tự (Sequence diagram) thể hiện tương tác giữa một tập hợp các đối tượng của hệ thống. Sơ đồ trình tự bao gồm tất cả các thông báo cho một phần hoặc một trường</w:t>
      </w:r>
    </w:p>
    <w:p w14:paraId="1AA2F9E0" w14:textId="77777777" w:rsidR="001679CE" w:rsidRDefault="001679CE" w:rsidP="001679CE">
      <w:pPr>
        <w:spacing w:line="276" w:lineRule="auto"/>
        <w:sectPr w:rsidR="001679CE">
          <w:pgSz w:w="12240" w:h="15840"/>
          <w:pgMar w:top="1340" w:right="980" w:bottom="1420" w:left="1340" w:header="854" w:footer="1224" w:gutter="0"/>
          <w:cols w:space="720"/>
        </w:sectPr>
      </w:pPr>
    </w:p>
    <w:p w14:paraId="7958D8A5" w14:textId="77777777" w:rsidR="001679CE" w:rsidRDefault="001679CE" w:rsidP="001679CE">
      <w:pPr>
        <w:pStyle w:val="BodyText"/>
        <w:spacing w:before="88" w:line="276" w:lineRule="auto"/>
        <w:ind w:left="100" w:right="443"/>
      </w:pPr>
      <w:r>
        <w:lastRenderedPageBreak/>
        <w:t>hợp sử dụng. Ở đây, nhóm sử dụng sơ đồ trình tự để thể hiện sự tương tác giữa phần cứng và phần mềm, và các tương tác cho trường hợp cảnh báo của hệ thống.</w:t>
      </w:r>
    </w:p>
    <w:p w14:paraId="607C1CB6" w14:textId="522B19DD" w:rsidR="001679CE" w:rsidRDefault="001679CE" w:rsidP="001679CE">
      <w:pPr>
        <w:spacing w:before="122"/>
        <w:ind w:left="458"/>
        <w:jc w:val="both"/>
        <w:rPr>
          <w:b/>
          <w:i/>
          <w:sz w:val="26"/>
        </w:rPr>
      </w:pPr>
      <w:r>
        <w:rPr>
          <w:b/>
          <w:i/>
          <w:sz w:val="26"/>
        </w:rPr>
        <w:t xml:space="preserve">Sequence diagram cho nút </w:t>
      </w:r>
      <w:r w:rsidR="004F33B1">
        <w:rPr>
          <w:b/>
          <w:i/>
          <w:sz w:val="26"/>
          <w:lang w:val="en-US"/>
        </w:rPr>
        <w:t>bấm xịt rửa</w:t>
      </w:r>
      <w:r>
        <w:rPr>
          <w:b/>
          <w:i/>
          <w:sz w:val="26"/>
        </w:rPr>
        <w:t>:</w:t>
      </w:r>
    </w:p>
    <w:p w14:paraId="5A8C08C7" w14:textId="291CC96A" w:rsidR="00C9015B" w:rsidRPr="00C9015B" w:rsidRDefault="00C9015B" w:rsidP="001679CE">
      <w:pPr>
        <w:spacing w:before="122"/>
        <w:ind w:left="458"/>
        <w:jc w:val="both"/>
        <w:rPr>
          <w:b/>
          <w:i/>
          <w:sz w:val="26"/>
          <w:lang w:val="en-US"/>
        </w:rPr>
      </w:pPr>
      <w:r>
        <w:rPr>
          <w:b/>
          <w:i/>
          <w:sz w:val="26"/>
          <w:lang w:val="en-US"/>
        </w:rPr>
        <w:t>…….. Hình ảnh …</w:t>
      </w:r>
      <w:r w:rsidR="003939CD">
        <w:rPr>
          <w:b/>
          <w:i/>
          <w:sz w:val="26"/>
          <w:lang w:val="en-US"/>
        </w:rPr>
        <w:t>….</w:t>
      </w:r>
    </w:p>
    <w:p w14:paraId="14666C2E" w14:textId="3B97AE0F" w:rsidR="001679CE" w:rsidRDefault="001679CE" w:rsidP="001679CE">
      <w:pPr>
        <w:pStyle w:val="BodyText"/>
        <w:spacing w:before="3"/>
        <w:rPr>
          <w:b/>
          <w:i/>
          <w:sz w:val="22"/>
        </w:rPr>
      </w:pPr>
    </w:p>
    <w:p w14:paraId="3850D011" w14:textId="12048CB2" w:rsidR="001679CE" w:rsidRPr="004F33B1" w:rsidRDefault="001679CE" w:rsidP="001679CE">
      <w:pPr>
        <w:spacing w:before="114"/>
        <w:ind w:left="2042"/>
        <w:jc w:val="both"/>
        <w:rPr>
          <w:b/>
          <w:sz w:val="24"/>
          <w:lang w:val="en-US"/>
        </w:rPr>
      </w:pPr>
      <w:bookmarkStart w:id="18" w:name="_bookmark18"/>
      <w:bookmarkEnd w:id="18"/>
      <w:r>
        <w:rPr>
          <w:b/>
          <w:sz w:val="24"/>
        </w:rPr>
        <w:t xml:space="preserve">Hình 2.4 Sequence Diagram cho nút bấm </w:t>
      </w:r>
      <w:r w:rsidR="004F33B1">
        <w:rPr>
          <w:b/>
          <w:sz w:val="24"/>
          <w:lang w:val="en-US"/>
        </w:rPr>
        <w:t>xịt rửa</w:t>
      </w:r>
    </w:p>
    <w:p w14:paraId="0F4AEE3A" w14:textId="6F278E5D" w:rsidR="001679CE" w:rsidRPr="004F33B1" w:rsidRDefault="001679CE" w:rsidP="001679CE">
      <w:pPr>
        <w:pStyle w:val="BodyText"/>
        <w:spacing w:before="121" w:line="276" w:lineRule="auto"/>
        <w:ind w:left="100" w:right="456" w:firstLine="357"/>
        <w:jc w:val="both"/>
        <w:rPr>
          <w:lang w:val="en-US"/>
        </w:rPr>
      </w:pPr>
      <w:r>
        <w:t xml:space="preserve">Dựa vào sơ đồ trên, khi người dùng bấm nút </w:t>
      </w:r>
      <w:r w:rsidR="004F33B1">
        <w:rPr>
          <w:lang w:val="en-US"/>
        </w:rPr>
        <w:t>….</w:t>
      </w:r>
    </w:p>
    <w:p w14:paraId="48A1D693" w14:textId="494C7962" w:rsidR="001679CE" w:rsidRDefault="001679CE" w:rsidP="001679CE">
      <w:pPr>
        <w:spacing w:before="120"/>
        <w:ind w:left="458"/>
        <w:jc w:val="both"/>
        <w:rPr>
          <w:b/>
          <w:i/>
          <w:sz w:val="26"/>
        </w:rPr>
      </w:pPr>
      <w:r>
        <w:rPr>
          <w:b/>
          <w:i/>
          <w:sz w:val="26"/>
        </w:rPr>
        <w:t xml:space="preserve">Sequence diagram cho nút bấm </w:t>
      </w:r>
      <w:r w:rsidR="00C9015B">
        <w:rPr>
          <w:b/>
          <w:i/>
          <w:sz w:val="26"/>
          <w:lang w:val="en-US"/>
        </w:rPr>
        <w:t>sấy khô</w:t>
      </w:r>
      <w:r>
        <w:rPr>
          <w:b/>
          <w:i/>
          <w:sz w:val="26"/>
        </w:rPr>
        <w:t>:</w:t>
      </w:r>
    </w:p>
    <w:p w14:paraId="03B1A564" w14:textId="15D9735B" w:rsidR="001679CE" w:rsidRDefault="001679CE" w:rsidP="001679CE">
      <w:pPr>
        <w:pStyle w:val="BodyText"/>
        <w:spacing w:before="2"/>
        <w:rPr>
          <w:b/>
          <w:i/>
          <w:sz w:val="24"/>
        </w:rPr>
      </w:pPr>
    </w:p>
    <w:p w14:paraId="51229497" w14:textId="3EC97B72" w:rsidR="001679CE" w:rsidRPr="00B50962" w:rsidRDefault="001679CE" w:rsidP="001679CE">
      <w:pPr>
        <w:spacing w:before="150"/>
        <w:ind w:left="82" w:right="436"/>
        <w:jc w:val="center"/>
        <w:rPr>
          <w:b/>
          <w:sz w:val="24"/>
          <w:lang w:val="en-US"/>
        </w:rPr>
      </w:pPr>
      <w:bookmarkStart w:id="19" w:name="_bookmark19"/>
      <w:bookmarkEnd w:id="19"/>
      <w:r>
        <w:rPr>
          <w:b/>
          <w:sz w:val="24"/>
        </w:rPr>
        <w:t xml:space="preserve">Hình 2.5 Sequence Diagram cho nút bấm </w:t>
      </w:r>
      <w:r w:rsidR="00B50962">
        <w:rPr>
          <w:b/>
          <w:sz w:val="24"/>
          <w:lang w:val="en-US"/>
        </w:rPr>
        <w:t>sấy khô</w:t>
      </w:r>
    </w:p>
    <w:p w14:paraId="36AB4597" w14:textId="77777777" w:rsidR="001679CE" w:rsidRDefault="001679CE" w:rsidP="001679CE">
      <w:pPr>
        <w:jc w:val="center"/>
        <w:rPr>
          <w:sz w:val="24"/>
        </w:rPr>
        <w:sectPr w:rsidR="001679CE">
          <w:pgSz w:w="12240" w:h="15840"/>
          <w:pgMar w:top="1340" w:right="980" w:bottom="1420" w:left="1340" w:header="854" w:footer="1224" w:gutter="0"/>
          <w:cols w:space="720"/>
        </w:sectPr>
      </w:pPr>
    </w:p>
    <w:p w14:paraId="63997870" w14:textId="5872638A" w:rsidR="001679CE" w:rsidRPr="00F63E37" w:rsidRDefault="001679CE" w:rsidP="001679CE">
      <w:pPr>
        <w:pStyle w:val="BodyText"/>
        <w:spacing w:before="88" w:line="276" w:lineRule="auto"/>
        <w:ind w:left="100" w:right="456" w:firstLine="357"/>
        <w:jc w:val="both"/>
        <w:rPr>
          <w:lang w:val="en-US"/>
        </w:rPr>
      </w:pPr>
      <w:r>
        <w:lastRenderedPageBreak/>
        <w:t xml:space="preserve">Đối với các tín hiệu khi người dùng bấm nút </w:t>
      </w:r>
      <w:r w:rsidR="00F63E37">
        <w:rPr>
          <w:lang w:val="en-US"/>
        </w:rPr>
        <w:t>…….</w:t>
      </w:r>
    </w:p>
    <w:p w14:paraId="11AE3E93" w14:textId="67234222" w:rsidR="001679CE" w:rsidRDefault="001679CE" w:rsidP="001679CE">
      <w:pPr>
        <w:spacing w:before="121"/>
        <w:ind w:left="458"/>
        <w:jc w:val="both"/>
        <w:rPr>
          <w:b/>
          <w:i/>
          <w:sz w:val="26"/>
        </w:rPr>
      </w:pPr>
      <w:r>
        <w:rPr>
          <w:b/>
          <w:i/>
          <w:sz w:val="26"/>
        </w:rPr>
        <w:t>Sequence cho</w:t>
      </w:r>
      <w:r w:rsidR="003939CD">
        <w:rPr>
          <w:b/>
          <w:i/>
          <w:sz w:val="26"/>
          <w:lang w:val="en-US"/>
        </w:rPr>
        <w:t xml:space="preserve"> hệ thống xả</w:t>
      </w:r>
      <w:r w:rsidR="007C70DC">
        <w:rPr>
          <w:b/>
          <w:i/>
          <w:sz w:val="26"/>
          <w:lang w:val="en-US"/>
        </w:rPr>
        <w:t xml:space="preserve"> nước</w:t>
      </w:r>
      <w:r w:rsidR="003939CD">
        <w:rPr>
          <w:b/>
          <w:i/>
          <w:sz w:val="26"/>
          <w:lang w:val="en-US"/>
        </w:rPr>
        <w:t xml:space="preserve"> tự động</w:t>
      </w:r>
      <w:r>
        <w:rPr>
          <w:b/>
          <w:i/>
          <w:sz w:val="26"/>
        </w:rPr>
        <w:t>:</w:t>
      </w:r>
    </w:p>
    <w:p w14:paraId="64A357BB" w14:textId="028B4695" w:rsidR="001679CE" w:rsidRPr="003066AF" w:rsidRDefault="003066AF" w:rsidP="001679CE">
      <w:pPr>
        <w:pStyle w:val="BodyText"/>
        <w:spacing w:before="2"/>
        <w:rPr>
          <w:b/>
          <w:i/>
          <w:sz w:val="19"/>
          <w:lang w:val="en-US"/>
        </w:rPr>
      </w:pPr>
      <w:r>
        <w:rPr>
          <w:noProof/>
          <w:lang w:val="en-US"/>
        </w:rPr>
        <w:t>…………… Hình ảnh…</w:t>
      </w:r>
    </w:p>
    <w:p w14:paraId="696981F7" w14:textId="1783AFB3" w:rsidR="001679CE" w:rsidRPr="00B30D56" w:rsidRDefault="001679CE" w:rsidP="001679CE">
      <w:pPr>
        <w:spacing w:before="146"/>
        <w:ind w:left="2183"/>
        <w:jc w:val="both"/>
        <w:rPr>
          <w:b/>
          <w:sz w:val="24"/>
          <w:lang w:val="en-US"/>
        </w:rPr>
      </w:pPr>
      <w:bookmarkStart w:id="20" w:name="_bookmark20"/>
      <w:bookmarkEnd w:id="20"/>
      <w:r>
        <w:rPr>
          <w:b/>
          <w:sz w:val="24"/>
        </w:rPr>
        <w:t>Hình 2.6 Sequence Diagram cho h</w:t>
      </w:r>
      <w:r w:rsidR="00B30D56">
        <w:rPr>
          <w:b/>
          <w:sz w:val="24"/>
          <w:lang w:val="en-US"/>
        </w:rPr>
        <w:t>ệ thống xả nước tự động</w:t>
      </w:r>
    </w:p>
    <w:p w14:paraId="0FABC331" w14:textId="190C1E11" w:rsidR="001679CE" w:rsidRPr="00391ABB" w:rsidRDefault="00391ABB" w:rsidP="001679CE">
      <w:pPr>
        <w:pStyle w:val="BodyText"/>
        <w:spacing w:before="121" w:line="276" w:lineRule="auto"/>
        <w:ind w:left="100" w:right="457" w:firstLine="357"/>
        <w:jc w:val="both"/>
        <w:rPr>
          <w:lang w:val="en-US"/>
        </w:rPr>
      </w:pPr>
      <w:r>
        <w:rPr>
          <w:lang w:val="en-US"/>
        </w:rPr>
        <w:t>Hệ thống xả ….</w:t>
      </w:r>
    </w:p>
    <w:p w14:paraId="4B6BD5D7" w14:textId="3AE7AED8" w:rsidR="001679CE" w:rsidRDefault="001679CE" w:rsidP="001679CE">
      <w:pPr>
        <w:spacing w:before="120"/>
        <w:ind w:left="458"/>
        <w:jc w:val="both"/>
        <w:rPr>
          <w:b/>
          <w:i/>
          <w:sz w:val="26"/>
        </w:rPr>
      </w:pPr>
      <w:r>
        <w:rPr>
          <w:b/>
          <w:i/>
          <w:sz w:val="26"/>
        </w:rPr>
        <w:t xml:space="preserve">Sequence diagram cho </w:t>
      </w:r>
      <w:r w:rsidR="00FB0964">
        <w:rPr>
          <w:b/>
          <w:i/>
          <w:sz w:val="26"/>
          <w:lang w:val="en-US"/>
        </w:rPr>
        <w:t>hệ thống làm ấm</w:t>
      </w:r>
      <w:r w:rsidR="00914D79">
        <w:rPr>
          <w:b/>
          <w:i/>
          <w:sz w:val="26"/>
          <w:lang w:val="en-US"/>
        </w:rPr>
        <w:t xml:space="preserve"> tự động</w:t>
      </w:r>
      <w:r>
        <w:rPr>
          <w:b/>
          <w:i/>
          <w:sz w:val="26"/>
        </w:rPr>
        <w:t>:</w:t>
      </w:r>
    </w:p>
    <w:p w14:paraId="02F764F0" w14:textId="216D73E5" w:rsidR="001679CE" w:rsidRPr="00B347B0" w:rsidRDefault="00B347B0" w:rsidP="001679CE">
      <w:pPr>
        <w:pStyle w:val="BodyText"/>
        <w:spacing w:before="9"/>
        <w:rPr>
          <w:b/>
          <w:i/>
          <w:sz w:val="21"/>
          <w:lang w:val="en-US"/>
        </w:rPr>
      </w:pPr>
      <w:r>
        <w:rPr>
          <w:noProof/>
          <w:lang w:val="en-US"/>
        </w:rPr>
        <w:t>…….. Hình ảnh ………</w:t>
      </w:r>
    </w:p>
    <w:p w14:paraId="67E7F7C5" w14:textId="50E9D758" w:rsidR="001679CE" w:rsidRPr="00C67188" w:rsidRDefault="001679CE" w:rsidP="001679CE">
      <w:pPr>
        <w:spacing w:before="120"/>
        <w:ind w:left="2164"/>
        <w:jc w:val="both"/>
        <w:rPr>
          <w:b/>
          <w:sz w:val="24"/>
          <w:lang w:val="en-US"/>
        </w:rPr>
      </w:pPr>
      <w:bookmarkStart w:id="21" w:name="_bookmark21"/>
      <w:bookmarkEnd w:id="21"/>
      <w:r>
        <w:rPr>
          <w:b/>
          <w:sz w:val="24"/>
        </w:rPr>
        <w:t xml:space="preserve">Hình 2.7 Sequence Diagram cho </w:t>
      </w:r>
      <w:r w:rsidR="00C67188">
        <w:rPr>
          <w:b/>
          <w:sz w:val="24"/>
          <w:lang w:val="en-US"/>
        </w:rPr>
        <w:t>hệ thống làm ấm</w:t>
      </w:r>
    </w:p>
    <w:p w14:paraId="49191D54" w14:textId="77777777" w:rsidR="001679CE" w:rsidRDefault="001679CE" w:rsidP="001679CE">
      <w:pPr>
        <w:jc w:val="both"/>
        <w:rPr>
          <w:sz w:val="24"/>
        </w:rPr>
        <w:sectPr w:rsidR="001679CE">
          <w:pgSz w:w="12240" w:h="15840"/>
          <w:pgMar w:top="1340" w:right="980" w:bottom="1420" w:left="1340" w:header="854" w:footer="1224" w:gutter="0"/>
          <w:cols w:space="720"/>
        </w:sectPr>
      </w:pPr>
    </w:p>
    <w:p w14:paraId="63870B69" w14:textId="5C1C3D1A" w:rsidR="001679CE" w:rsidRPr="00067D8D" w:rsidRDefault="001679CE" w:rsidP="001679CE">
      <w:pPr>
        <w:pStyle w:val="BodyText"/>
        <w:spacing w:before="88" w:line="276" w:lineRule="auto"/>
        <w:ind w:left="100" w:right="456" w:firstLine="357"/>
        <w:jc w:val="both"/>
        <w:rPr>
          <w:lang w:val="en-US"/>
        </w:rPr>
      </w:pPr>
      <w:r>
        <w:lastRenderedPageBreak/>
        <w:t xml:space="preserve">Hình bên trên thể hiện sequence diagram cho </w:t>
      </w:r>
      <w:r w:rsidR="00067D8D">
        <w:rPr>
          <w:lang w:val="en-US"/>
        </w:rPr>
        <w:t>…..</w:t>
      </w:r>
    </w:p>
    <w:p w14:paraId="4ECDAA90" w14:textId="4125D6F8" w:rsidR="001679CE" w:rsidRDefault="001679CE" w:rsidP="001679CE">
      <w:pPr>
        <w:spacing w:before="120"/>
        <w:ind w:left="458"/>
        <w:jc w:val="both"/>
        <w:rPr>
          <w:b/>
          <w:i/>
          <w:sz w:val="26"/>
        </w:rPr>
      </w:pPr>
      <w:r>
        <w:rPr>
          <w:b/>
          <w:i/>
          <w:sz w:val="26"/>
        </w:rPr>
        <w:t xml:space="preserve">Sequence diagram cho </w:t>
      </w:r>
      <w:r w:rsidR="000023BD">
        <w:rPr>
          <w:b/>
          <w:i/>
          <w:sz w:val="26"/>
          <w:lang w:val="en-US"/>
        </w:rPr>
        <w:t>hệ thống đèn tự động</w:t>
      </w:r>
      <w:r>
        <w:rPr>
          <w:b/>
          <w:i/>
          <w:sz w:val="26"/>
        </w:rPr>
        <w:t>:</w:t>
      </w:r>
    </w:p>
    <w:p w14:paraId="431533F9" w14:textId="77777777" w:rsidR="001679CE" w:rsidRDefault="001679CE" w:rsidP="001679CE">
      <w:pPr>
        <w:pStyle w:val="BodyText"/>
        <w:rPr>
          <w:b/>
          <w:i/>
          <w:sz w:val="20"/>
        </w:rPr>
      </w:pPr>
    </w:p>
    <w:p w14:paraId="1F77B33F" w14:textId="222EF5E4" w:rsidR="001679CE" w:rsidRPr="002E2D55" w:rsidRDefault="002E2D55" w:rsidP="001679CE">
      <w:pPr>
        <w:pStyle w:val="BodyText"/>
        <w:spacing w:before="8"/>
        <w:rPr>
          <w:b/>
          <w:i/>
          <w:sz w:val="13"/>
          <w:lang w:val="en-US"/>
        </w:rPr>
      </w:pPr>
      <w:r>
        <w:rPr>
          <w:noProof/>
          <w:lang w:val="en-US"/>
        </w:rPr>
        <w:t>………. Hình ảnh ……….</w:t>
      </w:r>
    </w:p>
    <w:p w14:paraId="4E243EEB" w14:textId="4B36F6DD" w:rsidR="001679CE" w:rsidRPr="004B2C47" w:rsidRDefault="001679CE" w:rsidP="001679CE">
      <w:pPr>
        <w:spacing w:before="103"/>
        <w:ind w:left="2373"/>
        <w:jc w:val="both"/>
        <w:rPr>
          <w:b/>
          <w:sz w:val="24"/>
          <w:lang w:val="en-US"/>
        </w:rPr>
      </w:pPr>
      <w:bookmarkStart w:id="22" w:name="_bookmark22"/>
      <w:bookmarkEnd w:id="22"/>
      <w:r>
        <w:rPr>
          <w:b/>
          <w:sz w:val="24"/>
        </w:rPr>
        <w:t xml:space="preserve">Hình 2.8 Sequence Diagram cho </w:t>
      </w:r>
      <w:r w:rsidR="004B2C47">
        <w:rPr>
          <w:b/>
          <w:sz w:val="24"/>
          <w:lang w:val="en-US"/>
        </w:rPr>
        <w:t>hệ thống đèn tự động</w:t>
      </w:r>
    </w:p>
    <w:p w14:paraId="5F8E9EB4" w14:textId="6C8DD7A8" w:rsidR="001679CE" w:rsidRPr="00340FFE" w:rsidRDefault="001679CE" w:rsidP="001679CE">
      <w:pPr>
        <w:pStyle w:val="BodyText"/>
        <w:spacing w:before="121" w:line="276" w:lineRule="auto"/>
        <w:ind w:left="100" w:right="458" w:firstLine="357"/>
        <w:jc w:val="both"/>
        <w:rPr>
          <w:lang w:val="en-US"/>
        </w:rPr>
      </w:pPr>
      <w:r>
        <w:t xml:space="preserve">Hình trên thể hiện sequence diagram cho </w:t>
      </w:r>
      <w:r w:rsidR="00340FFE">
        <w:rPr>
          <w:lang w:val="en-US"/>
        </w:rPr>
        <w:t>…..</w:t>
      </w:r>
    </w:p>
    <w:p w14:paraId="7D6B375A" w14:textId="77777777" w:rsidR="001679CE" w:rsidRDefault="001679CE" w:rsidP="001679CE">
      <w:pPr>
        <w:pStyle w:val="Heading2"/>
        <w:numPr>
          <w:ilvl w:val="1"/>
          <w:numId w:val="8"/>
        </w:numPr>
        <w:tabs>
          <w:tab w:val="left" w:pos="528"/>
        </w:tabs>
        <w:spacing w:before="203"/>
        <w:jc w:val="both"/>
      </w:pPr>
      <w:bookmarkStart w:id="23" w:name="_bookmark23"/>
      <w:bookmarkEnd w:id="23"/>
      <w:r>
        <w:t xml:space="preserve">Mô hình </w:t>
      </w:r>
      <w:r>
        <w:rPr>
          <w:spacing w:val="-2"/>
        </w:rPr>
        <w:t xml:space="preserve">hóa </w:t>
      </w:r>
      <w:r>
        <w:t>hệ thống sử dụng</w:t>
      </w:r>
      <w:r>
        <w:rPr>
          <w:spacing w:val="2"/>
        </w:rPr>
        <w:t xml:space="preserve"> </w:t>
      </w:r>
      <w:r>
        <w:t>SystemC</w:t>
      </w:r>
    </w:p>
    <w:p w14:paraId="15378157" w14:textId="05F7E5ED" w:rsidR="001679CE" w:rsidRDefault="001679CE" w:rsidP="001679CE">
      <w:pPr>
        <w:pStyle w:val="BodyText"/>
        <w:spacing w:before="165" w:line="276" w:lineRule="auto"/>
        <w:ind w:left="100" w:right="456" w:firstLine="357"/>
        <w:jc w:val="both"/>
      </w:pPr>
      <w:r>
        <w:t xml:space="preserve">Ngoài việc sử dụng UML, nhóm còn chọn systemC là ngôn ngữ thứ hai để thiết kế và mô hình hóa hệ thống thang </w:t>
      </w:r>
      <w:r>
        <w:rPr>
          <w:spacing w:val="-5"/>
        </w:rPr>
        <w:t xml:space="preserve">máy. </w:t>
      </w:r>
      <w:r>
        <w:t xml:space="preserve">Sơ đồ hệ thống của hệ thống </w:t>
      </w:r>
      <w:r w:rsidR="0061445F">
        <w:rPr>
          <w:lang w:val="en-US"/>
        </w:rPr>
        <w:t>bồn cầu tự động</w:t>
      </w:r>
      <w:r>
        <w:t xml:space="preserve"> được mô tả trên hình dưới </w:t>
      </w:r>
      <w:r>
        <w:rPr>
          <w:spacing w:val="-4"/>
        </w:rPr>
        <w:t>đây.</w:t>
      </w:r>
    </w:p>
    <w:p w14:paraId="0D69B403"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2B2B7C8E" w14:textId="77777777" w:rsidR="001679CE" w:rsidRDefault="001679CE" w:rsidP="001679CE">
      <w:pPr>
        <w:pStyle w:val="BodyText"/>
        <w:rPr>
          <w:sz w:val="20"/>
        </w:rPr>
      </w:pPr>
    </w:p>
    <w:p w14:paraId="3E562688" w14:textId="77777777" w:rsidR="001679CE" w:rsidRDefault="001679CE" w:rsidP="001679CE">
      <w:pPr>
        <w:pStyle w:val="BodyText"/>
        <w:spacing w:before="11"/>
        <w:rPr>
          <w:sz w:val="18"/>
        </w:rPr>
      </w:pPr>
    </w:p>
    <w:p w14:paraId="0A110C2C" w14:textId="64ABC971" w:rsidR="001679CE" w:rsidRPr="00DA132D" w:rsidRDefault="00DA132D" w:rsidP="001679CE">
      <w:pPr>
        <w:pStyle w:val="BodyText"/>
        <w:ind w:left="1289"/>
        <w:rPr>
          <w:sz w:val="20"/>
          <w:lang w:val="en-US"/>
        </w:rPr>
      </w:pPr>
      <w:r>
        <w:rPr>
          <w:noProof/>
          <w:sz w:val="20"/>
          <w:lang w:val="en-US"/>
        </w:rPr>
        <w:t>……… Hình ảnh ………</w:t>
      </w:r>
    </w:p>
    <w:p w14:paraId="4B0CA284" w14:textId="77777777" w:rsidR="001679CE" w:rsidRDefault="001679CE" w:rsidP="001679CE">
      <w:pPr>
        <w:pStyle w:val="BodyText"/>
        <w:spacing w:before="8"/>
        <w:rPr>
          <w:sz w:val="10"/>
        </w:rPr>
      </w:pPr>
    </w:p>
    <w:p w14:paraId="3EC37413" w14:textId="5A0D0E5D" w:rsidR="001679CE" w:rsidRDefault="001679CE" w:rsidP="001679CE">
      <w:pPr>
        <w:spacing w:before="90"/>
        <w:ind w:left="2070"/>
        <w:jc w:val="both"/>
        <w:rPr>
          <w:b/>
          <w:sz w:val="24"/>
        </w:rPr>
      </w:pPr>
      <w:bookmarkStart w:id="24" w:name="_bookmark24"/>
      <w:bookmarkEnd w:id="24"/>
      <w:r>
        <w:rPr>
          <w:b/>
          <w:sz w:val="24"/>
        </w:rPr>
        <w:t xml:space="preserve">Hình 2.9 Sơ đồ hệ thống </w:t>
      </w:r>
      <w:r w:rsidR="00C838A9">
        <w:rPr>
          <w:b/>
          <w:sz w:val="24"/>
          <w:lang w:val="en-US"/>
        </w:rPr>
        <w:t>bồn cầu tự động</w:t>
      </w:r>
      <w:r>
        <w:rPr>
          <w:b/>
          <w:sz w:val="24"/>
        </w:rPr>
        <w:t xml:space="preserve"> sử dụng systemC</w:t>
      </w:r>
    </w:p>
    <w:p w14:paraId="6B48D9BC" w14:textId="48347A83" w:rsidR="001679CE" w:rsidRDefault="001679CE" w:rsidP="001679CE">
      <w:pPr>
        <w:pStyle w:val="BodyText"/>
        <w:spacing w:before="121" w:line="276" w:lineRule="auto"/>
        <w:ind w:left="100" w:right="457" w:firstLine="357"/>
        <w:jc w:val="both"/>
      </w:pPr>
      <w:r>
        <w:t>Dựa vào các yêu cầu kĩ thuật ở phần trước,</w:t>
      </w:r>
      <w:r w:rsidR="002A3ED3">
        <w:rPr>
          <w:lang w:val="en-US"/>
        </w:rPr>
        <w:t>….</w:t>
      </w:r>
      <w:r>
        <w:rPr>
          <w:spacing w:val="-5"/>
        </w:rPr>
        <w:t>.</w:t>
      </w:r>
    </w:p>
    <w:p w14:paraId="64D60385"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151F9D6" w14:textId="77777777" w:rsidR="001679CE" w:rsidRDefault="001679CE" w:rsidP="001679CE">
      <w:pPr>
        <w:pStyle w:val="BodyText"/>
        <w:rPr>
          <w:sz w:val="20"/>
        </w:rPr>
      </w:pPr>
    </w:p>
    <w:p w14:paraId="2323043E" w14:textId="77777777" w:rsidR="001679CE" w:rsidRDefault="001679CE" w:rsidP="001679CE">
      <w:pPr>
        <w:pStyle w:val="Heading2"/>
        <w:numPr>
          <w:ilvl w:val="1"/>
          <w:numId w:val="8"/>
        </w:numPr>
        <w:tabs>
          <w:tab w:val="left" w:pos="528"/>
        </w:tabs>
        <w:spacing w:before="201"/>
        <w:jc w:val="both"/>
      </w:pPr>
      <w:bookmarkStart w:id="25" w:name="_bookmark25"/>
      <w:bookmarkStart w:id="26" w:name="_bookmark26"/>
      <w:bookmarkStart w:id="27" w:name="_bookmark27"/>
      <w:bookmarkEnd w:id="25"/>
      <w:bookmarkEnd w:id="26"/>
      <w:bookmarkEnd w:id="27"/>
      <w:r>
        <w:t>Kết luận</w:t>
      </w:r>
    </w:p>
    <w:p w14:paraId="11669033" w14:textId="3DD80E33" w:rsidR="001679CE" w:rsidRDefault="001679CE" w:rsidP="001679CE">
      <w:pPr>
        <w:pStyle w:val="BodyText"/>
        <w:spacing w:before="168" w:line="276" w:lineRule="auto"/>
        <w:ind w:left="100" w:right="456" w:firstLine="357"/>
        <w:jc w:val="both"/>
      </w:pPr>
      <w:r>
        <w:t xml:space="preserve">Trong chương </w:t>
      </w:r>
      <w:r>
        <w:rPr>
          <w:spacing w:val="-4"/>
        </w:rPr>
        <w:t xml:space="preserve">này, </w:t>
      </w:r>
      <w:r>
        <w:t xml:space="preserve">nhóm đã trình bày việc mô hình hóa hệ thống </w:t>
      </w:r>
      <w:r w:rsidR="0071283E">
        <w:rPr>
          <w:lang w:val="en-US"/>
        </w:rPr>
        <w:t>bồn cầu tự động</w:t>
      </w:r>
      <w:r>
        <w:t xml:space="preserve"> sử dụng hai công cụ là UML và SystemC. Từ đó, nhóm có thể hình dung tổng quan về hệ thống</w:t>
      </w:r>
      <w:r>
        <w:rPr>
          <w:spacing w:val="-42"/>
        </w:rPr>
        <w:t xml:space="preserve"> </w:t>
      </w:r>
      <w:r>
        <w:t>và các phần cần thiết để đáp ứng chỉ tiêu kĩ thuật đã nêu ra ở Chương 1. Công việc triển khai hệ thống được trình bày ở chương tiếp</w:t>
      </w:r>
      <w:r>
        <w:rPr>
          <w:spacing w:val="-5"/>
        </w:rPr>
        <w:t xml:space="preserve"> </w:t>
      </w:r>
      <w:r>
        <w:t>theo.</w:t>
      </w:r>
    </w:p>
    <w:p w14:paraId="26B6A78E"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4846C0D0" w14:textId="77777777" w:rsidR="001679CE" w:rsidRDefault="001679CE" w:rsidP="00B24C99">
      <w:pPr>
        <w:pStyle w:val="Heading1"/>
      </w:pPr>
      <w:bookmarkStart w:id="28" w:name="_bookmark28"/>
      <w:bookmarkEnd w:id="28"/>
      <w:r>
        <w:lastRenderedPageBreak/>
        <w:t>CHƯƠNG 3. THIẾT KẾ HỆ THỐNG (SYSTEM DESIGN)</w:t>
      </w:r>
    </w:p>
    <w:p w14:paraId="5D5FB750" w14:textId="77777777" w:rsidR="001679CE" w:rsidRDefault="001679CE" w:rsidP="001679CE">
      <w:pPr>
        <w:pStyle w:val="BodyText"/>
        <w:rPr>
          <w:b/>
          <w:sz w:val="34"/>
        </w:rPr>
      </w:pPr>
    </w:p>
    <w:p w14:paraId="3C086A67" w14:textId="58542AF0" w:rsidR="001679CE" w:rsidRPr="00EB2C2A" w:rsidRDefault="001679CE" w:rsidP="001679CE">
      <w:pPr>
        <w:spacing w:before="264" w:line="278" w:lineRule="auto"/>
        <w:ind w:left="100" w:right="443" w:firstLine="357"/>
        <w:rPr>
          <w:i/>
          <w:sz w:val="26"/>
          <w:lang w:val="en-US"/>
        </w:rPr>
      </w:pPr>
      <w:r>
        <w:rPr>
          <w:i/>
          <w:sz w:val="26"/>
        </w:rPr>
        <w:t xml:space="preserve">Chương này mô tả thiết kế chi tiết từng khối và toàn hệ thống </w:t>
      </w:r>
      <w:r w:rsidR="00EB2C2A">
        <w:rPr>
          <w:i/>
          <w:sz w:val="26"/>
          <w:lang w:val="en-US"/>
        </w:rPr>
        <w:t>bồn cầu tự động.</w:t>
      </w:r>
    </w:p>
    <w:p w14:paraId="29E6D24D" w14:textId="77777777" w:rsidR="001679CE" w:rsidRDefault="001679CE" w:rsidP="001679CE">
      <w:pPr>
        <w:pStyle w:val="Heading2"/>
        <w:numPr>
          <w:ilvl w:val="1"/>
          <w:numId w:val="7"/>
        </w:numPr>
        <w:tabs>
          <w:tab w:val="left" w:pos="528"/>
        </w:tabs>
        <w:ind w:left="887" w:hanging="788"/>
      </w:pPr>
      <w:bookmarkStart w:id="29" w:name="_bookmark29"/>
      <w:bookmarkEnd w:id="29"/>
      <w:r>
        <w:t>Thiết kế phần</w:t>
      </w:r>
      <w:r>
        <w:rPr>
          <w:spacing w:val="-2"/>
        </w:rPr>
        <w:t xml:space="preserve"> </w:t>
      </w:r>
      <w:r>
        <w:t>cứng</w:t>
      </w:r>
    </w:p>
    <w:p w14:paraId="171EA87F" w14:textId="27440A24" w:rsidR="001679CE" w:rsidRDefault="001679CE" w:rsidP="001679CE">
      <w:pPr>
        <w:pStyle w:val="Heading3"/>
        <w:numPr>
          <w:ilvl w:val="2"/>
          <w:numId w:val="7"/>
        </w:numPr>
        <w:tabs>
          <w:tab w:val="left" w:pos="694"/>
        </w:tabs>
        <w:spacing w:before="246"/>
        <w:ind w:left="887" w:hanging="594"/>
      </w:pPr>
      <w:bookmarkStart w:id="30" w:name="_bookmark30"/>
      <w:bookmarkEnd w:id="30"/>
      <w:r>
        <w:t xml:space="preserve">Lưu đồ thuật toán cho bộ điều khiển 1 </w:t>
      </w:r>
      <w:r w:rsidR="000B3EEE">
        <w:rPr>
          <w:lang w:val="en-US"/>
        </w:rPr>
        <w:t>bồn cầu tự động</w:t>
      </w:r>
    </w:p>
    <w:p w14:paraId="6146FD7C" w14:textId="3801F0BA" w:rsidR="001679CE" w:rsidRPr="00365B38" w:rsidRDefault="001679CE" w:rsidP="00365B38">
      <w:pPr>
        <w:pStyle w:val="BodyText"/>
        <w:spacing w:before="165"/>
        <w:ind w:left="458"/>
        <w:rPr>
          <w:rFonts w:ascii="Symbol" w:hAnsi="Symbol"/>
          <w:lang w:val="en-US"/>
        </w:rPr>
      </w:pPr>
      <w:r>
        <w:t xml:space="preserve">Lưu đồ thuật toán ở </w:t>
      </w:r>
      <w:hyperlink w:anchor="_bookmark31" w:history="1">
        <w:r>
          <w:t xml:space="preserve">Hình 3.1 </w:t>
        </w:r>
      </w:hyperlink>
      <w:r>
        <w:t xml:space="preserve">mô tả hoạt động của bộ điều khiển cho một </w:t>
      </w:r>
      <w:r w:rsidR="00365B38">
        <w:rPr>
          <w:lang w:val="en-US"/>
        </w:rPr>
        <w:t>….</w:t>
      </w:r>
    </w:p>
    <w:p w14:paraId="7B7755B6" w14:textId="77777777" w:rsidR="001679CE" w:rsidRDefault="001679CE" w:rsidP="001679CE">
      <w:pPr>
        <w:spacing w:line="276" w:lineRule="auto"/>
        <w:jc w:val="both"/>
        <w:rPr>
          <w:rFonts w:ascii="Symbol" w:hAnsi="Symbol"/>
          <w:sz w:val="26"/>
        </w:rPr>
        <w:sectPr w:rsidR="001679CE">
          <w:pgSz w:w="12240" w:h="15840"/>
          <w:pgMar w:top="1340" w:right="980" w:bottom="1420" w:left="1340" w:header="854" w:footer="1224" w:gutter="0"/>
          <w:cols w:space="720"/>
        </w:sectPr>
      </w:pPr>
    </w:p>
    <w:p w14:paraId="2C2014E4" w14:textId="77777777" w:rsidR="001679CE" w:rsidRDefault="001679CE" w:rsidP="001679CE">
      <w:pPr>
        <w:pStyle w:val="BodyText"/>
        <w:spacing w:before="8"/>
        <w:rPr>
          <w:sz w:val="7"/>
        </w:rPr>
      </w:pPr>
    </w:p>
    <w:p w14:paraId="0CF02E34" w14:textId="3DE2DD41" w:rsidR="00CA2460" w:rsidRPr="00CA2460" w:rsidRDefault="00CA2460" w:rsidP="001679CE">
      <w:pPr>
        <w:spacing w:before="87"/>
        <w:ind w:left="82" w:right="438"/>
        <w:jc w:val="center"/>
        <w:rPr>
          <w:b/>
          <w:sz w:val="24"/>
          <w:lang w:val="en-US"/>
        </w:rPr>
      </w:pPr>
      <w:bookmarkStart w:id="31" w:name="_bookmark31"/>
      <w:bookmarkEnd w:id="31"/>
      <w:r>
        <w:rPr>
          <w:b/>
          <w:sz w:val="24"/>
          <w:lang w:val="en-US"/>
        </w:rPr>
        <w:t>….. Hình ảnh …….</w:t>
      </w:r>
    </w:p>
    <w:p w14:paraId="550D6836" w14:textId="26119E3C" w:rsidR="001679CE" w:rsidRDefault="001679CE" w:rsidP="001679CE">
      <w:pPr>
        <w:spacing w:before="87"/>
        <w:ind w:left="82" w:right="438"/>
        <w:jc w:val="center"/>
        <w:rPr>
          <w:b/>
          <w:sz w:val="24"/>
        </w:rPr>
      </w:pPr>
      <w:r>
        <w:rPr>
          <w:b/>
          <w:sz w:val="24"/>
        </w:rPr>
        <w:t>Hình 3.1 Lưu đồ thuật toán mô tả hoạt động thang máy</w:t>
      </w:r>
    </w:p>
    <w:p w14:paraId="7E63C212" w14:textId="77777777" w:rsidR="001679CE" w:rsidRDefault="001679CE" w:rsidP="001679CE">
      <w:pPr>
        <w:pStyle w:val="BodyText"/>
        <w:spacing w:before="121"/>
        <w:ind w:left="82" w:right="6011"/>
        <w:jc w:val="center"/>
      </w:pPr>
      <w:r>
        <w:t>Chú thích các tín hiệu:</w:t>
      </w:r>
    </w:p>
    <w:p w14:paraId="5419204D" w14:textId="77777777" w:rsidR="001679CE" w:rsidRDefault="001679CE" w:rsidP="001679CE">
      <w:pPr>
        <w:pStyle w:val="ListParagraph"/>
        <w:numPr>
          <w:ilvl w:val="3"/>
          <w:numId w:val="7"/>
        </w:numPr>
        <w:tabs>
          <w:tab w:val="left" w:pos="1177"/>
          <w:tab w:val="left" w:pos="1178"/>
        </w:tabs>
        <w:spacing w:before="165"/>
        <w:rPr>
          <w:rFonts w:ascii="Symbol" w:hAnsi="Symbol"/>
          <w:sz w:val="26"/>
        </w:rPr>
      </w:pPr>
      <w:r>
        <w:rPr>
          <w:sz w:val="26"/>
        </w:rPr>
        <w:t>rq_at_curr = button_select_floor[k] | button_up[k] |</w:t>
      </w:r>
      <w:r>
        <w:rPr>
          <w:spacing w:val="-6"/>
          <w:sz w:val="26"/>
        </w:rPr>
        <w:t xml:space="preserve"> </w:t>
      </w:r>
      <w:r>
        <w:rPr>
          <w:sz w:val="26"/>
        </w:rPr>
        <w:t>button_down[k]</w:t>
      </w:r>
    </w:p>
    <w:p w14:paraId="62F91C3D" w14:textId="77777777" w:rsidR="001679CE" w:rsidRDefault="001679CE" w:rsidP="001679CE">
      <w:pPr>
        <w:pStyle w:val="ListParagraph"/>
        <w:numPr>
          <w:ilvl w:val="3"/>
          <w:numId w:val="7"/>
        </w:numPr>
        <w:tabs>
          <w:tab w:val="left" w:pos="1177"/>
          <w:tab w:val="left" w:pos="1178"/>
        </w:tabs>
        <w:rPr>
          <w:rFonts w:ascii="Symbol" w:hAnsi="Symbol"/>
          <w:sz w:val="26"/>
        </w:rPr>
      </w:pPr>
      <w:r>
        <w:rPr>
          <w:sz w:val="26"/>
        </w:rPr>
        <w:t>rq_at_higher = button_select_floor[g] | button_up[g] | button_down[g] | g &gt;</w:t>
      </w:r>
      <w:r>
        <w:rPr>
          <w:spacing w:val="-15"/>
          <w:sz w:val="26"/>
        </w:rPr>
        <w:t xml:space="preserve"> </w:t>
      </w:r>
      <w:r>
        <w:rPr>
          <w:sz w:val="26"/>
        </w:rPr>
        <w:t>k</w:t>
      </w:r>
    </w:p>
    <w:p w14:paraId="09BD2A14" w14:textId="77777777" w:rsidR="001679CE" w:rsidRDefault="001679CE" w:rsidP="001679CE">
      <w:pPr>
        <w:pStyle w:val="ListParagraph"/>
        <w:numPr>
          <w:ilvl w:val="3"/>
          <w:numId w:val="7"/>
        </w:numPr>
        <w:tabs>
          <w:tab w:val="left" w:pos="1177"/>
          <w:tab w:val="left" w:pos="1178"/>
        </w:tabs>
        <w:rPr>
          <w:rFonts w:ascii="Symbol" w:hAnsi="Symbol"/>
          <w:sz w:val="26"/>
        </w:rPr>
      </w:pPr>
      <w:r>
        <w:rPr>
          <w:sz w:val="26"/>
        </w:rPr>
        <w:t>rq_at_lower = button_select_floor[g] | button_up[g] | button_down[g] | g &lt;</w:t>
      </w:r>
      <w:r>
        <w:rPr>
          <w:spacing w:val="-9"/>
          <w:sz w:val="26"/>
        </w:rPr>
        <w:t xml:space="preserve"> </w:t>
      </w:r>
      <w:r>
        <w:rPr>
          <w:sz w:val="26"/>
        </w:rPr>
        <w:t>k</w:t>
      </w:r>
    </w:p>
    <w:p w14:paraId="3903F38B" w14:textId="77777777" w:rsidR="001679CE" w:rsidRDefault="001679CE" w:rsidP="001679CE">
      <w:pPr>
        <w:pStyle w:val="Heading3"/>
        <w:numPr>
          <w:ilvl w:val="2"/>
          <w:numId w:val="7"/>
        </w:numPr>
        <w:tabs>
          <w:tab w:val="left" w:pos="694"/>
        </w:tabs>
        <w:spacing w:before="245"/>
        <w:ind w:left="887" w:hanging="594"/>
      </w:pPr>
      <w:bookmarkStart w:id="32" w:name="_bookmark32"/>
      <w:bookmarkEnd w:id="32"/>
      <w:r>
        <w:t>Thiết kế sơ đồ ASMD (Algorithm State Machine and</w:t>
      </w:r>
      <w:r>
        <w:rPr>
          <w:spacing w:val="-18"/>
        </w:rPr>
        <w:t xml:space="preserve"> </w:t>
      </w:r>
      <w:r>
        <w:t>Datapath)</w:t>
      </w:r>
    </w:p>
    <w:p w14:paraId="171287EA" w14:textId="77777777" w:rsidR="00E832A0" w:rsidRDefault="001679CE" w:rsidP="00E832A0">
      <w:pPr>
        <w:pStyle w:val="BodyText"/>
        <w:spacing w:before="164" w:line="276" w:lineRule="auto"/>
        <w:ind w:left="100" w:right="380" w:firstLine="357"/>
      </w:pPr>
      <w:r>
        <w:t xml:space="preserve">Từ sơ đồ thuật toán hoạt động của bộ điều khiển một </w:t>
      </w:r>
      <w:r w:rsidR="005C02F5">
        <w:rPr>
          <w:lang w:val="en-US"/>
        </w:rPr>
        <w:t>bồn cầu tự động</w:t>
      </w:r>
      <w:r>
        <w:rPr>
          <w:spacing w:val="-5"/>
        </w:rPr>
        <w:t xml:space="preserve">, </w:t>
      </w:r>
      <w:r>
        <w:t xml:space="preserve">khoanh vùng xác định được </w:t>
      </w:r>
      <w:r w:rsidR="005C02F5">
        <w:rPr>
          <w:lang w:val="en-US"/>
        </w:rPr>
        <w:t>các</w:t>
      </w:r>
      <w:r>
        <w:t xml:space="preserve"> trạng thái:</w:t>
      </w:r>
    </w:p>
    <w:p w14:paraId="07EBB537" w14:textId="472D8413" w:rsidR="001679CE" w:rsidRDefault="00E832A0" w:rsidP="00E832A0">
      <w:pPr>
        <w:pStyle w:val="BodyText"/>
        <w:spacing w:before="164" w:line="276" w:lineRule="auto"/>
        <w:ind w:left="100" w:right="380" w:firstLine="357"/>
        <w:rPr>
          <w:sz w:val="20"/>
        </w:rPr>
      </w:pPr>
      <w:r>
        <w:rPr>
          <w:lang w:val="en-US"/>
        </w:rPr>
        <w:t>……… Hình ảnh …</w:t>
      </w:r>
      <w:r w:rsidR="008D47B4">
        <w:rPr>
          <w:lang w:val="en-US"/>
        </w:rPr>
        <w:t>….</w:t>
      </w:r>
      <w:r>
        <w:rPr>
          <w:sz w:val="20"/>
        </w:rPr>
        <w:t xml:space="preserve"> </w:t>
      </w:r>
    </w:p>
    <w:p w14:paraId="7893B992" w14:textId="77777777" w:rsidR="001679CE" w:rsidRDefault="001679CE" w:rsidP="001679CE">
      <w:pPr>
        <w:spacing w:before="78"/>
        <w:ind w:left="82" w:right="439"/>
        <w:jc w:val="center"/>
        <w:rPr>
          <w:b/>
          <w:sz w:val="24"/>
        </w:rPr>
      </w:pPr>
      <w:bookmarkStart w:id="33" w:name="_bookmark33"/>
      <w:bookmarkEnd w:id="33"/>
      <w:r>
        <w:rPr>
          <w:b/>
          <w:sz w:val="24"/>
        </w:rPr>
        <w:t>Hình 3.2 Sơ đồ ASMD</w:t>
      </w:r>
    </w:p>
    <w:p w14:paraId="564317E4" w14:textId="77777777" w:rsidR="001679CE" w:rsidRDefault="001679CE" w:rsidP="001679CE">
      <w:pPr>
        <w:jc w:val="center"/>
        <w:rPr>
          <w:sz w:val="24"/>
        </w:rPr>
        <w:sectPr w:rsidR="001679CE">
          <w:pgSz w:w="12240" w:h="15840"/>
          <w:pgMar w:top="1340" w:right="980" w:bottom="1420" w:left="1340" w:header="854" w:footer="1224" w:gutter="0"/>
          <w:cols w:space="720"/>
        </w:sectPr>
      </w:pPr>
    </w:p>
    <w:p w14:paraId="63A0C7B0" w14:textId="77777777" w:rsidR="001679CE" w:rsidRDefault="001679CE" w:rsidP="001679CE">
      <w:pPr>
        <w:pStyle w:val="Heading2"/>
        <w:numPr>
          <w:ilvl w:val="1"/>
          <w:numId w:val="7"/>
        </w:numPr>
        <w:tabs>
          <w:tab w:val="left" w:pos="528"/>
        </w:tabs>
        <w:spacing w:before="198"/>
        <w:ind w:left="887" w:hanging="788"/>
        <w:jc w:val="both"/>
      </w:pPr>
      <w:bookmarkStart w:id="34" w:name="_bookmark34"/>
      <w:bookmarkStart w:id="35" w:name="_bookmark36"/>
      <w:bookmarkEnd w:id="34"/>
      <w:bookmarkEnd w:id="35"/>
      <w:r>
        <w:lastRenderedPageBreak/>
        <w:t>Thiết kế phần</w:t>
      </w:r>
      <w:r>
        <w:rPr>
          <w:spacing w:val="-2"/>
        </w:rPr>
        <w:t xml:space="preserve"> </w:t>
      </w:r>
      <w:r>
        <w:t>mềm</w:t>
      </w:r>
    </w:p>
    <w:p w14:paraId="2A19A0CD" w14:textId="77777777" w:rsidR="001679CE" w:rsidRDefault="001679CE" w:rsidP="001679CE">
      <w:pPr>
        <w:pStyle w:val="BodyText"/>
        <w:spacing w:before="167" w:line="276" w:lineRule="auto"/>
        <w:ind w:left="100" w:right="456" w:firstLine="360"/>
        <w:jc w:val="both"/>
      </w:pPr>
      <w:r>
        <w:t>Trình</w:t>
      </w:r>
      <w:r>
        <w:rPr>
          <w:spacing w:val="-7"/>
        </w:rPr>
        <w:t xml:space="preserve"> </w:t>
      </w:r>
      <w:r>
        <w:t>bày</w:t>
      </w:r>
      <w:r>
        <w:rPr>
          <w:spacing w:val="-7"/>
        </w:rPr>
        <w:t xml:space="preserve"> </w:t>
      </w:r>
      <w:r>
        <w:t>tổng</w:t>
      </w:r>
      <w:r>
        <w:rPr>
          <w:spacing w:val="-7"/>
        </w:rPr>
        <w:t xml:space="preserve"> </w:t>
      </w:r>
      <w:r>
        <w:t>quát</w:t>
      </w:r>
      <w:r>
        <w:rPr>
          <w:spacing w:val="-7"/>
        </w:rPr>
        <w:t xml:space="preserve"> </w:t>
      </w:r>
      <w:r>
        <w:t>về</w:t>
      </w:r>
      <w:r>
        <w:rPr>
          <w:spacing w:val="-6"/>
        </w:rPr>
        <w:t xml:space="preserve"> </w:t>
      </w:r>
      <w:r>
        <w:t>phần</w:t>
      </w:r>
      <w:r>
        <w:rPr>
          <w:spacing w:val="-8"/>
        </w:rPr>
        <w:t xml:space="preserve"> </w:t>
      </w:r>
      <w:r>
        <w:t>mềm</w:t>
      </w:r>
      <w:r>
        <w:rPr>
          <w:spacing w:val="-7"/>
        </w:rPr>
        <w:t xml:space="preserve"> </w:t>
      </w:r>
      <w:r>
        <w:t>thiết</w:t>
      </w:r>
      <w:r>
        <w:rPr>
          <w:spacing w:val="-8"/>
        </w:rPr>
        <w:t xml:space="preserve"> </w:t>
      </w:r>
      <w:r>
        <w:t>kế,</w:t>
      </w:r>
      <w:r>
        <w:rPr>
          <w:spacing w:val="-7"/>
        </w:rPr>
        <w:t xml:space="preserve"> </w:t>
      </w:r>
      <w:r>
        <w:t>cũng</w:t>
      </w:r>
      <w:r>
        <w:rPr>
          <w:spacing w:val="-8"/>
        </w:rPr>
        <w:t xml:space="preserve"> </w:t>
      </w:r>
      <w:r>
        <w:t>như</w:t>
      </w:r>
      <w:r>
        <w:rPr>
          <w:spacing w:val="-6"/>
        </w:rPr>
        <w:t xml:space="preserve"> </w:t>
      </w:r>
      <w:r>
        <w:t>có</w:t>
      </w:r>
      <w:r>
        <w:rPr>
          <w:spacing w:val="-7"/>
        </w:rPr>
        <w:t xml:space="preserve"> </w:t>
      </w:r>
      <w:r>
        <w:t>1</w:t>
      </w:r>
      <w:r>
        <w:rPr>
          <w:spacing w:val="-7"/>
        </w:rPr>
        <w:t xml:space="preserve"> </w:t>
      </w:r>
      <w:r>
        <w:t>cái</w:t>
      </w:r>
      <w:r>
        <w:rPr>
          <w:spacing w:val="-7"/>
        </w:rPr>
        <w:t xml:space="preserve"> </w:t>
      </w:r>
      <w:r>
        <w:t>nhìn</w:t>
      </w:r>
      <w:r>
        <w:rPr>
          <w:spacing w:val="-7"/>
        </w:rPr>
        <w:t xml:space="preserve"> </w:t>
      </w:r>
      <w:r>
        <w:t>tổng</w:t>
      </w:r>
      <w:r>
        <w:rPr>
          <w:spacing w:val="-8"/>
        </w:rPr>
        <w:t xml:space="preserve"> </w:t>
      </w:r>
      <w:r>
        <w:t>thể</w:t>
      </w:r>
      <w:r>
        <w:rPr>
          <w:spacing w:val="-6"/>
        </w:rPr>
        <w:t xml:space="preserve"> </w:t>
      </w:r>
      <w:r>
        <w:t>về</w:t>
      </w:r>
      <w:r>
        <w:rPr>
          <w:spacing w:val="-7"/>
        </w:rPr>
        <w:t xml:space="preserve"> </w:t>
      </w:r>
      <w:r>
        <w:t>hệ</w:t>
      </w:r>
      <w:r>
        <w:rPr>
          <w:spacing w:val="-6"/>
        </w:rPr>
        <w:t xml:space="preserve"> </w:t>
      </w:r>
      <w:r>
        <w:t>thống, cũng như những vấn đề phát sinh và hướng giải quyết khi gặp vấn đề và đưa ra giải pháp thay thế với những bài toán đã đặt</w:t>
      </w:r>
      <w:r>
        <w:rPr>
          <w:spacing w:val="-7"/>
        </w:rPr>
        <w:t xml:space="preserve"> </w:t>
      </w:r>
      <w:r>
        <w:t>ra.</w:t>
      </w:r>
    </w:p>
    <w:p w14:paraId="343AA799" w14:textId="77777777" w:rsidR="001679CE" w:rsidRDefault="001679CE" w:rsidP="001679CE">
      <w:pPr>
        <w:pStyle w:val="Heading3"/>
        <w:numPr>
          <w:ilvl w:val="2"/>
          <w:numId w:val="7"/>
        </w:numPr>
        <w:tabs>
          <w:tab w:val="left" w:pos="694"/>
        </w:tabs>
        <w:spacing w:before="200"/>
        <w:ind w:left="887" w:hanging="594"/>
        <w:jc w:val="both"/>
      </w:pPr>
      <w:bookmarkStart w:id="36" w:name="_bookmark37"/>
      <w:bookmarkEnd w:id="36"/>
      <w:r>
        <w:t>Mục</w:t>
      </w:r>
      <w:r>
        <w:rPr>
          <w:spacing w:val="-1"/>
        </w:rPr>
        <w:t xml:space="preserve"> </w:t>
      </w:r>
      <w:r>
        <w:t>tiêu</w:t>
      </w:r>
    </w:p>
    <w:p w14:paraId="493C6B3A" w14:textId="54766F5B" w:rsidR="001679CE" w:rsidRPr="00A4444C" w:rsidRDefault="001679CE" w:rsidP="001679CE">
      <w:pPr>
        <w:pStyle w:val="BodyText"/>
        <w:spacing w:before="164" w:line="276" w:lineRule="auto"/>
        <w:ind w:left="100" w:right="455" w:firstLine="357"/>
        <w:jc w:val="both"/>
        <w:rPr>
          <w:lang w:val="en-US"/>
        </w:rPr>
      </w:pPr>
      <w:r>
        <w:t>Nhóm</w:t>
      </w:r>
      <w:r>
        <w:rPr>
          <w:spacing w:val="-10"/>
        </w:rPr>
        <w:t xml:space="preserve"> </w:t>
      </w:r>
      <w:r>
        <w:t>đề</w:t>
      </w:r>
      <w:r>
        <w:rPr>
          <w:spacing w:val="-9"/>
        </w:rPr>
        <w:t xml:space="preserve"> </w:t>
      </w:r>
      <w:r>
        <w:t>xuất</w:t>
      </w:r>
      <w:r>
        <w:rPr>
          <w:spacing w:val="-9"/>
        </w:rPr>
        <w:t xml:space="preserve"> </w:t>
      </w:r>
      <w:r>
        <w:t>việc</w:t>
      </w:r>
      <w:r>
        <w:rPr>
          <w:spacing w:val="-9"/>
        </w:rPr>
        <w:t xml:space="preserve"> </w:t>
      </w:r>
      <w:r>
        <w:t>áp</w:t>
      </w:r>
      <w:r>
        <w:rPr>
          <w:spacing w:val="-9"/>
        </w:rPr>
        <w:t xml:space="preserve"> </w:t>
      </w:r>
      <w:r>
        <w:t>dụng</w:t>
      </w:r>
      <w:r>
        <w:rPr>
          <w:spacing w:val="-9"/>
        </w:rPr>
        <w:t xml:space="preserve"> </w:t>
      </w:r>
      <w:r>
        <w:t>phần</w:t>
      </w:r>
      <w:r>
        <w:rPr>
          <w:spacing w:val="-9"/>
        </w:rPr>
        <w:t xml:space="preserve"> </w:t>
      </w:r>
      <w:r>
        <w:t>mềm</w:t>
      </w:r>
      <w:r>
        <w:rPr>
          <w:spacing w:val="-9"/>
        </w:rPr>
        <w:t xml:space="preserve"> </w:t>
      </w:r>
      <w:r>
        <w:t>vào</w:t>
      </w:r>
      <w:r>
        <w:rPr>
          <w:spacing w:val="-6"/>
        </w:rPr>
        <w:t xml:space="preserve"> </w:t>
      </w:r>
      <w:r>
        <w:t>việc</w:t>
      </w:r>
      <w:r>
        <w:rPr>
          <w:spacing w:val="-7"/>
        </w:rPr>
        <w:t xml:space="preserve"> </w:t>
      </w:r>
      <w:r>
        <w:t>phục</w:t>
      </w:r>
      <w:r>
        <w:rPr>
          <w:spacing w:val="-9"/>
        </w:rPr>
        <w:t xml:space="preserve"> </w:t>
      </w:r>
      <w:r>
        <w:t>vụ</w:t>
      </w:r>
      <w:r>
        <w:rPr>
          <w:spacing w:val="-9"/>
        </w:rPr>
        <w:t xml:space="preserve"> </w:t>
      </w:r>
      <w:r w:rsidR="00A4444C">
        <w:rPr>
          <w:lang w:val="en-US"/>
        </w:rPr>
        <w:t>…..</w:t>
      </w:r>
    </w:p>
    <w:p w14:paraId="2DEA7753" w14:textId="77777777" w:rsidR="001679CE" w:rsidRDefault="001679CE" w:rsidP="001679CE">
      <w:pPr>
        <w:pStyle w:val="Heading3"/>
        <w:numPr>
          <w:ilvl w:val="2"/>
          <w:numId w:val="7"/>
        </w:numPr>
        <w:tabs>
          <w:tab w:val="left" w:pos="694"/>
        </w:tabs>
        <w:spacing w:before="203"/>
        <w:ind w:left="887" w:hanging="594"/>
      </w:pPr>
      <w:bookmarkStart w:id="37" w:name="_bookmark38"/>
      <w:bookmarkEnd w:id="37"/>
      <w:r>
        <w:t>Lý do lựa chọn phần</w:t>
      </w:r>
      <w:r>
        <w:rPr>
          <w:spacing w:val="-4"/>
        </w:rPr>
        <w:t xml:space="preserve"> </w:t>
      </w:r>
      <w:r>
        <w:t>mềm</w:t>
      </w:r>
    </w:p>
    <w:p w14:paraId="5F540BA5" w14:textId="0C25FB16" w:rsidR="001679CE" w:rsidRDefault="001679CE" w:rsidP="00A4444C">
      <w:pPr>
        <w:pStyle w:val="BodyText"/>
        <w:spacing w:before="162"/>
        <w:ind w:left="458"/>
        <w:rPr>
          <w:rFonts w:ascii="Symbol" w:hAnsi="Symbol"/>
        </w:rPr>
        <w:sectPr w:rsidR="001679CE">
          <w:pgSz w:w="12240" w:h="15840"/>
          <w:pgMar w:top="1340" w:right="980" w:bottom="1420" w:left="1340" w:header="854" w:footer="1224" w:gutter="0"/>
          <w:cols w:space="720"/>
        </w:sectPr>
      </w:pPr>
      <w:r>
        <w:t>Lý do nhóm lựa chọn phần mềm để thực hiện mục đích này gồm những ý chính sau:</w:t>
      </w:r>
      <w:r w:rsidR="00A4444C">
        <w:rPr>
          <w:rFonts w:ascii="Symbol" w:hAnsi="Symbol"/>
        </w:rPr>
        <w:t xml:space="preserve"> </w:t>
      </w:r>
    </w:p>
    <w:p w14:paraId="364FADC1" w14:textId="77777777" w:rsidR="001679CE" w:rsidRDefault="001679CE" w:rsidP="001679CE">
      <w:pPr>
        <w:pStyle w:val="Heading3"/>
        <w:numPr>
          <w:ilvl w:val="2"/>
          <w:numId w:val="7"/>
        </w:numPr>
        <w:tabs>
          <w:tab w:val="left" w:pos="694"/>
        </w:tabs>
        <w:spacing w:before="91"/>
        <w:ind w:left="887" w:hanging="594"/>
      </w:pPr>
      <w:r>
        <w:lastRenderedPageBreak/>
        <w:t>Thiết</w:t>
      </w:r>
      <w:r>
        <w:rPr>
          <w:spacing w:val="-2"/>
        </w:rPr>
        <w:t xml:space="preserve"> </w:t>
      </w:r>
      <w:r>
        <w:t>kế</w:t>
      </w:r>
    </w:p>
    <w:p w14:paraId="656CE2DF" w14:textId="6EDF7F6F" w:rsidR="00A4444C" w:rsidRPr="00A4444C" w:rsidRDefault="00A4444C" w:rsidP="001679CE">
      <w:pPr>
        <w:pStyle w:val="BodyText"/>
        <w:spacing w:before="8"/>
        <w:rPr>
          <w:b/>
          <w:i/>
          <w:lang w:val="en-US"/>
        </w:rPr>
      </w:pPr>
      <w:r>
        <w:rPr>
          <w:b/>
          <w:i/>
          <w:lang w:val="en-US"/>
        </w:rPr>
        <w:t>…………. Hình ảnh ………</w:t>
      </w:r>
    </w:p>
    <w:p w14:paraId="37E95C8B" w14:textId="77777777" w:rsidR="001679CE" w:rsidRDefault="001679CE" w:rsidP="001679CE">
      <w:pPr>
        <w:spacing w:before="136"/>
        <w:ind w:left="82" w:right="436"/>
        <w:jc w:val="center"/>
        <w:rPr>
          <w:b/>
          <w:sz w:val="24"/>
        </w:rPr>
      </w:pPr>
      <w:bookmarkStart w:id="38" w:name="_bookmark40"/>
      <w:bookmarkEnd w:id="38"/>
      <w:r>
        <w:rPr>
          <w:b/>
          <w:sz w:val="24"/>
        </w:rPr>
        <w:t>Hình 3.4 Sơ đồ phần mềm hệ thống</w:t>
      </w:r>
    </w:p>
    <w:p w14:paraId="0E902281" w14:textId="77777777" w:rsidR="001679CE" w:rsidRDefault="001679CE" w:rsidP="001679CE">
      <w:pPr>
        <w:spacing w:before="120"/>
        <w:ind w:left="82" w:right="8697"/>
        <w:jc w:val="center"/>
        <w:rPr>
          <w:b/>
          <w:sz w:val="24"/>
        </w:rPr>
      </w:pPr>
      <w:r>
        <w:rPr>
          <w:b/>
          <w:sz w:val="24"/>
        </w:rPr>
        <w:t>Giải thích:</w:t>
      </w:r>
    </w:p>
    <w:p w14:paraId="57F11561" w14:textId="77777777" w:rsidR="001679CE" w:rsidRDefault="001679CE" w:rsidP="001679CE">
      <w:pPr>
        <w:sectPr w:rsidR="001679CE">
          <w:pgSz w:w="12240" w:h="15840"/>
          <w:pgMar w:top="1340" w:right="980" w:bottom="1420" w:left="1340" w:header="854" w:footer="1224" w:gutter="0"/>
          <w:cols w:space="720"/>
        </w:sectPr>
      </w:pPr>
    </w:p>
    <w:p w14:paraId="7DC6C90C" w14:textId="77777777" w:rsidR="001679CE" w:rsidRDefault="001679CE" w:rsidP="001679CE">
      <w:pPr>
        <w:pStyle w:val="Heading3"/>
        <w:numPr>
          <w:ilvl w:val="2"/>
          <w:numId w:val="7"/>
        </w:numPr>
        <w:tabs>
          <w:tab w:val="left" w:pos="694"/>
        </w:tabs>
        <w:spacing w:before="91"/>
        <w:ind w:left="887" w:hanging="594"/>
      </w:pPr>
      <w:bookmarkStart w:id="39" w:name="_bookmark41"/>
      <w:bookmarkStart w:id="40" w:name="_bookmark42"/>
      <w:bookmarkEnd w:id="39"/>
      <w:bookmarkEnd w:id="40"/>
      <w:r>
        <w:lastRenderedPageBreak/>
        <w:t>Hướng triển</w:t>
      </w:r>
      <w:r>
        <w:rPr>
          <w:spacing w:val="-3"/>
        </w:rPr>
        <w:t xml:space="preserve"> </w:t>
      </w:r>
      <w:r>
        <w:t>khai</w:t>
      </w:r>
    </w:p>
    <w:p w14:paraId="4E1BD322" w14:textId="77777777" w:rsidR="001679CE" w:rsidRDefault="001679CE" w:rsidP="001679CE">
      <w:pPr>
        <w:pStyle w:val="BodyText"/>
        <w:spacing w:before="162" w:line="278" w:lineRule="auto"/>
        <w:ind w:left="100" w:right="368" w:firstLine="719"/>
      </w:pPr>
      <w:r>
        <w:t>Việc triển khai được sử dụng ngôn ngữ lập trình C, lập trình trên phần mềm Vivado sử dụng board ZYNQ-7 ZC702 Evaluation Board.</w:t>
      </w:r>
    </w:p>
    <w:p w14:paraId="1C7FB045" w14:textId="77777777" w:rsidR="001679CE" w:rsidRDefault="001679CE" w:rsidP="001679CE">
      <w:pPr>
        <w:spacing w:before="115"/>
        <w:ind w:left="820"/>
        <w:rPr>
          <w:sz w:val="24"/>
        </w:rPr>
      </w:pPr>
      <w:r>
        <w:rPr>
          <w:sz w:val="26"/>
        </w:rPr>
        <w:t xml:space="preserve">Các thư viện sử dụng: </w:t>
      </w:r>
      <w:r>
        <w:rPr>
          <w:sz w:val="24"/>
        </w:rPr>
        <w:t>&lt;stdio.h&gt;, "platform.h", "xil_printf.h", "xgpio.h", "xtime_l.h",</w:t>
      </w:r>
    </w:p>
    <w:p w14:paraId="699A16A3" w14:textId="77777777" w:rsidR="001679CE" w:rsidRDefault="001679CE" w:rsidP="001679CE">
      <w:pPr>
        <w:spacing w:before="43"/>
        <w:ind w:left="100"/>
        <w:rPr>
          <w:sz w:val="24"/>
        </w:rPr>
      </w:pPr>
      <w:r>
        <w:rPr>
          <w:sz w:val="24"/>
        </w:rPr>
        <w:t>&lt;stdlib.h&gt;.</w:t>
      </w:r>
    </w:p>
    <w:p w14:paraId="576367AB" w14:textId="77777777" w:rsidR="001679CE" w:rsidRDefault="001679CE" w:rsidP="001679CE">
      <w:pPr>
        <w:pStyle w:val="BodyText"/>
        <w:spacing w:before="162"/>
        <w:ind w:left="820"/>
      </w:pPr>
      <w:r>
        <w:t>Các hàm sử dụng:</w:t>
      </w:r>
    </w:p>
    <w:p w14:paraId="5109E9BE" w14:textId="77777777" w:rsidR="001679CE" w:rsidRDefault="001679CE" w:rsidP="001679CE">
      <w:pPr>
        <w:pStyle w:val="BodyText"/>
        <w:spacing w:before="1"/>
        <w:rPr>
          <w:sz w:val="22"/>
        </w:rPr>
      </w:pPr>
    </w:p>
    <w:p w14:paraId="0458EDFA" w14:textId="77777777" w:rsidR="001679CE" w:rsidRDefault="001679CE" w:rsidP="001679CE">
      <w:pPr>
        <w:pStyle w:val="Heading3"/>
        <w:numPr>
          <w:ilvl w:val="2"/>
          <w:numId w:val="7"/>
        </w:numPr>
        <w:tabs>
          <w:tab w:val="left" w:pos="694"/>
        </w:tabs>
        <w:spacing w:before="0"/>
        <w:ind w:left="887" w:hanging="594"/>
      </w:pPr>
      <w:bookmarkStart w:id="41" w:name="_bookmark43"/>
      <w:bookmarkEnd w:id="41"/>
      <w:r>
        <w:t>Giải quyết các vấn đề gặp phải trong quá trình triển</w:t>
      </w:r>
      <w:r>
        <w:rPr>
          <w:spacing w:val="-6"/>
        </w:rPr>
        <w:t xml:space="preserve"> </w:t>
      </w:r>
      <w:r>
        <w:t>khai</w:t>
      </w:r>
    </w:p>
    <w:p w14:paraId="62AE3C07" w14:textId="77777777" w:rsidR="001679CE" w:rsidRDefault="001679CE" w:rsidP="001679CE">
      <w:pPr>
        <w:pStyle w:val="ListParagraph"/>
        <w:numPr>
          <w:ilvl w:val="3"/>
          <w:numId w:val="6"/>
        </w:numPr>
        <w:tabs>
          <w:tab w:val="left" w:pos="888"/>
        </w:tabs>
        <w:spacing w:before="246"/>
        <w:jc w:val="both"/>
        <w:rPr>
          <w:i/>
          <w:sz w:val="26"/>
        </w:rPr>
      </w:pPr>
      <w:r>
        <w:rPr>
          <w:i/>
          <w:sz w:val="26"/>
        </w:rPr>
        <w:t>Giải quyết vấn đề về kit lập</w:t>
      </w:r>
      <w:r>
        <w:rPr>
          <w:i/>
          <w:spacing w:val="-5"/>
          <w:sz w:val="26"/>
        </w:rPr>
        <w:t xml:space="preserve"> </w:t>
      </w:r>
      <w:r>
        <w:rPr>
          <w:i/>
          <w:sz w:val="26"/>
        </w:rPr>
        <w:t>trình</w:t>
      </w:r>
    </w:p>
    <w:p w14:paraId="5141B8D3" w14:textId="77777777" w:rsidR="001679CE" w:rsidRDefault="001679CE" w:rsidP="001679CE">
      <w:pPr>
        <w:pStyle w:val="BodyText"/>
        <w:spacing w:before="162" w:line="276" w:lineRule="auto"/>
        <w:ind w:left="820" w:right="455" w:firstLine="357"/>
        <w:jc w:val="both"/>
      </w:pPr>
      <w:r>
        <w:t>Do nhóm chỉ có 1 bộ kit của một thành viên nên trong quá trình phát triển, gặp đôi chút khó khăn trong việc nạp code lên kit và chạy chương trình. Nhóm đã giải quyết vấn đề bằng cách lập trình chương trình C/C++ độc lập chạy khối logic và chương trình bên ngoài bằng “build-essential” ở trên Ubuntu.</w:t>
      </w:r>
    </w:p>
    <w:p w14:paraId="615C6026" w14:textId="77777777" w:rsidR="001679CE" w:rsidRDefault="001679CE" w:rsidP="001679CE">
      <w:pPr>
        <w:pStyle w:val="BodyText"/>
        <w:spacing w:before="120"/>
        <w:ind w:left="1540"/>
        <w:jc w:val="both"/>
      </w:pPr>
      <w:r>
        <w:t>Cách chạy thử:</w:t>
      </w:r>
    </w:p>
    <w:p w14:paraId="2FE1886B" w14:textId="77777777" w:rsidR="001679CE" w:rsidRDefault="001679CE" w:rsidP="001679CE">
      <w:pPr>
        <w:pStyle w:val="ListParagraph"/>
        <w:numPr>
          <w:ilvl w:val="4"/>
          <w:numId w:val="6"/>
        </w:numPr>
        <w:tabs>
          <w:tab w:val="left" w:pos="2261"/>
        </w:tabs>
        <w:spacing w:before="167"/>
        <w:ind w:hanging="361"/>
        <w:rPr>
          <w:sz w:val="26"/>
        </w:rPr>
      </w:pPr>
      <w:r>
        <w:rPr>
          <w:sz w:val="26"/>
        </w:rPr>
        <w:t>Clone git</w:t>
      </w:r>
      <w:r>
        <w:rPr>
          <w:spacing w:val="-3"/>
          <w:sz w:val="26"/>
        </w:rPr>
        <w:t xml:space="preserve"> </w:t>
      </w:r>
      <w:r>
        <w:rPr>
          <w:sz w:val="26"/>
        </w:rPr>
        <w:t>repository</w:t>
      </w:r>
    </w:p>
    <w:p w14:paraId="7A3B38F3" w14:textId="77777777" w:rsidR="001679CE" w:rsidRDefault="001679CE" w:rsidP="001679CE">
      <w:pPr>
        <w:pStyle w:val="ListParagraph"/>
        <w:numPr>
          <w:ilvl w:val="4"/>
          <w:numId w:val="6"/>
        </w:numPr>
        <w:tabs>
          <w:tab w:val="left" w:pos="2261"/>
        </w:tabs>
        <w:spacing w:before="58"/>
        <w:ind w:hanging="361"/>
        <w:rPr>
          <w:sz w:val="26"/>
        </w:rPr>
      </w:pPr>
      <w:r>
        <w:rPr>
          <w:sz w:val="26"/>
        </w:rPr>
        <w:t>Install</w:t>
      </w:r>
      <w:r>
        <w:rPr>
          <w:spacing w:val="-1"/>
          <w:sz w:val="26"/>
        </w:rPr>
        <w:t xml:space="preserve"> </w:t>
      </w:r>
      <w:r>
        <w:rPr>
          <w:sz w:val="26"/>
        </w:rPr>
        <w:t>build-essential</w:t>
      </w:r>
    </w:p>
    <w:p w14:paraId="4D04B870" w14:textId="77777777" w:rsidR="001679CE" w:rsidRDefault="001679CE" w:rsidP="001679CE">
      <w:pPr>
        <w:pStyle w:val="ListParagraph"/>
        <w:numPr>
          <w:ilvl w:val="4"/>
          <w:numId w:val="6"/>
        </w:numPr>
        <w:tabs>
          <w:tab w:val="left" w:pos="2261"/>
        </w:tabs>
        <w:spacing w:before="61"/>
        <w:ind w:hanging="361"/>
        <w:rPr>
          <w:sz w:val="26"/>
        </w:rPr>
      </w:pPr>
      <w:r>
        <w:rPr>
          <w:sz w:val="26"/>
        </w:rPr>
        <w:t>Build source bằng cách sử dụng lệnh</w:t>
      </w:r>
      <w:r>
        <w:rPr>
          <w:spacing w:val="-1"/>
          <w:sz w:val="26"/>
        </w:rPr>
        <w:t xml:space="preserve"> </w:t>
      </w:r>
      <w:r>
        <w:rPr>
          <w:sz w:val="26"/>
        </w:rPr>
        <w:t>gcc</w:t>
      </w:r>
    </w:p>
    <w:p w14:paraId="49248BC3" w14:textId="77777777" w:rsidR="001679CE" w:rsidRDefault="001679CE" w:rsidP="001679CE">
      <w:pPr>
        <w:pStyle w:val="ListParagraph"/>
        <w:numPr>
          <w:ilvl w:val="4"/>
          <w:numId w:val="6"/>
        </w:numPr>
        <w:tabs>
          <w:tab w:val="left" w:pos="2261"/>
        </w:tabs>
        <w:spacing w:before="59"/>
        <w:ind w:hanging="361"/>
        <w:rPr>
          <w:sz w:val="26"/>
        </w:rPr>
      </w:pPr>
      <w:r>
        <w:rPr>
          <w:sz w:val="26"/>
        </w:rPr>
        <w:t>Chạy chương trình bằng cách chạy file đã build ở bước</w:t>
      </w:r>
      <w:r>
        <w:rPr>
          <w:spacing w:val="-10"/>
          <w:sz w:val="26"/>
        </w:rPr>
        <w:t xml:space="preserve"> </w:t>
      </w:r>
      <w:r>
        <w:rPr>
          <w:sz w:val="26"/>
        </w:rPr>
        <w:t>3</w:t>
      </w:r>
    </w:p>
    <w:p w14:paraId="1A1280F9" w14:textId="77777777" w:rsidR="001679CE" w:rsidRDefault="001679CE" w:rsidP="001679CE">
      <w:pPr>
        <w:pStyle w:val="BodyText"/>
        <w:spacing w:before="181" w:line="276" w:lineRule="auto"/>
        <w:ind w:left="820" w:right="455" w:firstLine="357"/>
        <w:jc w:val="both"/>
      </w:pPr>
      <w:r>
        <w:t>Sau khi kiểm tra chương trình đã chạy thỏa mãn yêu cầu, chúng ta tiến hành ghép code vào SDK Vivado. Về mặt cơ bản source code sẽ không khác nhiều, chỉ có một vài thư viện cần phải thay đổi và đầu vào sẽ chuyển qua sử dụng thư viện của Xilinx.</w:t>
      </w:r>
    </w:p>
    <w:p w14:paraId="52EA8EB9" w14:textId="77777777" w:rsidR="001679CE" w:rsidRDefault="001679CE" w:rsidP="001679CE">
      <w:pPr>
        <w:pStyle w:val="ListParagraph"/>
        <w:numPr>
          <w:ilvl w:val="3"/>
          <w:numId w:val="6"/>
        </w:numPr>
        <w:tabs>
          <w:tab w:val="left" w:pos="888"/>
        </w:tabs>
        <w:spacing w:before="202"/>
        <w:jc w:val="both"/>
        <w:rPr>
          <w:i/>
          <w:sz w:val="26"/>
        </w:rPr>
      </w:pPr>
      <w:r>
        <w:rPr>
          <w:i/>
          <w:sz w:val="26"/>
        </w:rPr>
        <w:t>Giải quyết vấn đề về phần cứng cảm biến</w:t>
      </w:r>
      <w:r>
        <w:rPr>
          <w:i/>
          <w:spacing w:val="-6"/>
          <w:sz w:val="26"/>
        </w:rPr>
        <w:t xml:space="preserve"> </w:t>
      </w:r>
      <w:r>
        <w:rPr>
          <w:i/>
          <w:sz w:val="26"/>
        </w:rPr>
        <w:t>thang</w:t>
      </w:r>
    </w:p>
    <w:p w14:paraId="354A26C8"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AC610B4" w14:textId="77777777" w:rsidR="001679CE" w:rsidRDefault="001679CE" w:rsidP="001679CE">
      <w:pPr>
        <w:pStyle w:val="Heading2"/>
        <w:numPr>
          <w:ilvl w:val="1"/>
          <w:numId w:val="7"/>
        </w:numPr>
        <w:tabs>
          <w:tab w:val="left" w:pos="528"/>
        </w:tabs>
        <w:spacing w:before="203"/>
        <w:ind w:left="887" w:hanging="788"/>
        <w:jc w:val="both"/>
      </w:pPr>
      <w:bookmarkStart w:id="42" w:name="_bookmark44"/>
      <w:bookmarkEnd w:id="42"/>
      <w:r>
        <w:lastRenderedPageBreak/>
        <w:t>Thiết kế giao tiếp giữa phần cứng và phần</w:t>
      </w:r>
      <w:r>
        <w:rPr>
          <w:spacing w:val="-7"/>
        </w:rPr>
        <w:t xml:space="preserve"> </w:t>
      </w:r>
      <w:r>
        <w:t>mềm</w:t>
      </w:r>
    </w:p>
    <w:p w14:paraId="6B7B6FFA" w14:textId="3A04EC13" w:rsidR="001679CE" w:rsidRPr="00A91186" w:rsidRDefault="00A91186" w:rsidP="001679CE">
      <w:pPr>
        <w:pStyle w:val="BodyText"/>
        <w:rPr>
          <w:b/>
          <w:sz w:val="11"/>
          <w:lang w:val="en-US"/>
        </w:rPr>
      </w:pPr>
      <w:r>
        <w:rPr>
          <w:noProof/>
          <w:lang w:val="en-US"/>
        </w:rPr>
        <w:t>………. Hình ảnh …….</w:t>
      </w:r>
    </w:p>
    <w:p w14:paraId="7983B890" w14:textId="77777777" w:rsidR="001679CE" w:rsidRDefault="001679CE" w:rsidP="001679CE">
      <w:pPr>
        <w:spacing w:before="211"/>
        <w:ind w:left="1437"/>
        <w:jc w:val="both"/>
        <w:rPr>
          <w:b/>
          <w:sz w:val="24"/>
        </w:rPr>
      </w:pPr>
      <w:bookmarkStart w:id="43" w:name="_bookmark45"/>
      <w:bookmarkEnd w:id="43"/>
      <w:r>
        <w:rPr>
          <w:b/>
          <w:sz w:val="24"/>
        </w:rPr>
        <w:t>Hình 3.6 Sơ đồ toàn hệ thống giao tiếp giữa vi xử lý và phần</w:t>
      </w:r>
      <w:r>
        <w:rPr>
          <w:b/>
          <w:spacing w:val="-11"/>
          <w:sz w:val="24"/>
        </w:rPr>
        <w:t xml:space="preserve"> </w:t>
      </w:r>
      <w:r>
        <w:rPr>
          <w:b/>
          <w:sz w:val="24"/>
        </w:rPr>
        <w:t>cứng</w:t>
      </w:r>
    </w:p>
    <w:p w14:paraId="4D4C5822" w14:textId="77777777" w:rsidR="001679CE" w:rsidRDefault="001679CE" w:rsidP="001679CE">
      <w:pPr>
        <w:pStyle w:val="BodyText"/>
        <w:spacing w:before="120" w:line="276" w:lineRule="auto"/>
        <w:ind w:left="100" w:right="456" w:firstLine="357"/>
        <w:jc w:val="both"/>
      </w:pPr>
      <w:r>
        <w:t xml:space="preserve">Hình trên mô tả sơ bộ toàn hệ thống giao tiếp giữa phần vi xử lí và phần cứng tự thiết kế. Trong project </w:t>
      </w:r>
      <w:r>
        <w:rPr>
          <w:spacing w:val="-5"/>
        </w:rPr>
        <w:t xml:space="preserve">này, </w:t>
      </w:r>
      <w:r>
        <w:t>chúng em chọn giao tiếp GPIO để truyền thông giữa phần mềm và phần</w:t>
      </w:r>
      <w:r>
        <w:rPr>
          <w:spacing w:val="-10"/>
        </w:rPr>
        <w:t xml:space="preserve"> </w:t>
      </w:r>
      <w:r>
        <w:t>cứng.</w:t>
      </w:r>
      <w:r>
        <w:rPr>
          <w:spacing w:val="-9"/>
        </w:rPr>
        <w:t xml:space="preserve"> </w:t>
      </w:r>
      <w:r>
        <w:t>Để</w:t>
      </w:r>
      <w:r>
        <w:rPr>
          <w:spacing w:val="-10"/>
        </w:rPr>
        <w:t xml:space="preserve"> </w:t>
      </w:r>
      <w:r>
        <w:t>đồng</w:t>
      </w:r>
      <w:r>
        <w:rPr>
          <w:spacing w:val="-9"/>
        </w:rPr>
        <w:t xml:space="preserve"> </w:t>
      </w:r>
      <w:r>
        <w:t>bộ</w:t>
      </w:r>
      <w:r>
        <w:rPr>
          <w:spacing w:val="-9"/>
        </w:rPr>
        <w:t xml:space="preserve"> </w:t>
      </w:r>
      <w:r>
        <w:t>giữa</w:t>
      </w:r>
      <w:r>
        <w:rPr>
          <w:spacing w:val="-9"/>
        </w:rPr>
        <w:t xml:space="preserve"> </w:t>
      </w:r>
      <w:r>
        <w:t>2</w:t>
      </w:r>
      <w:r>
        <w:rPr>
          <w:spacing w:val="-10"/>
        </w:rPr>
        <w:t xml:space="preserve"> </w:t>
      </w:r>
      <w:r>
        <w:t>phần,</w:t>
      </w:r>
      <w:r>
        <w:rPr>
          <w:spacing w:val="-9"/>
        </w:rPr>
        <w:t xml:space="preserve"> </w:t>
      </w:r>
      <w:r>
        <w:t>chúng</w:t>
      </w:r>
      <w:r>
        <w:rPr>
          <w:spacing w:val="-10"/>
        </w:rPr>
        <w:t xml:space="preserve"> </w:t>
      </w:r>
      <w:r>
        <w:t>em</w:t>
      </w:r>
      <w:r>
        <w:rPr>
          <w:spacing w:val="-9"/>
        </w:rPr>
        <w:t xml:space="preserve"> </w:t>
      </w:r>
      <w:r>
        <w:t>thiết</w:t>
      </w:r>
      <w:r>
        <w:rPr>
          <w:spacing w:val="-9"/>
        </w:rPr>
        <w:t xml:space="preserve"> </w:t>
      </w:r>
      <w:r>
        <w:t>kế</w:t>
      </w:r>
      <w:r>
        <w:rPr>
          <w:spacing w:val="-10"/>
        </w:rPr>
        <w:t xml:space="preserve"> </w:t>
      </w:r>
      <w:r>
        <w:t>thêm</w:t>
      </w:r>
      <w:r>
        <w:rPr>
          <w:spacing w:val="-9"/>
        </w:rPr>
        <w:t xml:space="preserve"> </w:t>
      </w:r>
      <w:r>
        <w:t>một</w:t>
      </w:r>
      <w:r>
        <w:rPr>
          <w:spacing w:val="-10"/>
        </w:rPr>
        <w:t xml:space="preserve"> </w:t>
      </w:r>
      <w:r>
        <w:t>khối</w:t>
      </w:r>
      <w:r>
        <w:rPr>
          <w:spacing w:val="-9"/>
        </w:rPr>
        <w:t xml:space="preserve"> </w:t>
      </w:r>
      <w:r>
        <w:t>trung</w:t>
      </w:r>
      <w:r>
        <w:rPr>
          <w:spacing w:val="-10"/>
        </w:rPr>
        <w:t xml:space="preserve"> </w:t>
      </w:r>
      <w:r>
        <w:t>gian</w:t>
      </w:r>
      <w:r>
        <w:rPr>
          <w:spacing w:val="-9"/>
        </w:rPr>
        <w:t xml:space="preserve"> </w:t>
      </w:r>
      <w:r>
        <w:t>là</w:t>
      </w:r>
      <w:r>
        <w:rPr>
          <w:spacing w:val="-10"/>
        </w:rPr>
        <w:t xml:space="preserve"> </w:t>
      </w:r>
      <w:r>
        <w:t>register block hoạt động cùng tần số với tần số của elevator controller, để captrure đầu vào mô phỏng được gửi từ phần mềm và gửi đầu vào ổn định cho elevator</w:t>
      </w:r>
      <w:r>
        <w:rPr>
          <w:spacing w:val="-18"/>
        </w:rPr>
        <w:t xml:space="preserve"> </w:t>
      </w:r>
      <w:r>
        <w:t>controller.</w:t>
      </w:r>
    </w:p>
    <w:p w14:paraId="04DDF8E1" w14:textId="77777777" w:rsidR="001679CE" w:rsidRDefault="001679CE" w:rsidP="001679CE">
      <w:pPr>
        <w:pStyle w:val="Heading3"/>
        <w:numPr>
          <w:ilvl w:val="2"/>
          <w:numId w:val="7"/>
        </w:numPr>
        <w:tabs>
          <w:tab w:val="left" w:pos="694"/>
        </w:tabs>
        <w:spacing w:before="201"/>
        <w:ind w:left="887" w:hanging="594"/>
        <w:jc w:val="both"/>
      </w:pPr>
      <w:bookmarkStart w:id="44" w:name="_bookmark46"/>
      <w:bookmarkEnd w:id="44"/>
      <w:r>
        <w:t>Mô tả chi tiết các đầu vào và</w:t>
      </w:r>
      <w:r>
        <w:rPr>
          <w:spacing w:val="-2"/>
        </w:rPr>
        <w:t xml:space="preserve"> </w:t>
      </w:r>
      <w:r>
        <w:t>ra</w:t>
      </w:r>
    </w:p>
    <w:p w14:paraId="1E3BC8C6" w14:textId="77777777" w:rsidR="00D33F3E" w:rsidRDefault="001679CE" w:rsidP="00D33F3E">
      <w:pPr>
        <w:pStyle w:val="BodyText"/>
        <w:spacing w:before="164"/>
        <w:ind w:left="458"/>
        <w:rPr>
          <w:lang w:val="en-US"/>
        </w:rPr>
      </w:pPr>
      <w:r>
        <w:t>Đầu vào của phần mềm</w:t>
      </w:r>
      <w:r w:rsidR="00D33F3E">
        <w:rPr>
          <w:lang w:val="en-US"/>
        </w:rPr>
        <w:t>:</w:t>
      </w:r>
    </w:p>
    <w:p w14:paraId="53CE076E" w14:textId="769223BA" w:rsidR="001679CE" w:rsidRPr="00D33F3E" w:rsidRDefault="001679CE" w:rsidP="00D33F3E">
      <w:pPr>
        <w:pStyle w:val="BodyText"/>
        <w:spacing w:before="164"/>
        <w:ind w:left="458"/>
        <w:rPr>
          <w:rFonts w:ascii="Symbol" w:hAnsi="Symbol"/>
          <w:lang w:val="en-US"/>
        </w:rPr>
      </w:pPr>
      <w:r>
        <w:t>Đầu</w:t>
      </w:r>
      <w:r>
        <w:rPr>
          <w:spacing w:val="-7"/>
        </w:rPr>
        <w:t xml:space="preserve"> </w:t>
      </w:r>
      <w:r>
        <w:t>ra</w:t>
      </w:r>
      <w:r>
        <w:rPr>
          <w:spacing w:val="-6"/>
        </w:rPr>
        <w:t xml:space="preserve"> </w:t>
      </w:r>
      <w:r>
        <w:t>của</w:t>
      </w:r>
      <w:r>
        <w:rPr>
          <w:spacing w:val="-5"/>
        </w:rPr>
        <w:t xml:space="preserve"> </w:t>
      </w:r>
      <w:r>
        <w:t>phần</w:t>
      </w:r>
      <w:r>
        <w:rPr>
          <w:spacing w:val="-7"/>
        </w:rPr>
        <w:t xml:space="preserve"> </w:t>
      </w:r>
      <w:r>
        <w:t>mềm</w:t>
      </w:r>
      <w:r w:rsidR="00D33F3E">
        <w:rPr>
          <w:lang w:val="en-US"/>
        </w:rPr>
        <w:t>:</w:t>
      </w:r>
    </w:p>
    <w:p w14:paraId="21FFE5BF" w14:textId="77777777" w:rsidR="001679CE" w:rsidRDefault="001679CE" w:rsidP="001679CE">
      <w:pPr>
        <w:jc w:val="both"/>
        <w:rPr>
          <w:rFonts w:ascii="Symbol" w:hAnsi="Symbol"/>
          <w:sz w:val="26"/>
        </w:rPr>
        <w:sectPr w:rsidR="001679CE">
          <w:pgSz w:w="12240" w:h="15840"/>
          <w:pgMar w:top="1340" w:right="980" w:bottom="1420" w:left="1340" w:header="854" w:footer="1224" w:gutter="0"/>
          <w:cols w:space="720"/>
        </w:sectPr>
      </w:pPr>
    </w:p>
    <w:p w14:paraId="711DA19B" w14:textId="77777777" w:rsidR="001679CE" w:rsidRDefault="001679CE" w:rsidP="00B24C99">
      <w:pPr>
        <w:pStyle w:val="Heading1"/>
      </w:pPr>
      <w:bookmarkStart w:id="45" w:name="_bookmark47"/>
      <w:bookmarkEnd w:id="45"/>
      <w:r>
        <w:lastRenderedPageBreak/>
        <w:t>CHƯƠNG 4. KIỂM THỬ (VERIFICATION)</w:t>
      </w:r>
    </w:p>
    <w:p w14:paraId="18CDB39E" w14:textId="77777777" w:rsidR="001679CE" w:rsidRDefault="001679CE" w:rsidP="001679CE">
      <w:pPr>
        <w:pStyle w:val="BodyText"/>
        <w:rPr>
          <w:b/>
          <w:sz w:val="34"/>
        </w:rPr>
      </w:pPr>
    </w:p>
    <w:p w14:paraId="26707510" w14:textId="77777777" w:rsidR="001679CE" w:rsidRDefault="001679CE" w:rsidP="001679CE">
      <w:pPr>
        <w:spacing w:before="264" w:line="278" w:lineRule="auto"/>
        <w:ind w:left="100" w:right="443" w:firstLine="357"/>
        <w:rPr>
          <w:i/>
          <w:sz w:val="26"/>
        </w:rPr>
      </w:pPr>
      <w:r>
        <w:rPr>
          <w:i/>
          <w:sz w:val="26"/>
        </w:rPr>
        <w:t>Chương này trình bày các kết quả mô phỏng cho từng khối và toàn bộ thiết kế được triển khai bằng ngôn ngữ Verilog và ngôn ngữ C trên phần mềm Vivado.</w:t>
      </w:r>
    </w:p>
    <w:p w14:paraId="4347B749" w14:textId="77777777" w:rsidR="001679CE" w:rsidRDefault="001679CE" w:rsidP="001679CE">
      <w:pPr>
        <w:pStyle w:val="Heading2"/>
        <w:numPr>
          <w:ilvl w:val="1"/>
          <w:numId w:val="5"/>
        </w:numPr>
        <w:tabs>
          <w:tab w:val="left" w:pos="528"/>
        </w:tabs>
        <w:jc w:val="left"/>
      </w:pPr>
      <w:bookmarkStart w:id="46" w:name="_bookmark48"/>
      <w:bookmarkEnd w:id="46"/>
      <w:r>
        <w:t>Kế hoạch kiểm</w:t>
      </w:r>
      <w:r>
        <w:rPr>
          <w:spacing w:val="-3"/>
        </w:rPr>
        <w:t xml:space="preserve"> </w:t>
      </w:r>
      <w:r>
        <w:t>thử</w:t>
      </w:r>
    </w:p>
    <w:p w14:paraId="3457FDB8" w14:textId="1E221EFD" w:rsidR="001679CE" w:rsidRPr="003173F4" w:rsidRDefault="001679CE" w:rsidP="001679CE">
      <w:pPr>
        <w:pStyle w:val="Heading3"/>
        <w:numPr>
          <w:ilvl w:val="2"/>
          <w:numId w:val="5"/>
        </w:numPr>
        <w:tabs>
          <w:tab w:val="left" w:pos="694"/>
        </w:tabs>
        <w:spacing w:before="5" w:line="276" w:lineRule="auto"/>
        <w:ind w:left="457" w:hanging="594"/>
        <w:rPr>
          <w:sz w:val="20"/>
        </w:rPr>
      </w:pPr>
      <w:bookmarkStart w:id="47" w:name="_bookmark49"/>
      <w:bookmarkEnd w:id="47"/>
      <w:r w:rsidRPr="003173F4">
        <w:t>Kịch bản</w:t>
      </w:r>
      <w:r w:rsidRPr="003173F4">
        <w:rPr>
          <w:spacing w:val="-1"/>
        </w:rPr>
        <w:t xml:space="preserve"> </w:t>
      </w:r>
      <w:r w:rsidRPr="003173F4">
        <w:t>test</w:t>
      </w:r>
      <w:bookmarkStart w:id="48" w:name="_bookmark50"/>
      <w:bookmarkStart w:id="49" w:name="_bookmark51"/>
      <w:bookmarkEnd w:id="48"/>
      <w:bookmarkEnd w:id="49"/>
    </w:p>
    <w:p w14:paraId="2EAD59A8" w14:textId="77777777" w:rsidR="001679CE" w:rsidRDefault="001679CE" w:rsidP="001679CE">
      <w:pPr>
        <w:pStyle w:val="BodyText"/>
        <w:spacing w:before="4"/>
        <w:rPr>
          <w:sz w:val="27"/>
        </w:rPr>
      </w:pPr>
    </w:p>
    <w:p w14:paraId="38E76853" w14:textId="77777777" w:rsidR="001679CE" w:rsidRDefault="001679CE" w:rsidP="001679CE">
      <w:pPr>
        <w:spacing w:line="276" w:lineRule="auto"/>
        <w:sectPr w:rsidR="001679CE">
          <w:pgSz w:w="12240" w:h="15840"/>
          <w:pgMar w:top="1340" w:right="980" w:bottom="1420" w:left="1340" w:header="854" w:footer="1224" w:gutter="0"/>
          <w:cols w:space="720"/>
        </w:sectPr>
      </w:pPr>
    </w:p>
    <w:p w14:paraId="2099F9F1" w14:textId="77777777" w:rsidR="001679CE" w:rsidRDefault="001679CE" w:rsidP="001679CE">
      <w:pPr>
        <w:spacing w:before="88"/>
        <w:ind w:left="82" w:right="442"/>
        <w:jc w:val="center"/>
        <w:rPr>
          <w:b/>
          <w:sz w:val="32"/>
        </w:rPr>
      </w:pPr>
      <w:bookmarkStart w:id="50" w:name="_bookmark61"/>
      <w:bookmarkEnd w:id="50"/>
      <w:r>
        <w:rPr>
          <w:b/>
          <w:sz w:val="32"/>
        </w:rPr>
        <w:lastRenderedPageBreak/>
        <w:t>CHƯƠNG 5. BÁO CÁO CÁ NHÂN</w:t>
      </w:r>
    </w:p>
    <w:p w14:paraId="4E165875" w14:textId="77777777" w:rsidR="001679CE" w:rsidRDefault="001679CE" w:rsidP="001679CE">
      <w:pPr>
        <w:pStyle w:val="BodyText"/>
        <w:rPr>
          <w:b/>
          <w:sz w:val="34"/>
        </w:rPr>
      </w:pPr>
    </w:p>
    <w:p w14:paraId="4A4C6C66" w14:textId="77777777" w:rsidR="001679CE" w:rsidRDefault="001679CE" w:rsidP="001679CE">
      <w:pPr>
        <w:pStyle w:val="BodyText"/>
        <w:spacing w:before="264" w:line="278" w:lineRule="auto"/>
        <w:ind w:left="100" w:right="443" w:firstLine="357"/>
      </w:pPr>
      <w:r>
        <w:t>Trong chương này, em sẽ tổng hợp lại các phần mà em đã thực hiện và đóng góp vào kết quả chung của nhóm.</w:t>
      </w:r>
    </w:p>
    <w:p w14:paraId="70E77478" w14:textId="77777777" w:rsidR="001679CE" w:rsidRDefault="001679CE" w:rsidP="001679CE">
      <w:pPr>
        <w:pStyle w:val="ListParagraph"/>
        <w:numPr>
          <w:ilvl w:val="1"/>
          <w:numId w:val="4"/>
        </w:numPr>
        <w:tabs>
          <w:tab w:val="left" w:pos="528"/>
        </w:tabs>
        <w:spacing w:before="197"/>
        <w:jc w:val="left"/>
        <w:rPr>
          <w:b/>
          <w:sz w:val="28"/>
        </w:rPr>
      </w:pPr>
      <w:bookmarkStart w:id="51" w:name="_bookmark62"/>
      <w:bookmarkEnd w:id="51"/>
      <w:r>
        <w:rPr>
          <w:b/>
          <w:sz w:val="28"/>
        </w:rPr>
        <w:t>Thiết kế phần</w:t>
      </w:r>
      <w:r>
        <w:rPr>
          <w:b/>
          <w:spacing w:val="-2"/>
          <w:sz w:val="28"/>
        </w:rPr>
        <w:t xml:space="preserve"> </w:t>
      </w:r>
      <w:r>
        <w:rPr>
          <w:b/>
          <w:sz w:val="28"/>
        </w:rPr>
        <w:t>cứng</w:t>
      </w:r>
    </w:p>
    <w:p w14:paraId="7763E4EF" w14:textId="77777777" w:rsidR="001679CE" w:rsidRDefault="001679CE" w:rsidP="001679CE">
      <w:pPr>
        <w:spacing w:line="276" w:lineRule="auto"/>
        <w:jc w:val="both"/>
        <w:rPr>
          <w:sz w:val="26"/>
        </w:rPr>
        <w:sectPr w:rsidR="001679CE">
          <w:pgSz w:w="12240" w:h="15840"/>
          <w:pgMar w:top="1340" w:right="980" w:bottom="1420" w:left="1340" w:header="854" w:footer="1224" w:gutter="0"/>
          <w:cols w:space="720"/>
        </w:sectPr>
      </w:pPr>
      <w:bookmarkStart w:id="52" w:name="_bookmark63"/>
      <w:bookmarkEnd w:id="52"/>
    </w:p>
    <w:p w14:paraId="4E52A793" w14:textId="77777777" w:rsidR="001679CE" w:rsidRDefault="001679CE" w:rsidP="001679CE">
      <w:pPr>
        <w:pStyle w:val="BodyText"/>
        <w:spacing w:before="8"/>
        <w:rPr>
          <w:sz w:val="7"/>
        </w:rPr>
      </w:pPr>
    </w:p>
    <w:p w14:paraId="53F38AE4" w14:textId="6C3DDD14" w:rsidR="001679CE" w:rsidRDefault="001679CE" w:rsidP="001679CE">
      <w:pPr>
        <w:pStyle w:val="BodyText"/>
        <w:ind w:left="483"/>
        <w:rPr>
          <w:sz w:val="20"/>
        </w:rPr>
      </w:pPr>
    </w:p>
    <w:p w14:paraId="41243A86" w14:textId="77777777" w:rsidR="001679CE" w:rsidRDefault="001679CE" w:rsidP="001679CE">
      <w:pPr>
        <w:pStyle w:val="BodyText"/>
        <w:spacing w:before="5"/>
        <w:rPr>
          <w:sz w:val="11"/>
        </w:rPr>
      </w:pPr>
    </w:p>
    <w:p w14:paraId="09ECE3CC" w14:textId="77777777" w:rsidR="001679CE" w:rsidRDefault="001679CE" w:rsidP="001679CE">
      <w:pPr>
        <w:pStyle w:val="BodyText"/>
        <w:spacing w:before="8"/>
        <w:rPr>
          <w:sz w:val="7"/>
        </w:rPr>
      </w:pPr>
    </w:p>
    <w:p w14:paraId="5FEBCE0B" w14:textId="1C572C99" w:rsidR="001679CE" w:rsidRDefault="001679CE" w:rsidP="001679CE">
      <w:pPr>
        <w:pStyle w:val="BodyText"/>
        <w:ind w:left="483"/>
        <w:rPr>
          <w:sz w:val="20"/>
        </w:rPr>
      </w:pPr>
    </w:p>
    <w:p w14:paraId="62FB5AB4" w14:textId="77777777" w:rsidR="001679CE" w:rsidRDefault="001679CE" w:rsidP="001679CE">
      <w:pPr>
        <w:spacing w:before="88"/>
        <w:ind w:left="82" w:right="439"/>
        <w:jc w:val="center"/>
        <w:rPr>
          <w:b/>
          <w:sz w:val="32"/>
        </w:rPr>
      </w:pPr>
      <w:bookmarkStart w:id="53" w:name="_bookmark67"/>
      <w:bookmarkEnd w:id="53"/>
      <w:r>
        <w:rPr>
          <w:b/>
          <w:sz w:val="32"/>
        </w:rPr>
        <w:t>CHƯƠNG 6. KẾT LUẬN</w:t>
      </w:r>
    </w:p>
    <w:p w14:paraId="5FD388D3" w14:textId="77777777" w:rsidR="001679CE" w:rsidRDefault="001679CE" w:rsidP="001679CE">
      <w:pPr>
        <w:pStyle w:val="BodyText"/>
        <w:rPr>
          <w:b/>
          <w:sz w:val="34"/>
        </w:rPr>
      </w:pPr>
    </w:p>
    <w:p w14:paraId="5134F3E6" w14:textId="6B5A917D" w:rsidR="001679CE" w:rsidRDefault="001679CE" w:rsidP="001679CE">
      <w:pPr>
        <w:pStyle w:val="BodyText"/>
        <w:spacing w:before="264" w:line="276" w:lineRule="auto"/>
        <w:ind w:left="100" w:right="457" w:firstLine="357"/>
        <w:jc w:val="both"/>
      </w:pPr>
      <w:r>
        <w:t>Sau</w:t>
      </w:r>
      <w:r>
        <w:rPr>
          <w:spacing w:val="-8"/>
        </w:rPr>
        <w:t xml:space="preserve"> </w:t>
      </w:r>
      <w:r>
        <w:t>một</w:t>
      </w:r>
      <w:r>
        <w:rPr>
          <w:spacing w:val="-8"/>
        </w:rPr>
        <w:t xml:space="preserve"> </w:t>
      </w:r>
      <w:r>
        <w:t>thời</w:t>
      </w:r>
      <w:r>
        <w:rPr>
          <w:spacing w:val="-7"/>
        </w:rPr>
        <w:t xml:space="preserve"> </w:t>
      </w:r>
      <w:r>
        <w:t>gian</w:t>
      </w:r>
      <w:r>
        <w:rPr>
          <w:spacing w:val="-7"/>
        </w:rPr>
        <w:t xml:space="preserve"> </w:t>
      </w:r>
      <w:r>
        <w:t>nghiên</w:t>
      </w:r>
      <w:r>
        <w:rPr>
          <w:spacing w:val="-6"/>
        </w:rPr>
        <w:t xml:space="preserve"> </w:t>
      </w:r>
      <w:r>
        <w:t>cứu</w:t>
      </w:r>
      <w:r>
        <w:rPr>
          <w:spacing w:val="-8"/>
        </w:rPr>
        <w:t xml:space="preserve"> </w:t>
      </w:r>
      <w:r>
        <w:t>về</w:t>
      </w:r>
      <w:r>
        <w:rPr>
          <w:spacing w:val="-7"/>
        </w:rPr>
        <w:t xml:space="preserve"> </w:t>
      </w:r>
      <w:r>
        <w:t>hệ</w:t>
      </w:r>
      <w:r>
        <w:rPr>
          <w:spacing w:val="-6"/>
        </w:rPr>
        <w:t xml:space="preserve"> </w:t>
      </w:r>
      <w:r>
        <w:t>thống</w:t>
      </w:r>
      <w:r>
        <w:rPr>
          <w:spacing w:val="-8"/>
        </w:rPr>
        <w:t xml:space="preserve"> </w:t>
      </w:r>
      <w:r>
        <w:t>nhúng,</w:t>
      </w:r>
      <w:r>
        <w:rPr>
          <w:spacing w:val="-7"/>
        </w:rPr>
        <w:t xml:space="preserve"> </w:t>
      </w:r>
      <w:r>
        <w:t>đặc</w:t>
      </w:r>
      <w:r>
        <w:rPr>
          <w:spacing w:val="-7"/>
        </w:rPr>
        <w:t xml:space="preserve"> </w:t>
      </w:r>
      <w:r>
        <w:t>biệt</w:t>
      </w:r>
      <w:r>
        <w:rPr>
          <w:spacing w:val="-8"/>
        </w:rPr>
        <w:t xml:space="preserve"> </w:t>
      </w:r>
      <w:r>
        <w:t>là</w:t>
      </w:r>
      <w:r>
        <w:rPr>
          <w:spacing w:val="-6"/>
        </w:rPr>
        <w:t xml:space="preserve"> </w:t>
      </w:r>
      <w:r>
        <w:t>hệ</w:t>
      </w:r>
      <w:r>
        <w:rPr>
          <w:spacing w:val="-7"/>
        </w:rPr>
        <w:t xml:space="preserve"> </w:t>
      </w:r>
      <w:r>
        <w:t>thống</w:t>
      </w:r>
      <w:r>
        <w:rPr>
          <w:spacing w:val="-7"/>
        </w:rPr>
        <w:t xml:space="preserve"> </w:t>
      </w:r>
      <w:r>
        <w:t>nhúng</w:t>
      </w:r>
      <w:r>
        <w:rPr>
          <w:spacing w:val="-8"/>
        </w:rPr>
        <w:t xml:space="preserve"> </w:t>
      </w:r>
      <w:r>
        <w:t>điều</w:t>
      </w:r>
      <w:r>
        <w:rPr>
          <w:spacing w:val="-7"/>
        </w:rPr>
        <w:t xml:space="preserve"> </w:t>
      </w:r>
      <w:r>
        <w:t xml:space="preserve">khiển </w:t>
      </w:r>
      <w:r w:rsidR="00B6571B">
        <w:rPr>
          <w:lang w:val="en-US"/>
        </w:rPr>
        <w:t>bồn cầu tự động</w:t>
      </w:r>
      <w:r>
        <w:t>,</w:t>
      </w:r>
      <w:r>
        <w:rPr>
          <w:spacing w:val="-4"/>
        </w:rPr>
        <w:t xml:space="preserve"> </w:t>
      </w:r>
      <w:r>
        <w:t>nhóm</w:t>
      </w:r>
      <w:r>
        <w:rPr>
          <w:spacing w:val="-4"/>
        </w:rPr>
        <w:t xml:space="preserve"> </w:t>
      </w:r>
      <w:r>
        <w:t>em</w:t>
      </w:r>
      <w:r>
        <w:rPr>
          <w:spacing w:val="-4"/>
        </w:rPr>
        <w:t xml:space="preserve"> </w:t>
      </w:r>
      <w:r>
        <w:t>đã</w:t>
      </w:r>
      <w:r>
        <w:rPr>
          <w:spacing w:val="-4"/>
        </w:rPr>
        <w:t xml:space="preserve"> </w:t>
      </w:r>
      <w:r>
        <w:t>nắm</w:t>
      </w:r>
      <w:r>
        <w:rPr>
          <w:spacing w:val="-4"/>
        </w:rPr>
        <w:t xml:space="preserve"> </w:t>
      </w:r>
      <w:r>
        <w:t>được</w:t>
      </w:r>
      <w:r>
        <w:rPr>
          <w:spacing w:val="-4"/>
        </w:rPr>
        <w:t xml:space="preserve"> </w:t>
      </w:r>
      <w:r>
        <w:t>các</w:t>
      </w:r>
      <w:r>
        <w:rPr>
          <w:spacing w:val="-3"/>
        </w:rPr>
        <w:t xml:space="preserve"> </w:t>
      </w:r>
      <w:r>
        <w:t>quy</w:t>
      </w:r>
      <w:r>
        <w:rPr>
          <w:spacing w:val="-4"/>
        </w:rPr>
        <w:t xml:space="preserve"> </w:t>
      </w:r>
      <w:r>
        <w:t>trình</w:t>
      </w:r>
      <w:r>
        <w:rPr>
          <w:spacing w:val="-4"/>
        </w:rPr>
        <w:t xml:space="preserve"> </w:t>
      </w:r>
      <w:r>
        <w:t>thiết</w:t>
      </w:r>
      <w:r>
        <w:rPr>
          <w:spacing w:val="-2"/>
        </w:rPr>
        <w:t xml:space="preserve"> </w:t>
      </w:r>
      <w:r>
        <w:t>kế</w:t>
      </w:r>
      <w:r>
        <w:rPr>
          <w:spacing w:val="-4"/>
        </w:rPr>
        <w:t xml:space="preserve"> </w:t>
      </w:r>
      <w:r>
        <w:t>một</w:t>
      </w:r>
      <w:r>
        <w:rPr>
          <w:spacing w:val="-4"/>
        </w:rPr>
        <w:t xml:space="preserve"> </w:t>
      </w:r>
      <w:r>
        <w:t>sản</w:t>
      </w:r>
      <w:r>
        <w:rPr>
          <w:spacing w:val="-4"/>
        </w:rPr>
        <w:t xml:space="preserve"> </w:t>
      </w:r>
      <w:r>
        <w:t>phẩm</w:t>
      </w:r>
      <w:r>
        <w:rPr>
          <w:spacing w:val="-4"/>
        </w:rPr>
        <w:t xml:space="preserve"> </w:t>
      </w:r>
      <w:r>
        <w:t>nhúng</w:t>
      </w:r>
      <w:r>
        <w:rPr>
          <w:spacing w:val="-4"/>
        </w:rPr>
        <w:t xml:space="preserve"> </w:t>
      </w:r>
      <w:r>
        <w:t>cũng như</w:t>
      </w:r>
      <w:r>
        <w:rPr>
          <w:spacing w:val="-4"/>
        </w:rPr>
        <w:t xml:space="preserve"> </w:t>
      </w:r>
      <w:r>
        <w:t>cấu</w:t>
      </w:r>
      <w:r>
        <w:rPr>
          <w:spacing w:val="-5"/>
        </w:rPr>
        <w:t xml:space="preserve"> </w:t>
      </w:r>
      <w:r>
        <w:t>tạo</w:t>
      </w:r>
      <w:r>
        <w:rPr>
          <w:spacing w:val="-4"/>
        </w:rPr>
        <w:t xml:space="preserve"> </w:t>
      </w:r>
      <w:r>
        <w:t>của</w:t>
      </w:r>
      <w:r>
        <w:rPr>
          <w:spacing w:val="-5"/>
        </w:rPr>
        <w:t xml:space="preserve"> </w:t>
      </w:r>
      <w:r>
        <w:t>thang</w:t>
      </w:r>
      <w:r>
        <w:rPr>
          <w:spacing w:val="-2"/>
        </w:rPr>
        <w:t xml:space="preserve"> </w:t>
      </w:r>
      <w:r>
        <w:t>máy</w:t>
      </w:r>
      <w:r>
        <w:rPr>
          <w:spacing w:val="-5"/>
        </w:rPr>
        <w:t xml:space="preserve"> </w:t>
      </w:r>
      <w:r>
        <w:t>và</w:t>
      </w:r>
      <w:r>
        <w:rPr>
          <w:spacing w:val="-4"/>
        </w:rPr>
        <w:t xml:space="preserve"> </w:t>
      </w:r>
      <w:r>
        <w:t>hoạt</w:t>
      </w:r>
      <w:r>
        <w:rPr>
          <w:spacing w:val="-5"/>
        </w:rPr>
        <w:t xml:space="preserve"> </w:t>
      </w:r>
      <w:r>
        <w:t>động</w:t>
      </w:r>
      <w:r>
        <w:rPr>
          <w:spacing w:val="-4"/>
        </w:rPr>
        <w:t xml:space="preserve"> </w:t>
      </w:r>
      <w:r>
        <w:t>của</w:t>
      </w:r>
      <w:r>
        <w:rPr>
          <w:spacing w:val="-3"/>
        </w:rPr>
        <w:t xml:space="preserve"> </w:t>
      </w:r>
      <w:r>
        <w:t>nó.</w:t>
      </w:r>
      <w:r>
        <w:rPr>
          <w:spacing w:val="-4"/>
        </w:rPr>
        <w:t xml:space="preserve"> </w:t>
      </w:r>
      <w:r>
        <w:t>Đồng</w:t>
      </w:r>
      <w:r>
        <w:rPr>
          <w:spacing w:val="-5"/>
        </w:rPr>
        <w:t xml:space="preserve"> </w:t>
      </w:r>
      <w:r>
        <w:t>thời</w:t>
      </w:r>
      <w:r>
        <w:rPr>
          <w:spacing w:val="-4"/>
        </w:rPr>
        <w:t xml:space="preserve"> </w:t>
      </w:r>
      <w:r>
        <w:t>nhóm</w:t>
      </w:r>
      <w:r>
        <w:rPr>
          <w:spacing w:val="-5"/>
        </w:rPr>
        <w:t xml:space="preserve"> </w:t>
      </w:r>
      <w:r>
        <w:t>đã</w:t>
      </w:r>
      <w:r>
        <w:rPr>
          <w:spacing w:val="-2"/>
        </w:rPr>
        <w:t xml:space="preserve"> </w:t>
      </w:r>
      <w:r>
        <w:t>thiết</w:t>
      </w:r>
      <w:r>
        <w:rPr>
          <w:spacing w:val="-5"/>
        </w:rPr>
        <w:t xml:space="preserve"> </w:t>
      </w:r>
      <w:r>
        <w:t>kế</w:t>
      </w:r>
      <w:r>
        <w:rPr>
          <w:spacing w:val="-4"/>
        </w:rPr>
        <w:t xml:space="preserve"> </w:t>
      </w:r>
      <w:r>
        <w:t>hệ</w:t>
      </w:r>
      <w:r>
        <w:rPr>
          <w:spacing w:val="-5"/>
        </w:rPr>
        <w:t xml:space="preserve"> </w:t>
      </w:r>
      <w:r>
        <w:t>thống</w:t>
      </w:r>
      <w:r>
        <w:rPr>
          <w:spacing w:val="-4"/>
        </w:rPr>
        <w:t xml:space="preserve"> </w:t>
      </w:r>
      <w:r>
        <w:t xml:space="preserve">điều khiển </w:t>
      </w:r>
      <w:r w:rsidR="00B6571B">
        <w:rPr>
          <w:lang w:val="en-US"/>
        </w:rPr>
        <w:t xml:space="preserve">bồn cầu tự động </w:t>
      </w:r>
      <w:r>
        <w:t xml:space="preserve">trên Xilinx Zynq-7000 SoC ZC702. Hệ thống gồm các sensor, button sẽ nhận tín hiệu và đưa vào bộ chọn thang được viết bằng ngôn ngữ C, sau đó các tín hiệu sẽ được gửi tới bộ điều khiển được mô tả bằng ngôn ngữ </w:t>
      </w:r>
      <w:r>
        <w:rPr>
          <w:spacing w:val="-5"/>
        </w:rPr>
        <w:t xml:space="preserve">Verilog </w:t>
      </w:r>
      <w:r>
        <w:t>để điều khiển hoạt động của</w:t>
      </w:r>
      <w:r>
        <w:rPr>
          <w:spacing w:val="-4"/>
        </w:rPr>
        <w:t xml:space="preserve"> </w:t>
      </w:r>
      <w:r>
        <w:t>thang.</w:t>
      </w:r>
    </w:p>
    <w:p w14:paraId="777D91F2" w14:textId="172EF28F" w:rsidR="001679CE" w:rsidRDefault="001679CE" w:rsidP="001679CE">
      <w:pPr>
        <w:pStyle w:val="BodyText"/>
        <w:spacing w:before="121" w:line="276" w:lineRule="auto"/>
        <w:ind w:left="100" w:right="456" w:firstLine="357"/>
        <w:jc w:val="both"/>
      </w:pPr>
      <w:r>
        <w:t>Hệ</w:t>
      </w:r>
      <w:r>
        <w:rPr>
          <w:spacing w:val="-4"/>
        </w:rPr>
        <w:t xml:space="preserve"> </w:t>
      </w:r>
      <w:r>
        <w:t>thống</w:t>
      </w:r>
      <w:r>
        <w:rPr>
          <w:spacing w:val="-4"/>
        </w:rPr>
        <w:t xml:space="preserve"> </w:t>
      </w:r>
      <w:r>
        <w:t>điều</w:t>
      </w:r>
      <w:r>
        <w:rPr>
          <w:spacing w:val="-4"/>
        </w:rPr>
        <w:t xml:space="preserve"> </w:t>
      </w:r>
      <w:r>
        <w:t>khiển</w:t>
      </w:r>
      <w:r>
        <w:rPr>
          <w:spacing w:val="-4"/>
        </w:rPr>
        <w:t xml:space="preserve"> </w:t>
      </w:r>
      <w:r w:rsidR="00A05F86">
        <w:rPr>
          <w:lang w:val="en-US"/>
        </w:rPr>
        <w:t>bồn cầu tự động</w:t>
      </w:r>
      <w:r>
        <w:rPr>
          <w:spacing w:val="-3"/>
        </w:rPr>
        <w:t xml:space="preserve"> </w:t>
      </w:r>
      <w:r>
        <w:t>hoạt</w:t>
      </w:r>
      <w:r>
        <w:rPr>
          <w:spacing w:val="-4"/>
        </w:rPr>
        <w:t xml:space="preserve"> </w:t>
      </w:r>
      <w:r>
        <w:t>động</w:t>
      </w:r>
      <w:r>
        <w:rPr>
          <w:spacing w:val="-2"/>
        </w:rPr>
        <w:t xml:space="preserve"> </w:t>
      </w:r>
      <w:r>
        <w:t>đúng</w:t>
      </w:r>
      <w:r>
        <w:rPr>
          <w:spacing w:val="-4"/>
        </w:rPr>
        <w:t xml:space="preserve"> </w:t>
      </w:r>
      <w:r>
        <w:t>như</w:t>
      </w:r>
      <w:r>
        <w:rPr>
          <w:spacing w:val="-3"/>
        </w:rPr>
        <w:t xml:space="preserve"> </w:t>
      </w:r>
      <w:r>
        <w:t>những</w:t>
      </w:r>
      <w:r>
        <w:rPr>
          <w:spacing w:val="-4"/>
        </w:rPr>
        <w:t xml:space="preserve"> </w:t>
      </w:r>
      <w:r>
        <w:t>chỉ</w:t>
      </w:r>
      <w:r>
        <w:rPr>
          <w:spacing w:val="-3"/>
        </w:rPr>
        <w:t xml:space="preserve"> </w:t>
      </w:r>
      <w:r>
        <w:t>tiêu</w:t>
      </w:r>
      <w:r>
        <w:rPr>
          <w:spacing w:val="-4"/>
        </w:rPr>
        <w:t xml:space="preserve"> </w:t>
      </w:r>
      <w:r>
        <w:t>kĩ</w:t>
      </w:r>
      <w:r>
        <w:rPr>
          <w:spacing w:val="-2"/>
        </w:rPr>
        <w:t xml:space="preserve"> </w:t>
      </w:r>
      <w:r>
        <w:t>thuật</w:t>
      </w:r>
      <w:r>
        <w:rPr>
          <w:spacing w:val="-4"/>
        </w:rPr>
        <w:t xml:space="preserve"> </w:t>
      </w:r>
      <w:r>
        <w:t>đã</w:t>
      </w:r>
      <w:r>
        <w:rPr>
          <w:spacing w:val="-4"/>
        </w:rPr>
        <w:t xml:space="preserve"> </w:t>
      </w:r>
      <w:r>
        <w:t>được</w:t>
      </w:r>
      <w:r>
        <w:rPr>
          <w:spacing w:val="-1"/>
        </w:rPr>
        <w:t xml:space="preserve"> </w:t>
      </w:r>
      <w:r>
        <w:t>đề ra đảm bảo hoạt động theo yêu cầu. Trong quá trình thực hiện do thời gian và kiến thức còn nhiều sai xót, mong thầy cô và các bạn đóng góp ý kiến để nhóm em hoàn thiện</w:t>
      </w:r>
      <w:r>
        <w:rPr>
          <w:spacing w:val="-18"/>
        </w:rPr>
        <w:t xml:space="preserve"> </w:t>
      </w:r>
      <w:r>
        <w:t>hơn.</w:t>
      </w:r>
    </w:p>
    <w:p w14:paraId="2754F77D" w14:textId="77777777" w:rsidR="001679CE" w:rsidRDefault="001679CE" w:rsidP="001679CE">
      <w:pPr>
        <w:pStyle w:val="BodyText"/>
        <w:spacing w:before="120" w:line="276" w:lineRule="auto"/>
        <w:ind w:left="100" w:right="457" w:firstLine="357"/>
        <w:jc w:val="both"/>
      </w:pPr>
      <w:r>
        <w:t>Nhóm</w:t>
      </w:r>
      <w:r>
        <w:rPr>
          <w:spacing w:val="-7"/>
        </w:rPr>
        <w:t xml:space="preserve"> </w:t>
      </w:r>
      <w:r>
        <w:t>em</w:t>
      </w:r>
      <w:r>
        <w:rPr>
          <w:spacing w:val="-6"/>
        </w:rPr>
        <w:t xml:space="preserve"> </w:t>
      </w:r>
      <w:r>
        <w:t>xin</w:t>
      </w:r>
      <w:r>
        <w:rPr>
          <w:spacing w:val="-6"/>
        </w:rPr>
        <w:t xml:space="preserve"> </w:t>
      </w:r>
      <w:r>
        <w:t>chân</w:t>
      </w:r>
      <w:r>
        <w:rPr>
          <w:spacing w:val="-6"/>
        </w:rPr>
        <w:t xml:space="preserve"> </w:t>
      </w:r>
      <w:r>
        <w:t>thành</w:t>
      </w:r>
      <w:r>
        <w:rPr>
          <w:spacing w:val="-7"/>
        </w:rPr>
        <w:t xml:space="preserve"> </w:t>
      </w:r>
      <w:r>
        <w:t>cám</w:t>
      </w:r>
      <w:r>
        <w:rPr>
          <w:spacing w:val="-5"/>
        </w:rPr>
        <w:t xml:space="preserve"> </w:t>
      </w:r>
      <w:r>
        <w:t>ơn</w:t>
      </w:r>
      <w:r>
        <w:rPr>
          <w:spacing w:val="-11"/>
        </w:rPr>
        <w:t xml:space="preserve"> </w:t>
      </w:r>
      <w:r>
        <w:t>TS.</w:t>
      </w:r>
      <w:r>
        <w:rPr>
          <w:spacing w:val="-4"/>
        </w:rPr>
        <w:t xml:space="preserve"> </w:t>
      </w:r>
      <w:r>
        <w:t>Phạm</w:t>
      </w:r>
      <w:r>
        <w:rPr>
          <w:spacing w:val="-9"/>
        </w:rPr>
        <w:t xml:space="preserve"> </w:t>
      </w:r>
      <w:r>
        <w:t>Văn</w:t>
      </w:r>
      <w:r>
        <w:rPr>
          <w:spacing w:val="-11"/>
        </w:rPr>
        <w:t xml:space="preserve"> </w:t>
      </w:r>
      <w:r>
        <w:rPr>
          <w:spacing w:val="-3"/>
        </w:rPr>
        <w:t>Tiến</w:t>
      </w:r>
      <w:r>
        <w:rPr>
          <w:spacing w:val="-6"/>
        </w:rPr>
        <w:t xml:space="preserve"> </w:t>
      </w:r>
      <w:r>
        <w:t>đã</w:t>
      </w:r>
      <w:r>
        <w:rPr>
          <w:spacing w:val="-6"/>
        </w:rPr>
        <w:t xml:space="preserve"> </w:t>
      </w:r>
      <w:r>
        <w:t>giúp</w:t>
      </w:r>
      <w:r>
        <w:rPr>
          <w:spacing w:val="-6"/>
        </w:rPr>
        <w:t xml:space="preserve"> </w:t>
      </w:r>
      <w:r>
        <w:t>đỡ</w:t>
      </w:r>
      <w:r>
        <w:rPr>
          <w:spacing w:val="-7"/>
        </w:rPr>
        <w:t xml:space="preserve"> </w:t>
      </w:r>
      <w:r>
        <w:t>nhóm</w:t>
      </w:r>
      <w:r>
        <w:rPr>
          <w:spacing w:val="-7"/>
        </w:rPr>
        <w:t xml:space="preserve"> </w:t>
      </w:r>
      <w:r>
        <w:t>chúng</w:t>
      </w:r>
      <w:r>
        <w:rPr>
          <w:spacing w:val="-5"/>
        </w:rPr>
        <w:t xml:space="preserve"> </w:t>
      </w:r>
      <w:r>
        <w:t>em</w:t>
      </w:r>
      <w:r>
        <w:rPr>
          <w:spacing w:val="-6"/>
        </w:rPr>
        <w:t xml:space="preserve"> </w:t>
      </w:r>
      <w:r>
        <w:t>trong quá trình thực hiện bài tập lớn</w:t>
      </w:r>
      <w:r>
        <w:rPr>
          <w:spacing w:val="-3"/>
        </w:rPr>
        <w:t xml:space="preserve"> </w:t>
      </w:r>
      <w:r>
        <w:rPr>
          <w:spacing w:val="-4"/>
        </w:rPr>
        <w:t>này.</w:t>
      </w:r>
    </w:p>
    <w:p w14:paraId="01A73295"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64C2C24" w14:textId="77777777" w:rsidR="001679CE" w:rsidRDefault="001679CE" w:rsidP="001679CE">
      <w:pPr>
        <w:spacing w:before="88"/>
        <w:ind w:left="82" w:right="441"/>
        <w:jc w:val="center"/>
        <w:rPr>
          <w:b/>
          <w:sz w:val="32"/>
        </w:rPr>
      </w:pPr>
      <w:bookmarkStart w:id="54" w:name="_bookmark68"/>
      <w:bookmarkEnd w:id="54"/>
      <w:r>
        <w:rPr>
          <w:b/>
          <w:sz w:val="32"/>
        </w:rPr>
        <w:lastRenderedPageBreak/>
        <w:t>TÀI LIỆU THAM KHẢO</w:t>
      </w:r>
    </w:p>
    <w:p w14:paraId="3346026C" w14:textId="77777777" w:rsidR="001679CE" w:rsidRDefault="001679CE" w:rsidP="001679CE">
      <w:pPr>
        <w:pStyle w:val="BodyText"/>
        <w:rPr>
          <w:b/>
          <w:sz w:val="34"/>
        </w:rPr>
      </w:pPr>
    </w:p>
    <w:p w14:paraId="1FD7C80E" w14:textId="77777777" w:rsidR="001679CE" w:rsidRDefault="001679CE" w:rsidP="001679CE">
      <w:pPr>
        <w:pStyle w:val="ListParagraph"/>
        <w:numPr>
          <w:ilvl w:val="0"/>
          <w:numId w:val="2"/>
        </w:numPr>
        <w:tabs>
          <w:tab w:val="left" w:pos="820"/>
          <w:tab w:val="left" w:pos="821"/>
        </w:tabs>
        <w:spacing w:before="264"/>
        <w:rPr>
          <w:sz w:val="26"/>
        </w:rPr>
      </w:pPr>
      <w:r>
        <w:rPr>
          <w:sz w:val="26"/>
        </w:rPr>
        <w:t>Programming Embedded Systems in C and</w:t>
      </w:r>
      <w:r>
        <w:rPr>
          <w:spacing w:val="-8"/>
          <w:sz w:val="26"/>
        </w:rPr>
        <w:t xml:space="preserve"> </w:t>
      </w:r>
      <w:r>
        <w:rPr>
          <w:sz w:val="26"/>
        </w:rPr>
        <w:t>C++</w:t>
      </w:r>
    </w:p>
    <w:p w14:paraId="34227AF8" w14:textId="77777777" w:rsidR="001679CE" w:rsidRDefault="00042366" w:rsidP="001679CE">
      <w:pPr>
        <w:pStyle w:val="ListParagraph"/>
        <w:numPr>
          <w:ilvl w:val="0"/>
          <w:numId w:val="2"/>
        </w:numPr>
        <w:tabs>
          <w:tab w:val="left" w:pos="820"/>
          <w:tab w:val="left" w:pos="821"/>
        </w:tabs>
        <w:spacing w:before="46"/>
        <w:rPr>
          <w:sz w:val="26"/>
        </w:rPr>
      </w:pPr>
      <w:hyperlink r:id="rId18">
        <w:r w:rsidR="001679CE">
          <w:rPr>
            <w:color w:val="0462C1"/>
            <w:sz w:val="26"/>
            <w:u w:val="single" w:color="0462C1"/>
          </w:rPr>
          <w:t>https://www.asic-world.com/systemc/tutorial.html</w:t>
        </w:r>
      </w:hyperlink>
    </w:p>
    <w:p w14:paraId="307B3F24" w14:textId="77777777" w:rsidR="00721E20" w:rsidRDefault="00721E20"/>
    <w:sectPr w:rsidR="00721E20">
      <w:pgSz w:w="12240" w:h="15840"/>
      <w:pgMar w:top="1340" w:right="980" w:bottom="1420" w:left="1340" w:header="854" w:footer="12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8F85" w14:textId="77777777" w:rsidR="00042366" w:rsidRDefault="00042366">
      <w:r>
        <w:separator/>
      </w:r>
    </w:p>
  </w:endnote>
  <w:endnote w:type="continuationSeparator" w:id="0">
    <w:p w14:paraId="686079A8" w14:textId="77777777" w:rsidR="00042366" w:rsidRDefault="0004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A458" w14:textId="3A47CACC" w:rsidR="00676525" w:rsidRDefault="001679CE">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A173AA6" wp14:editId="30013B2C">
              <wp:simplePos x="0" y="0"/>
              <wp:positionH relativeFrom="page">
                <wp:posOffset>3968115</wp:posOffset>
              </wp:positionH>
              <wp:positionV relativeFrom="page">
                <wp:posOffset>9958705</wp:posOffset>
              </wp:positionV>
              <wp:extent cx="213360" cy="20828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20100" w14:textId="77777777" w:rsidR="00676525" w:rsidRDefault="00A05F86">
                          <w:pPr>
                            <w:pStyle w:val="BodyText"/>
                            <w:spacing w:before="8"/>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73AA6" id="_x0000_t202" coordsize="21600,21600" o:spt="202" path="m,l,21600r21600,l21600,xe">
              <v:stroke joinstyle="miter"/>
              <v:path gradientshapeok="t" o:connecttype="rect"/>
            </v:shapetype>
            <v:shape id="Text Box 20" o:spid="_x0000_s1028" type="#_x0000_t202" style="position:absolute;margin-left:312.45pt;margin-top:784.15pt;width:16.8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" filled="f" stroked="f">
              <v:textbox inset="0,0,0,0">
                <w:txbxContent>
                  <w:p w14:paraId="0BB20100" w14:textId="77777777" w:rsidR="00676525" w:rsidRDefault="00A05F86">
                    <w:pPr>
                      <w:pStyle w:val="BodyText"/>
                      <w:spacing w:before="8"/>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274" w14:textId="6CFC29C0" w:rsidR="00676525" w:rsidRDefault="001679CE">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3F9A398" wp14:editId="3BB01400">
              <wp:simplePos x="0" y="0"/>
              <wp:positionH relativeFrom="page">
                <wp:posOffset>3995420</wp:posOffset>
              </wp:positionH>
              <wp:positionV relativeFrom="page">
                <wp:posOffset>9958705</wp:posOffset>
              </wp:positionV>
              <wp:extent cx="158750" cy="208280"/>
              <wp:effectExtent l="444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BA613" w14:textId="77777777" w:rsidR="00676525" w:rsidRDefault="00A05F86">
                          <w:pPr>
                            <w:pStyle w:val="BodyText"/>
                            <w:spacing w:before="8"/>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9A398" id="_x0000_t202" coordsize="21600,21600" o:spt="202" path="m,l,21600r21600,l21600,xe">
              <v:stroke joinstyle="miter"/>
              <v:path gradientshapeok="t" o:connecttype="rect"/>
            </v:shapetype>
            <v:shape id="Text Box 16" o:spid="_x0000_s1030" type="#_x0000_t202" style="position:absolute;margin-left:314.6pt;margin-top:784.15pt;width:12.5pt;height:16.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9Ip2QEAAJcDAAAOAAAAZHJzL2Uyb0RvYy54bWysU9uO0zAQfUfiHyy/06QVC1X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" filled="f" stroked="f">
              <v:textbox inset="0,0,0,0">
                <w:txbxContent>
                  <w:p w14:paraId="394BA613" w14:textId="77777777" w:rsidR="00676525" w:rsidRDefault="00A05F86">
                    <w:pPr>
                      <w:pStyle w:val="BodyText"/>
                      <w:spacing w:before="8"/>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A011" w14:textId="11A42410" w:rsidR="00676525" w:rsidRDefault="001679CE">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2E2F7BBB" wp14:editId="2466AA68">
              <wp:simplePos x="0" y="0"/>
              <wp:positionH relativeFrom="page">
                <wp:posOffset>3995420</wp:posOffset>
              </wp:positionH>
              <wp:positionV relativeFrom="page">
                <wp:posOffset>9958705</wp:posOffset>
              </wp:positionV>
              <wp:extent cx="158750" cy="208280"/>
              <wp:effectExtent l="444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4D590" w14:textId="77777777" w:rsidR="00676525" w:rsidRDefault="00A05F86">
                          <w:pPr>
                            <w:pStyle w:val="BodyText"/>
                            <w:spacing w:before="8"/>
                            <w:ind w:left="60"/>
                          </w:pPr>
                          <w:r>
                            <w:fldChar w:fldCharType="begin"/>
                          </w:r>
                          <w:r>
                            <w:rPr>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F7BBB" id="_x0000_t202" coordsize="21600,21600" o:spt="202" path="m,l,21600r21600,l21600,xe">
              <v:stroke joinstyle="miter"/>
              <v:path gradientshapeok="t" o:connecttype="rect"/>
            </v:shapetype>
            <v:shape id="Text Box 12" o:spid="_x0000_s1032" type="#_x0000_t202" style="position:absolute;margin-left:314.6pt;margin-top:784.15pt;width:12.5pt;height:16.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" filled="f" stroked="f">
              <v:textbox inset="0,0,0,0">
                <w:txbxContent>
                  <w:p w14:paraId="39C4D590" w14:textId="77777777" w:rsidR="00676525" w:rsidRDefault="00A05F86">
                    <w:pPr>
                      <w:pStyle w:val="BodyText"/>
                      <w:spacing w:before="8"/>
                      <w:ind w:left="60"/>
                    </w:pPr>
                    <w:r>
                      <w:fldChar w:fldCharType="begin"/>
                    </w:r>
                    <w:r>
                      <w:rPr>
                        <w:w w:val="99"/>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74D1" w14:textId="7863A525" w:rsidR="00676525" w:rsidRDefault="001679CE">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C1802F0" wp14:editId="34E2B5C2">
              <wp:simplePos x="0" y="0"/>
              <wp:positionH relativeFrom="page">
                <wp:posOffset>3879215</wp:posOffset>
              </wp:positionH>
              <wp:positionV relativeFrom="page">
                <wp:posOffset>9141460</wp:posOffset>
              </wp:positionV>
              <wp:extent cx="241300" cy="208280"/>
              <wp:effectExtent l="2540" t="0" r="3810"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42E59" w14:textId="77777777" w:rsidR="00676525" w:rsidRDefault="00A05F86">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802F0" id="_x0000_t202" coordsize="21600,21600" o:spt="202" path="m,l,21600r21600,l21600,xe">
              <v:stroke joinstyle="miter"/>
              <v:path gradientshapeok="t" o:connecttype="rect"/>
            </v:shapetype>
            <v:shape id="Text Box 8" o:spid="_x0000_s1034" type="#_x0000_t202" style="position:absolute;margin-left:305.45pt;margin-top:719.8pt;width:19pt;height:16.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" filled="f" stroked="f">
              <v:textbox inset="0,0,0,0">
                <w:txbxContent>
                  <w:p w14:paraId="4CF42E59" w14:textId="77777777" w:rsidR="00676525" w:rsidRDefault="00A05F86">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11E5" w14:textId="77777777" w:rsidR="00042366" w:rsidRDefault="00042366">
      <w:r>
        <w:separator/>
      </w:r>
    </w:p>
  </w:footnote>
  <w:footnote w:type="continuationSeparator" w:id="0">
    <w:p w14:paraId="56353DD0" w14:textId="77777777" w:rsidR="00042366" w:rsidRDefault="00042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1194" w14:textId="16E63F80" w:rsidR="00676525" w:rsidRDefault="001679C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AB73540" wp14:editId="5FAD5016">
              <wp:simplePos x="0" y="0"/>
              <wp:positionH relativeFrom="page">
                <wp:posOffset>1068070</wp:posOffset>
              </wp:positionH>
              <wp:positionV relativeFrom="page">
                <wp:posOffset>611505</wp:posOffset>
              </wp:positionV>
              <wp:extent cx="5787390" cy="208280"/>
              <wp:effectExtent l="1270" t="1905"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5705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73540" id="_x0000_t202" coordsize="21600,21600" o:spt="202" path="m,l,21600r21600,l21600,xe">
              <v:stroke joinstyle="miter"/>
              <v:path gradientshapeok="t" o:connecttype="rect"/>
            </v:shapetype>
            <v:shape id="Text Box 24" o:spid="_x0000_s1026" type="#_x0000_t202" style="position:absolute;margin-left:84.1pt;margin-top:48.15pt;width:455.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" filled="f" stroked="f">
              <v:textbox inset="0,0,0,0">
                <w:txbxContent>
                  <w:p w14:paraId="6035705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D3FE" w14:textId="46419FBE" w:rsidR="00676525" w:rsidRDefault="001679CE">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182983E" wp14:editId="4FA34958">
              <wp:simplePos x="0" y="0"/>
              <wp:positionH relativeFrom="page">
                <wp:posOffset>1068070</wp:posOffset>
              </wp:positionH>
              <wp:positionV relativeFrom="page">
                <wp:posOffset>611505</wp:posOffset>
              </wp:positionV>
              <wp:extent cx="5787390" cy="208280"/>
              <wp:effectExtent l="1270" t="1905"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09F4B"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2983E" id="_x0000_t202" coordsize="21600,21600" o:spt="202" path="m,l,21600r21600,l21600,xe">
              <v:stroke joinstyle="miter"/>
              <v:path gradientshapeok="t" o:connecttype="rect"/>
            </v:shapetype>
            <v:shape id="Text Box 22" o:spid="_x0000_s1027" type="#_x0000_t202" style="position:absolute;margin-left:84.1pt;margin-top:48.15pt;width:455.7pt;height:16.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" filled="f" stroked="f">
              <v:textbox inset="0,0,0,0">
                <w:txbxContent>
                  <w:p w14:paraId="6AD09F4B"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66" w14:textId="429F5760" w:rsidR="00676525" w:rsidRDefault="001679CE">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831A7A8" wp14:editId="64B659C9">
              <wp:simplePos x="0" y="0"/>
              <wp:positionH relativeFrom="page">
                <wp:posOffset>1068070</wp:posOffset>
              </wp:positionH>
              <wp:positionV relativeFrom="page">
                <wp:posOffset>611505</wp:posOffset>
              </wp:positionV>
              <wp:extent cx="5787390" cy="208280"/>
              <wp:effectExtent l="1270" t="1905" r="254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DCF0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1A7A8" id="_x0000_t202" coordsize="21600,21600" o:spt="202" path="m,l,21600r21600,l21600,xe">
              <v:stroke joinstyle="miter"/>
              <v:path gradientshapeok="t" o:connecttype="rect"/>
            </v:shapetype>
            <v:shape id="Text Box 18" o:spid="_x0000_s1029" type="#_x0000_t202" style="position:absolute;margin-left:84.1pt;margin-top:48.15pt;width:455.7pt;height:16.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" filled="f" stroked="f">
              <v:textbox inset="0,0,0,0">
                <w:txbxContent>
                  <w:p w14:paraId="295DCF0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03B7" w14:textId="2F935B4A" w:rsidR="00676525" w:rsidRDefault="001679CE">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B05F25B" wp14:editId="52FF84B8">
              <wp:simplePos x="0" y="0"/>
              <wp:positionH relativeFrom="page">
                <wp:posOffset>3915410</wp:posOffset>
              </wp:positionH>
              <wp:positionV relativeFrom="page">
                <wp:posOffset>611505</wp:posOffset>
              </wp:positionV>
              <wp:extent cx="2937510" cy="208280"/>
              <wp:effectExtent l="635"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59C99" w14:textId="77777777" w:rsidR="00676525" w:rsidRDefault="00A05F86">
                          <w:pPr>
                            <w:spacing w:before="8"/>
                            <w:ind w:left="20"/>
                            <w:rPr>
                              <w:b/>
                              <w:i/>
                              <w:sz w:val="26"/>
                            </w:rPr>
                          </w:pPr>
                          <w:r>
                            <w:rPr>
                              <w:b/>
                              <w:i/>
                              <w:sz w:val="26"/>
                            </w:rPr>
                            <w:t>Hệ</w:t>
                          </w:r>
                          <w:r>
                            <w:rPr>
                              <w:b/>
                              <w:i/>
                              <w:spacing w:val="-16"/>
                              <w:sz w:val="26"/>
                            </w:rPr>
                            <w:t xml:space="preserve"> </w:t>
                          </w:r>
                          <w:r>
                            <w:rPr>
                              <w:b/>
                              <w:i/>
                              <w:sz w:val="26"/>
                            </w:rPr>
                            <w:t>thống</w:t>
                          </w:r>
                          <w:r>
                            <w:rPr>
                              <w:b/>
                              <w:i/>
                              <w:spacing w:val="-15"/>
                              <w:sz w:val="26"/>
                            </w:rPr>
                            <w:t xml:space="preserve"> </w:t>
                          </w:r>
                          <w:r>
                            <w:rPr>
                              <w:b/>
                              <w:i/>
                              <w:sz w:val="26"/>
                            </w:rPr>
                            <w:t>nhúng</w:t>
                          </w:r>
                          <w:r>
                            <w:rPr>
                              <w:b/>
                              <w:i/>
                              <w:spacing w:val="-18"/>
                              <w:sz w:val="26"/>
                            </w:rPr>
                            <w:t xml:space="preserve"> </w:t>
                          </w:r>
                          <w:r>
                            <w:rPr>
                              <w:b/>
                              <w:i/>
                              <w:sz w:val="26"/>
                            </w:rPr>
                            <w:t>và</w:t>
                          </w:r>
                          <w:r>
                            <w:rPr>
                              <w:b/>
                              <w:i/>
                              <w:spacing w:val="-15"/>
                              <w:sz w:val="26"/>
                            </w:rPr>
                            <w:t xml:space="preserve"> </w:t>
                          </w:r>
                          <w:r>
                            <w:rPr>
                              <w:b/>
                              <w:i/>
                              <w:sz w:val="26"/>
                            </w:rPr>
                            <w:t>thiết</w:t>
                          </w:r>
                          <w:r>
                            <w:rPr>
                              <w:b/>
                              <w:i/>
                              <w:spacing w:val="-15"/>
                              <w:sz w:val="26"/>
                            </w:rPr>
                            <w:t xml:space="preserve"> </w:t>
                          </w:r>
                          <w:r>
                            <w:rPr>
                              <w:b/>
                              <w:i/>
                              <w:sz w:val="26"/>
                            </w:rPr>
                            <w:t>kế</w:t>
                          </w:r>
                          <w:r>
                            <w:rPr>
                              <w:b/>
                              <w:i/>
                              <w:spacing w:val="-18"/>
                              <w:sz w:val="26"/>
                            </w:rPr>
                            <w:t xml:space="preserve"> </w:t>
                          </w:r>
                          <w:r>
                            <w:rPr>
                              <w:b/>
                              <w:i/>
                              <w:sz w:val="26"/>
                            </w:rPr>
                            <w:t>giao</w:t>
                          </w:r>
                          <w:r>
                            <w:rPr>
                              <w:b/>
                              <w:i/>
                              <w:spacing w:val="-15"/>
                              <w:sz w:val="26"/>
                            </w:rPr>
                            <w:t xml:space="preserve"> </w:t>
                          </w:r>
                          <w:r>
                            <w:rPr>
                              <w:b/>
                              <w:i/>
                              <w:sz w:val="26"/>
                            </w:rPr>
                            <w:t>tiếp</w:t>
                          </w:r>
                          <w:r>
                            <w:rPr>
                              <w:b/>
                              <w:i/>
                              <w:spacing w:val="-16"/>
                              <w:sz w:val="26"/>
                            </w:rPr>
                            <w:t xml:space="preserve"> </w:t>
                          </w:r>
                          <w:r>
                            <w:rPr>
                              <w:b/>
                              <w:i/>
                              <w:sz w:val="26"/>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5F25B" id="_x0000_t202" coordsize="21600,21600" o:spt="202" path="m,l,21600r21600,l21600,xe">
              <v:stroke joinstyle="miter"/>
              <v:path gradientshapeok="t" o:connecttype="rect"/>
            </v:shapetype>
            <v:shape id="Text Box 14" o:spid="_x0000_s1031" type="#_x0000_t202" style="position:absolute;margin-left:308.3pt;margin-top:48.15pt;width:231.3pt;height:16.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" filled="f" stroked="f">
              <v:textbox inset="0,0,0,0">
                <w:txbxContent>
                  <w:p w14:paraId="75759C99" w14:textId="77777777" w:rsidR="00676525" w:rsidRDefault="00A05F86">
                    <w:pPr>
                      <w:spacing w:before="8"/>
                      <w:ind w:left="20"/>
                      <w:rPr>
                        <w:b/>
                        <w:i/>
                        <w:sz w:val="26"/>
                      </w:rPr>
                    </w:pPr>
                    <w:r>
                      <w:rPr>
                        <w:b/>
                        <w:i/>
                        <w:sz w:val="26"/>
                      </w:rPr>
                      <w:t>Hệ</w:t>
                    </w:r>
                    <w:r>
                      <w:rPr>
                        <w:b/>
                        <w:i/>
                        <w:spacing w:val="-16"/>
                        <w:sz w:val="26"/>
                      </w:rPr>
                      <w:t xml:space="preserve"> </w:t>
                    </w:r>
                    <w:r>
                      <w:rPr>
                        <w:b/>
                        <w:i/>
                        <w:sz w:val="26"/>
                      </w:rPr>
                      <w:t>thống</w:t>
                    </w:r>
                    <w:r>
                      <w:rPr>
                        <w:b/>
                        <w:i/>
                        <w:spacing w:val="-15"/>
                        <w:sz w:val="26"/>
                      </w:rPr>
                      <w:t xml:space="preserve"> </w:t>
                    </w:r>
                    <w:r>
                      <w:rPr>
                        <w:b/>
                        <w:i/>
                        <w:sz w:val="26"/>
                      </w:rPr>
                      <w:t>nhúng</w:t>
                    </w:r>
                    <w:r>
                      <w:rPr>
                        <w:b/>
                        <w:i/>
                        <w:spacing w:val="-18"/>
                        <w:sz w:val="26"/>
                      </w:rPr>
                      <w:t xml:space="preserve"> </w:t>
                    </w:r>
                    <w:r>
                      <w:rPr>
                        <w:b/>
                        <w:i/>
                        <w:sz w:val="26"/>
                      </w:rPr>
                      <w:t>và</w:t>
                    </w:r>
                    <w:r>
                      <w:rPr>
                        <w:b/>
                        <w:i/>
                        <w:spacing w:val="-15"/>
                        <w:sz w:val="26"/>
                      </w:rPr>
                      <w:t xml:space="preserve"> </w:t>
                    </w:r>
                    <w:r>
                      <w:rPr>
                        <w:b/>
                        <w:i/>
                        <w:sz w:val="26"/>
                      </w:rPr>
                      <w:t>thiết</w:t>
                    </w:r>
                    <w:r>
                      <w:rPr>
                        <w:b/>
                        <w:i/>
                        <w:spacing w:val="-15"/>
                        <w:sz w:val="26"/>
                      </w:rPr>
                      <w:t xml:space="preserve"> </w:t>
                    </w:r>
                    <w:r>
                      <w:rPr>
                        <w:b/>
                        <w:i/>
                        <w:sz w:val="26"/>
                      </w:rPr>
                      <w:t>kế</w:t>
                    </w:r>
                    <w:r>
                      <w:rPr>
                        <w:b/>
                        <w:i/>
                        <w:spacing w:val="-18"/>
                        <w:sz w:val="26"/>
                      </w:rPr>
                      <w:t xml:space="preserve"> </w:t>
                    </w:r>
                    <w:r>
                      <w:rPr>
                        <w:b/>
                        <w:i/>
                        <w:sz w:val="26"/>
                      </w:rPr>
                      <w:t>giao</w:t>
                    </w:r>
                    <w:r>
                      <w:rPr>
                        <w:b/>
                        <w:i/>
                        <w:spacing w:val="-15"/>
                        <w:sz w:val="26"/>
                      </w:rPr>
                      <w:t xml:space="preserve"> </w:t>
                    </w:r>
                    <w:r>
                      <w:rPr>
                        <w:b/>
                        <w:i/>
                        <w:sz w:val="26"/>
                      </w:rPr>
                      <w:t>tiếp</w:t>
                    </w:r>
                    <w:r>
                      <w:rPr>
                        <w:b/>
                        <w:i/>
                        <w:spacing w:val="-16"/>
                        <w:sz w:val="26"/>
                      </w:rPr>
                      <w:t xml:space="preserve"> </w:t>
                    </w:r>
                    <w:r>
                      <w:rPr>
                        <w:b/>
                        <w:i/>
                        <w:sz w:val="26"/>
                      </w:rPr>
                      <w:t>nhúng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C518" w14:textId="12BAB866" w:rsidR="00676525" w:rsidRDefault="001679CE">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6EAA7359" wp14:editId="0ADB1B80">
              <wp:simplePos x="0" y="0"/>
              <wp:positionH relativeFrom="page">
                <wp:posOffset>901700</wp:posOffset>
              </wp:positionH>
              <wp:positionV relativeFrom="page">
                <wp:posOffset>529590</wp:posOffset>
              </wp:positionV>
              <wp:extent cx="5913755" cy="208280"/>
              <wp:effectExtent l="0" t="0" r="444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67D7D" w14:textId="77777777" w:rsidR="00676525" w:rsidRDefault="00A05F86">
                          <w:pPr>
                            <w:tabs>
                              <w:tab w:val="left" w:pos="4594"/>
                            </w:tabs>
                            <w:spacing w:before="8"/>
                            <w:ind w:left="20"/>
                            <w:rPr>
                              <w:b/>
                              <w:i/>
                              <w:sz w:val="26"/>
                            </w:rPr>
                          </w:pPr>
                          <w:r>
                            <w:rPr>
                              <w:w w:val="99"/>
                              <w:sz w:val="26"/>
                              <w:u w:val="thick"/>
                            </w:rPr>
                            <w:t xml:space="preserve"> </w:t>
                          </w:r>
                          <w:r>
                            <w:rPr>
                              <w:sz w:val="26"/>
                              <w:u w:val="thick"/>
                            </w:rPr>
                            <w:tab/>
                          </w:r>
                          <w:r>
                            <w:rPr>
                              <w:b/>
                              <w:i/>
                              <w:sz w:val="26"/>
                              <w:u w:val="thick"/>
                            </w:rPr>
                            <w:t>Hệ thống nhúng và thiết kế giao tiếp</w:t>
                          </w:r>
                          <w:r>
                            <w:rPr>
                              <w:b/>
                              <w:i/>
                              <w:spacing w:val="-17"/>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A7359" id="_x0000_t202" coordsize="21600,21600" o:spt="202" path="m,l,21600r21600,l21600,xe">
              <v:stroke joinstyle="miter"/>
              <v:path gradientshapeok="t" o:connecttype="rect"/>
            </v:shapetype>
            <v:shape id="Text Box 10" o:spid="_x0000_s1033" type="#_x0000_t202" style="position:absolute;margin-left:71pt;margin-top:41.7pt;width:465.65pt;height:16.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" filled="f" stroked="f">
              <v:textbox inset="0,0,0,0">
                <w:txbxContent>
                  <w:p w14:paraId="2AA67D7D" w14:textId="77777777" w:rsidR="00676525" w:rsidRDefault="00A05F86">
                    <w:pPr>
                      <w:tabs>
                        <w:tab w:val="left" w:pos="4594"/>
                      </w:tabs>
                      <w:spacing w:before="8"/>
                      <w:ind w:left="20"/>
                      <w:rPr>
                        <w:b/>
                        <w:i/>
                        <w:sz w:val="26"/>
                      </w:rPr>
                    </w:pPr>
                    <w:r>
                      <w:rPr>
                        <w:w w:val="99"/>
                        <w:sz w:val="26"/>
                        <w:u w:val="thick"/>
                      </w:rPr>
                      <w:t xml:space="preserve"> </w:t>
                    </w:r>
                    <w:r>
                      <w:rPr>
                        <w:sz w:val="26"/>
                        <w:u w:val="thick"/>
                      </w:rPr>
                      <w:tab/>
                    </w:r>
                    <w:r>
                      <w:rPr>
                        <w:b/>
                        <w:i/>
                        <w:sz w:val="26"/>
                        <w:u w:val="thick"/>
                      </w:rPr>
                      <w:t>Hệ thống nhúng và thiết kế giao tiếp</w:t>
                    </w:r>
                    <w:r>
                      <w:rPr>
                        <w:b/>
                        <w:i/>
                        <w:spacing w:val="-17"/>
                        <w:sz w:val="26"/>
                        <w:u w:val="thick"/>
                      </w:rPr>
                      <w:t xml:space="preserve"> </w:t>
                    </w:r>
                    <w:r>
                      <w:rPr>
                        <w:b/>
                        <w:i/>
                        <w:sz w:val="26"/>
                        <w:u w:val="thick"/>
                      </w:rPr>
                      <w:t>nhúng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E2"/>
    <w:multiLevelType w:val="multilevel"/>
    <w:tmpl w:val="DDF822B6"/>
    <w:lvl w:ilvl="0">
      <w:start w:val="1"/>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2"/>
        <w:w w:val="100"/>
        <w:sz w:val="24"/>
        <w:szCs w:val="24"/>
        <w:lang w:val="vi" w:eastAsia="en-US" w:bidi="ar-SA"/>
      </w:rPr>
    </w:lvl>
    <w:lvl w:ilvl="2">
      <w:numFmt w:val="bullet"/>
      <w:lvlText w:val="•"/>
      <w:lvlJc w:val="left"/>
      <w:pPr>
        <w:ind w:left="2737" w:hanging="360"/>
      </w:pPr>
      <w:rPr>
        <w:rFonts w:hint="default"/>
        <w:lang w:val="vi" w:eastAsia="en-US" w:bidi="ar-SA"/>
      </w:rPr>
    </w:lvl>
    <w:lvl w:ilvl="3">
      <w:numFmt w:val="bullet"/>
      <w:lvlText w:val="•"/>
      <w:lvlJc w:val="left"/>
      <w:pPr>
        <w:ind w:left="3555" w:hanging="360"/>
      </w:pPr>
      <w:rPr>
        <w:rFonts w:hint="default"/>
        <w:lang w:val="vi" w:eastAsia="en-US" w:bidi="ar-SA"/>
      </w:rPr>
    </w:lvl>
    <w:lvl w:ilvl="4">
      <w:numFmt w:val="bullet"/>
      <w:lvlText w:val="•"/>
      <w:lvlJc w:val="left"/>
      <w:pPr>
        <w:ind w:left="4374" w:hanging="360"/>
      </w:pPr>
      <w:rPr>
        <w:rFonts w:hint="default"/>
        <w:lang w:val="vi" w:eastAsia="en-US" w:bidi="ar-SA"/>
      </w:rPr>
    </w:lvl>
    <w:lvl w:ilvl="5">
      <w:numFmt w:val="bullet"/>
      <w:lvlText w:val="•"/>
      <w:lvlJc w:val="left"/>
      <w:pPr>
        <w:ind w:left="5193" w:hanging="360"/>
      </w:pPr>
      <w:rPr>
        <w:rFonts w:hint="default"/>
        <w:lang w:val="vi" w:eastAsia="en-US" w:bidi="ar-SA"/>
      </w:rPr>
    </w:lvl>
    <w:lvl w:ilvl="6">
      <w:numFmt w:val="bullet"/>
      <w:lvlText w:val="•"/>
      <w:lvlJc w:val="left"/>
      <w:pPr>
        <w:ind w:left="6011" w:hanging="360"/>
      </w:pPr>
      <w:rPr>
        <w:rFonts w:hint="default"/>
        <w:lang w:val="vi" w:eastAsia="en-US" w:bidi="ar-SA"/>
      </w:rPr>
    </w:lvl>
    <w:lvl w:ilvl="7">
      <w:numFmt w:val="bullet"/>
      <w:lvlText w:val="•"/>
      <w:lvlJc w:val="left"/>
      <w:pPr>
        <w:ind w:left="6830" w:hanging="360"/>
      </w:pPr>
      <w:rPr>
        <w:rFonts w:hint="default"/>
        <w:lang w:val="vi" w:eastAsia="en-US" w:bidi="ar-SA"/>
      </w:rPr>
    </w:lvl>
    <w:lvl w:ilvl="8">
      <w:numFmt w:val="bullet"/>
      <w:lvlText w:val="•"/>
      <w:lvlJc w:val="left"/>
      <w:pPr>
        <w:ind w:left="7649" w:hanging="360"/>
      </w:pPr>
      <w:rPr>
        <w:rFonts w:hint="default"/>
        <w:lang w:val="vi" w:eastAsia="en-US" w:bidi="ar-SA"/>
      </w:rPr>
    </w:lvl>
  </w:abstractNum>
  <w:abstractNum w:abstractNumId="1" w15:restartNumberingAfterBreak="0">
    <w:nsid w:val="035F7422"/>
    <w:multiLevelType w:val="multilevel"/>
    <w:tmpl w:val="F530C936"/>
    <w:lvl w:ilvl="0">
      <w:start w:val="3"/>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2" w15:restartNumberingAfterBreak="0">
    <w:nsid w:val="24B56F4D"/>
    <w:multiLevelType w:val="multilevel"/>
    <w:tmpl w:val="5914DC74"/>
    <w:lvl w:ilvl="0">
      <w:start w:val="3"/>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178" w:hanging="360"/>
      </w:pPr>
      <w:rPr>
        <w:rFonts w:ascii="Symbol" w:eastAsia="Symbol" w:hAnsi="Symbol" w:cs="Symbol" w:hint="default"/>
        <w:w w:val="99"/>
        <w:sz w:val="26"/>
        <w:szCs w:val="26"/>
        <w:lang w:val="vi" w:eastAsia="en-US" w:bidi="ar-SA"/>
      </w:rPr>
    </w:lvl>
    <w:lvl w:ilvl="4">
      <w:numFmt w:val="bullet"/>
      <w:lvlText w:val="o"/>
      <w:lvlJc w:val="left"/>
      <w:pPr>
        <w:ind w:left="1898" w:hanging="360"/>
      </w:pPr>
      <w:rPr>
        <w:rFonts w:ascii="Courier New" w:eastAsia="Courier New" w:hAnsi="Courier New" w:cs="Courier New" w:hint="default"/>
        <w:w w:val="99"/>
        <w:sz w:val="26"/>
        <w:szCs w:val="26"/>
        <w:lang w:val="vi" w:eastAsia="en-US" w:bidi="ar-SA"/>
      </w:rPr>
    </w:lvl>
    <w:lvl w:ilvl="5">
      <w:numFmt w:val="bullet"/>
      <w:lvlText w:val="•"/>
      <w:lvlJc w:val="left"/>
      <w:pPr>
        <w:ind w:left="2260" w:hanging="360"/>
      </w:pPr>
      <w:rPr>
        <w:rFonts w:hint="default"/>
        <w:lang w:val="vi" w:eastAsia="en-US" w:bidi="ar-SA"/>
      </w:rPr>
    </w:lvl>
    <w:lvl w:ilvl="6">
      <w:numFmt w:val="bullet"/>
      <w:lvlText w:val="•"/>
      <w:lvlJc w:val="left"/>
      <w:pPr>
        <w:ind w:left="3792" w:hanging="360"/>
      </w:pPr>
      <w:rPr>
        <w:rFonts w:hint="default"/>
        <w:lang w:val="vi" w:eastAsia="en-US" w:bidi="ar-SA"/>
      </w:rPr>
    </w:lvl>
    <w:lvl w:ilvl="7">
      <w:numFmt w:val="bullet"/>
      <w:lvlText w:val="•"/>
      <w:lvlJc w:val="left"/>
      <w:pPr>
        <w:ind w:left="5324" w:hanging="360"/>
      </w:pPr>
      <w:rPr>
        <w:rFonts w:hint="default"/>
        <w:lang w:val="vi" w:eastAsia="en-US" w:bidi="ar-SA"/>
      </w:rPr>
    </w:lvl>
    <w:lvl w:ilvl="8">
      <w:numFmt w:val="bullet"/>
      <w:lvlText w:val="•"/>
      <w:lvlJc w:val="left"/>
      <w:pPr>
        <w:ind w:left="6856" w:hanging="360"/>
      </w:pPr>
      <w:rPr>
        <w:rFonts w:hint="default"/>
        <w:lang w:val="vi" w:eastAsia="en-US" w:bidi="ar-SA"/>
      </w:rPr>
    </w:lvl>
  </w:abstractNum>
  <w:abstractNum w:abstractNumId="3" w15:restartNumberingAfterBreak="0">
    <w:nsid w:val="35054659"/>
    <w:multiLevelType w:val="multilevel"/>
    <w:tmpl w:val="1BE43ECE"/>
    <w:lvl w:ilvl="0">
      <w:start w:val="5"/>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righ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178" w:hanging="360"/>
      </w:pPr>
      <w:rPr>
        <w:rFonts w:ascii="Symbol" w:eastAsia="Symbol" w:hAnsi="Symbol" w:cs="Symbol" w:hint="default"/>
        <w:w w:val="99"/>
        <w:sz w:val="26"/>
        <w:szCs w:val="26"/>
        <w:lang w:val="vi" w:eastAsia="en-US" w:bidi="ar-SA"/>
      </w:rPr>
    </w:lvl>
    <w:lvl w:ilvl="4">
      <w:numFmt w:val="bullet"/>
      <w:lvlText w:val="•"/>
      <w:lvlJc w:val="left"/>
      <w:pPr>
        <w:ind w:left="3365" w:hanging="360"/>
      </w:pPr>
      <w:rPr>
        <w:rFonts w:hint="default"/>
        <w:lang w:val="vi" w:eastAsia="en-US" w:bidi="ar-SA"/>
      </w:rPr>
    </w:lvl>
    <w:lvl w:ilvl="5">
      <w:numFmt w:val="bullet"/>
      <w:lvlText w:val="•"/>
      <w:lvlJc w:val="left"/>
      <w:pPr>
        <w:ind w:left="4457" w:hanging="360"/>
      </w:pPr>
      <w:rPr>
        <w:rFonts w:hint="default"/>
        <w:lang w:val="vi" w:eastAsia="en-US" w:bidi="ar-SA"/>
      </w:rPr>
    </w:lvl>
    <w:lvl w:ilvl="6">
      <w:numFmt w:val="bullet"/>
      <w:lvlText w:val="•"/>
      <w:lvlJc w:val="left"/>
      <w:pPr>
        <w:ind w:left="5550" w:hanging="360"/>
      </w:pPr>
      <w:rPr>
        <w:rFonts w:hint="default"/>
        <w:lang w:val="vi" w:eastAsia="en-US" w:bidi="ar-SA"/>
      </w:rPr>
    </w:lvl>
    <w:lvl w:ilvl="7">
      <w:numFmt w:val="bullet"/>
      <w:lvlText w:val="•"/>
      <w:lvlJc w:val="left"/>
      <w:pPr>
        <w:ind w:left="6642" w:hanging="360"/>
      </w:pPr>
      <w:rPr>
        <w:rFonts w:hint="default"/>
        <w:lang w:val="vi" w:eastAsia="en-US" w:bidi="ar-SA"/>
      </w:rPr>
    </w:lvl>
    <w:lvl w:ilvl="8">
      <w:numFmt w:val="bullet"/>
      <w:lvlText w:val="•"/>
      <w:lvlJc w:val="left"/>
      <w:pPr>
        <w:ind w:left="7735" w:hanging="360"/>
      </w:pPr>
      <w:rPr>
        <w:rFonts w:hint="default"/>
        <w:lang w:val="vi" w:eastAsia="en-US" w:bidi="ar-SA"/>
      </w:rPr>
    </w:lvl>
  </w:abstractNum>
  <w:abstractNum w:abstractNumId="4" w15:restartNumberingAfterBreak="0">
    <w:nsid w:val="3D6B7A8A"/>
    <w:multiLevelType w:val="multilevel"/>
    <w:tmpl w:val="3BB02ACC"/>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sz w:val="26"/>
      </w:rPr>
    </w:lvl>
    <w:lvl w:ilvl="3">
      <w:start w:val="1"/>
      <w:numFmt w:val="decimal"/>
      <w:suff w:val="space"/>
      <w:lvlText w:val="%1.%2.%3.%4"/>
      <w:lvlJc w:val="left"/>
      <w:pPr>
        <w:ind w:left="0" w:firstLine="0"/>
      </w:pPr>
      <w:rPr>
        <w:rFonts w:hint="default"/>
      </w:rPr>
    </w:lvl>
    <w:lvl w:ilvl="4">
      <w:start w:val="1"/>
      <w:numFmt w:val="decimal"/>
      <w:pStyle w:val="Tnnh"/>
      <w:suff w:val="space"/>
      <w:lvlText w:val="Hình %1.%5."/>
      <w:lvlJc w:val="left"/>
      <w:pPr>
        <w:ind w:left="0" w:firstLine="0"/>
      </w:pPr>
      <w:rPr>
        <w:rFonts w:hint="default"/>
      </w:rPr>
    </w:lvl>
    <w:lvl w:ilvl="5">
      <w:start w:val="1"/>
      <w:numFmt w:val="decimal"/>
      <w:suff w:val="space"/>
      <w:lvlText w:val="Bảng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11A02"/>
    <w:multiLevelType w:val="multilevel"/>
    <w:tmpl w:val="EC34190E"/>
    <w:lvl w:ilvl="0">
      <w:start w:val="2"/>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3"/>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6" w15:restartNumberingAfterBreak="0">
    <w:nsid w:val="456D2691"/>
    <w:multiLevelType w:val="hybridMultilevel"/>
    <w:tmpl w:val="79F89F96"/>
    <w:lvl w:ilvl="0" w:tplc="A5BCAE1C">
      <w:numFmt w:val="bullet"/>
      <w:lvlText w:val=""/>
      <w:lvlJc w:val="left"/>
      <w:pPr>
        <w:ind w:left="1182" w:hanging="360"/>
      </w:pPr>
      <w:rPr>
        <w:rFonts w:ascii="Wingdings" w:eastAsia="Wingdings" w:hAnsi="Wingdings" w:cs="Wingdings" w:hint="default"/>
        <w:w w:val="99"/>
        <w:sz w:val="26"/>
        <w:szCs w:val="26"/>
        <w:lang w:val="vi" w:eastAsia="en-US" w:bidi="ar-SA"/>
      </w:rPr>
    </w:lvl>
    <w:lvl w:ilvl="1" w:tplc="E21CC9A0">
      <w:numFmt w:val="bullet"/>
      <w:lvlText w:val="•"/>
      <w:lvlJc w:val="left"/>
      <w:pPr>
        <w:ind w:left="1990" w:hanging="360"/>
      </w:pPr>
      <w:rPr>
        <w:rFonts w:hint="default"/>
        <w:lang w:val="vi" w:eastAsia="en-US" w:bidi="ar-SA"/>
      </w:rPr>
    </w:lvl>
    <w:lvl w:ilvl="2" w:tplc="B6E62FDC">
      <w:numFmt w:val="bullet"/>
      <w:lvlText w:val="•"/>
      <w:lvlJc w:val="left"/>
      <w:pPr>
        <w:ind w:left="2801" w:hanging="360"/>
      </w:pPr>
      <w:rPr>
        <w:rFonts w:hint="default"/>
        <w:lang w:val="vi" w:eastAsia="en-US" w:bidi="ar-SA"/>
      </w:rPr>
    </w:lvl>
    <w:lvl w:ilvl="3" w:tplc="5726D924">
      <w:numFmt w:val="bullet"/>
      <w:lvlText w:val="•"/>
      <w:lvlJc w:val="left"/>
      <w:pPr>
        <w:ind w:left="3611" w:hanging="360"/>
      </w:pPr>
      <w:rPr>
        <w:rFonts w:hint="default"/>
        <w:lang w:val="vi" w:eastAsia="en-US" w:bidi="ar-SA"/>
      </w:rPr>
    </w:lvl>
    <w:lvl w:ilvl="4" w:tplc="DBE68B8A">
      <w:numFmt w:val="bullet"/>
      <w:lvlText w:val="•"/>
      <w:lvlJc w:val="left"/>
      <w:pPr>
        <w:ind w:left="4422" w:hanging="360"/>
      </w:pPr>
      <w:rPr>
        <w:rFonts w:hint="default"/>
        <w:lang w:val="vi" w:eastAsia="en-US" w:bidi="ar-SA"/>
      </w:rPr>
    </w:lvl>
    <w:lvl w:ilvl="5" w:tplc="C820F40A">
      <w:numFmt w:val="bullet"/>
      <w:lvlText w:val="•"/>
      <w:lvlJc w:val="left"/>
      <w:pPr>
        <w:ind w:left="5233" w:hanging="360"/>
      </w:pPr>
      <w:rPr>
        <w:rFonts w:hint="default"/>
        <w:lang w:val="vi" w:eastAsia="en-US" w:bidi="ar-SA"/>
      </w:rPr>
    </w:lvl>
    <w:lvl w:ilvl="6" w:tplc="EE5E46B8">
      <w:numFmt w:val="bullet"/>
      <w:lvlText w:val="•"/>
      <w:lvlJc w:val="left"/>
      <w:pPr>
        <w:ind w:left="6043" w:hanging="360"/>
      </w:pPr>
      <w:rPr>
        <w:rFonts w:hint="default"/>
        <w:lang w:val="vi" w:eastAsia="en-US" w:bidi="ar-SA"/>
      </w:rPr>
    </w:lvl>
    <w:lvl w:ilvl="7" w:tplc="76064482">
      <w:numFmt w:val="bullet"/>
      <w:lvlText w:val="•"/>
      <w:lvlJc w:val="left"/>
      <w:pPr>
        <w:ind w:left="6854" w:hanging="360"/>
      </w:pPr>
      <w:rPr>
        <w:rFonts w:hint="default"/>
        <w:lang w:val="vi" w:eastAsia="en-US" w:bidi="ar-SA"/>
      </w:rPr>
    </w:lvl>
    <w:lvl w:ilvl="8" w:tplc="8C367130">
      <w:numFmt w:val="bullet"/>
      <w:lvlText w:val="•"/>
      <w:lvlJc w:val="left"/>
      <w:pPr>
        <w:ind w:left="7665" w:hanging="360"/>
      </w:pPr>
      <w:rPr>
        <w:rFonts w:hint="default"/>
        <w:lang w:val="vi" w:eastAsia="en-US" w:bidi="ar-SA"/>
      </w:rPr>
    </w:lvl>
  </w:abstractNum>
  <w:abstractNum w:abstractNumId="7" w15:restartNumberingAfterBreak="0">
    <w:nsid w:val="4D43591B"/>
    <w:multiLevelType w:val="multilevel"/>
    <w:tmpl w:val="66C87A6C"/>
    <w:lvl w:ilvl="0">
      <w:start w:val="1"/>
      <w:numFmt w:val="decimal"/>
      <w:lvlText w:val="%1"/>
      <w:lvlJc w:val="left"/>
      <w:pPr>
        <w:ind w:left="529" w:hanging="428"/>
        <w:jc w:val="left"/>
      </w:pPr>
      <w:rPr>
        <w:rFonts w:hint="default"/>
        <w:lang w:val="vi" w:eastAsia="en-US" w:bidi="ar-SA"/>
      </w:rPr>
    </w:lvl>
    <w:lvl w:ilvl="1">
      <w:start w:val="1"/>
      <w:numFmt w:val="decimal"/>
      <w:lvlText w:val="%1.%2"/>
      <w:lvlJc w:val="left"/>
      <w:pPr>
        <w:ind w:left="529" w:hanging="428"/>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179" w:hanging="360"/>
      </w:pPr>
      <w:rPr>
        <w:rFonts w:ascii="Symbol" w:eastAsia="Symbol" w:hAnsi="Symbol" w:cs="Symbol" w:hint="default"/>
        <w:w w:val="99"/>
        <w:sz w:val="26"/>
        <w:szCs w:val="26"/>
        <w:lang w:val="vi" w:eastAsia="en-US" w:bidi="ar-SA"/>
      </w:rPr>
    </w:lvl>
    <w:lvl w:ilvl="3">
      <w:numFmt w:val="bullet"/>
      <w:lvlText w:val="•"/>
      <w:lvlJc w:val="left"/>
      <w:pPr>
        <w:ind w:left="2981" w:hanging="360"/>
      </w:pPr>
      <w:rPr>
        <w:rFonts w:hint="default"/>
        <w:lang w:val="vi" w:eastAsia="en-US" w:bidi="ar-SA"/>
      </w:rPr>
    </w:lvl>
    <w:lvl w:ilvl="4">
      <w:numFmt w:val="bullet"/>
      <w:lvlText w:val="•"/>
      <w:lvlJc w:val="left"/>
      <w:pPr>
        <w:ind w:left="3882" w:hanging="360"/>
      </w:pPr>
      <w:rPr>
        <w:rFonts w:hint="default"/>
        <w:lang w:val="vi" w:eastAsia="en-US" w:bidi="ar-SA"/>
      </w:rPr>
    </w:lvl>
    <w:lvl w:ilvl="5">
      <w:numFmt w:val="bullet"/>
      <w:lvlText w:val="•"/>
      <w:lvlJc w:val="left"/>
      <w:pPr>
        <w:ind w:left="4782" w:hanging="360"/>
      </w:pPr>
      <w:rPr>
        <w:rFonts w:hint="default"/>
        <w:lang w:val="vi" w:eastAsia="en-US" w:bidi="ar-SA"/>
      </w:rPr>
    </w:lvl>
    <w:lvl w:ilvl="6">
      <w:numFmt w:val="bullet"/>
      <w:lvlText w:val="•"/>
      <w:lvlJc w:val="left"/>
      <w:pPr>
        <w:ind w:left="5683" w:hanging="360"/>
      </w:pPr>
      <w:rPr>
        <w:rFonts w:hint="default"/>
        <w:lang w:val="vi" w:eastAsia="en-US" w:bidi="ar-SA"/>
      </w:rPr>
    </w:lvl>
    <w:lvl w:ilvl="7">
      <w:numFmt w:val="bullet"/>
      <w:lvlText w:val="•"/>
      <w:lvlJc w:val="left"/>
      <w:pPr>
        <w:ind w:left="6584" w:hanging="360"/>
      </w:pPr>
      <w:rPr>
        <w:rFonts w:hint="default"/>
        <w:lang w:val="vi" w:eastAsia="en-US" w:bidi="ar-SA"/>
      </w:rPr>
    </w:lvl>
    <w:lvl w:ilvl="8">
      <w:numFmt w:val="bullet"/>
      <w:lvlText w:val="•"/>
      <w:lvlJc w:val="left"/>
      <w:pPr>
        <w:ind w:left="7484" w:hanging="360"/>
      </w:pPr>
      <w:rPr>
        <w:rFonts w:hint="default"/>
        <w:lang w:val="vi" w:eastAsia="en-US" w:bidi="ar-SA"/>
      </w:rPr>
    </w:lvl>
  </w:abstractNum>
  <w:abstractNum w:abstractNumId="8" w15:restartNumberingAfterBreak="0">
    <w:nsid w:val="5E605E60"/>
    <w:multiLevelType w:val="multilevel"/>
    <w:tmpl w:val="BD6C5362"/>
    <w:lvl w:ilvl="0">
      <w:start w:val="3"/>
      <w:numFmt w:val="decimal"/>
      <w:lvlText w:val="%1"/>
      <w:lvlJc w:val="left"/>
      <w:pPr>
        <w:ind w:left="887" w:hanging="788"/>
        <w:jc w:val="left"/>
      </w:pPr>
      <w:rPr>
        <w:rFonts w:hint="default"/>
        <w:lang w:val="vi" w:eastAsia="en-US" w:bidi="ar-SA"/>
      </w:rPr>
    </w:lvl>
    <w:lvl w:ilvl="1">
      <w:start w:val="2"/>
      <w:numFmt w:val="decimal"/>
      <w:lvlText w:val="%1.%2"/>
      <w:lvlJc w:val="left"/>
      <w:pPr>
        <w:ind w:left="887" w:hanging="788"/>
        <w:jc w:val="left"/>
      </w:pPr>
      <w:rPr>
        <w:rFonts w:hint="default"/>
        <w:lang w:val="vi" w:eastAsia="en-US" w:bidi="ar-SA"/>
      </w:rPr>
    </w:lvl>
    <w:lvl w:ilvl="2">
      <w:start w:val="5"/>
      <w:numFmt w:val="decimal"/>
      <w:lvlText w:val="%1.%2.%3"/>
      <w:lvlJc w:val="left"/>
      <w:pPr>
        <w:ind w:left="887" w:hanging="788"/>
        <w:jc w:val="left"/>
      </w:pPr>
      <w:rPr>
        <w:rFonts w:hint="default"/>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start w:val="1"/>
      <w:numFmt w:val="decimal"/>
      <w:lvlText w:val="%5."/>
      <w:lvlJc w:val="left"/>
      <w:pPr>
        <w:ind w:left="2260" w:hanging="360"/>
        <w:jc w:val="left"/>
      </w:pPr>
      <w:rPr>
        <w:rFonts w:ascii="Times New Roman" w:eastAsia="Times New Roman" w:hAnsi="Times New Roman" w:cs="Times New Roman" w:hint="default"/>
        <w:w w:val="99"/>
        <w:sz w:val="26"/>
        <w:szCs w:val="26"/>
        <w:lang w:val="vi" w:eastAsia="en-US" w:bidi="ar-SA"/>
      </w:rPr>
    </w:lvl>
    <w:lvl w:ilvl="5">
      <w:numFmt w:val="bullet"/>
      <w:lvlText w:val="•"/>
      <w:lvlJc w:val="left"/>
      <w:pPr>
        <w:ind w:left="5664" w:hanging="360"/>
      </w:pPr>
      <w:rPr>
        <w:rFonts w:hint="default"/>
        <w:lang w:val="vi" w:eastAsia="en-US" w:bidi="ar-SA"/>
      </w:rPr>
    </w:lvl>
    <w:lvl w:ilvl="6">
      <w:numFmt w:val="bullet"/>
      <w:lvlText w:val="•"/>
      <w:lvlJc w:val="left"/>
      <w:pPr>
        <w:ind w:left="6515" w:hanging="360"/>
      </w:pPr>
      <w:rPr>
        <w:rFonts w:hint="default"/>
        <w:lang w:val="vi" w:eastAsia="en-US" w:bidi="ar-SA"/>
      </w:rPr>
    </w:lvl>
    <w:lvl w:ilvl="7">
      <w:numFmt w:val="bullet"/>
      <w:lvlText w:val="•"/>
      <w:lvlJc w:val="left"/>
      <w:pPr>
        <w:ind w:left="7366" w:hanging="360"/>
      </w:pPr>
      <w:rPr>
        <w:rFonts w:hint="default"/>
        <w:lang w:val="vi" w:eastAsia="en-US" w:bidi="ar-SA"/>
      </w:rPr>
    </w:lvl>
    <w:lvl w:ilvl="8">
      <w:numFmt w:val="bullet"/>
      <w:lvlText w:val="•"/>
      <w:lvlJc w:val="left"/>
      <w:pPr>
        <w:ind w:left="8217" w:hanging="360"/>
      </w:pPr>
      <w:rPr>
        <w:rFonts w:hint="default"/>
        <w:lang w:val="vi" w:eastAsia="en-US" w:bidi="ar-SA"/>
      </w:rPr>
    </w:lvl>
  </w:abstractNum>
  <w:abstractNum w:abstractNumId="9" w15:restartNumberingAfterBreak="0">
    <w:nsid w:val="60864F68"/>
    <w:multiLevelType w:val="hybridMultilevel"/>
    <w:tmpl w:val="3ACE5C7C"/>
    <w:lvl w:ilvl="0" w:tplc="7F3468A6">
      <w:start w:val="1"/>
      <w:numFmt w:val="decimal"/>
      <w:lvlText w:val="[%1]"/>
      <w:lvlJc w:val="left"/>
      <w:pPr>
        <w:ind w:left="820" w:hanging="663"/>
        <w:jc w:val="left"/>
      </w:pPr>
      <w:rPr>
        <w:rFonts w:ascii="Times New Roman" w:eastAsia="Times New Roman" w:hAnsi="Times New Roman" w:cs="Times New Roman" w:hint="default"/>
        <w:w w:val="99"/>
        <w:sz w:val="26"/>
        <w:szCs w:val="26"/>
        <w:lang w:val="vi" w:eastAsia="en-US" w:bidi="ar-SA"/>
      </w:rPr>
    </w:lvl>
    <w:lvl w:ilvl="1" w:tplc="3B8027BE">
      <w:numFmt w:val="bullet"/>
      <w:lvlText w:val="•"/>
      <w:lvlJc w:val="left"/>
      <w:pPr>
        <w:ind w:left="1730" w:hanging="663"/>
      </w:pPr>
      <w:rPr>
        <w:rFonts w:hint="default"/>
        <w:lang w:val="vi" w:eastAsia="en-US" w:bidi="ar-SA"/>
      </w:rPr>
    </w:lvl>
    <w:lvl w:ilvl="2" w:tplc="013EE83A">
      <w:numFmt w:val="bullet"/>
      <w:lvlText w:val="•"/>
      <w:lvlJc w:val="left"/>
      <w:pPr>
        <w:ind w:left="2640" w:hanging="663"/>
      </w:pPr>
      <w:rPr>
        <w:rFonts w:hint="default"/>
        <w:lang w:val="vi" w:eastAsia="en-US" w:bidi="ar-SA"/>
      </w:rPr>
    </w:lvl>
    <w:lvl w:ilvl="3" w:tplc="BA76E492">
      <w:numFmt w:val="bullet"/>
      <w:lvlText w:val="•"/>
      <w:lvlJc w:val="left"/>
      <w:pPr>
        <w:ind w:left="3550" w:hanging="663"/>
      </w:pPr>
      <w:rPr>
        <w:rFonts w:hint="default"/>
        <w:lang w:val="vi" w:eastAsia="en-US" w:bidi="ar-SA"/>
      </w:rPr>
    </w:lvl>
    <w:lvl w:ilvl="4" w:tplc="6B6A56A8">
      <w:numFmt w:val="bullet"/>
      <w:lvlText w:val="•"/>
      <w:lvlJc w:val="left"/>
      <w:pPr>
        <w:ind w:left="4460" w:hanging="663"/>
      </w:pPr>
      <w:rPr>
        <w:rFonts w:hint="default"/>
        <w:lang w:val="vi" w:eastAsia="en-US" w:bidi="ar-SA"/>
      </w:rPr>
    </w:lvl>
    <w:lvl w:ilvl="5" w:tplc="C6320788">
      <w:numFmt w:val="bullet"/>
      <w:lvlText w:val="•"/>
      <w:lvlJc w:val="left"/>
      <w:pPr>
        <w:ind w:left="5370" w:hanging="663"/>
      </w:pPr>
      <w:rPr>
        <w:rFonts w:hint="default"/>
        <w:lang w:val="vi" w:eastAsia="en-US" w:bidi="ar-SA"/>
      </w:rPr>
    </w:lvl>
    <w:lvl w:ilvl="6" w:tplc="62CC8D94">
      <w:numFmt w:val="bullet"/>
      <w:lvlText w:val="•"/>
      <w:lvlJc w:val="left"/>
      <w:pPr>
        <w:ind w:left="6280" w:hanging="663"/>
      </w:pPr>
      <w:rPr>
        <w:rFonts w:hint="default"/>
        <w:lang w:val="vi" w:eastAsia="en-US" w:bidi="ar-SA"/>
      </w:rPr>
    </w:lvl>
    <w:lvl w:ilvl="7" w:tplc="D9FC53F8">
      <w:numFmt w:val="bullet"/>
      <w:lvlText w:val="•"/>
      <w:lvlJc w:val="left"/>
      <w:pPr>
        <w:ind w:left="7190" w:hanging="663"/>
      </w:pPr>
      <w:rPr>
        <w:rFonts w:hint="default"/>
        <w:lang w:val="vi" w:eastAsia="en-US" w:bidi="ar-SA"/>
      </w:rPr>
    </w:lvl>
    <w:lvl w:ilvl="8" w:tplc="E92E36A2">
      <w:numFmt w:val="bullet"/>
      <w:lvlText w:val="•"/>
      <w:lvlJc w:val="left"/>
      <w:pPr>
        <w:ind w:left="8100" w:hanging="663"/>
      </w:pPr>
      <w:rPr>
        <w:rFonts w:hint="default"/>
        <w:lang w:val="vi" w:eastAsia="en-US" w:bidi="ar-SA"/>
      </w:rPr>
    </w:lvl>
  </w:abstractNum>
  <w:abstractNum w:abstractNumId="10" w15:restartNumberingAfterBreak="0">
    <w:nsid w:val="66F80CF1"/>
    <w:multiLevelType w:val="multilevel"/>
    <w:tmpl w:val="6BD2F9BE"/>
    <w:lvl w:ilvl="0">
      <w:start w:val="2"/>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2748" w:hanging="593"/>
      </w:pPr>
      <w:rPr>
        <w:rFonts w:hint="default"/>
        <w:lang w:val="vi" w:eastAsia="en-US" w:bidi="ar-SA"/>
      </w:rPr>
    </w:lvl>
    <w:lvl w:ilvl="4">
      <w:numFmt w:val="bullet"/>
      <w:lvlText w:val="•"/>
      <w:lvlJc w:val="left"/>
      <w:pPr>
        <w:ind w:left="3773" w:hanging="593"/>
      </w:pPr>
      <w:rPr>
        <w:rFonts w:hint="default"/>
        <w:lang w:val="vi" w:eastAsia="en-US" w:bidi="ar-SA"/>
      </w:rPr>
    </w:lvl>
    <w:lvl w:ilvl="5">
      <w:numFmt w:val="bullet"/>
      <w:lvlText w:val="•"/>
      <w:lvlJc w:val="left"/>
      <w:pPr>
        <w:ind w:left="4797" w:hanging="593"/>
      </w:pPr>
      <w:rPr>
        <w:rFonts w:hint="default"/>
        <w:lang w:val="vi" w:eastAsia="en-US" w:bidi="ar-SA"/>
      </w:rPr>
    </w:lvl>
    <w:lvl w:ilvl="6">
      <w:numFmt w:val="bullet"/>
      <w:lvlText w:val="•"/>
      <w:lvlJc w:val="left"/>
      <w:pPr>
        <w:ind w:left="5822" w:hanging="593"/>
      </w:pPr>
      <w:rPr>
        <w:rFonts w:hint="default"/>
        <w:lang w:val="vi" w:eastAsia="en-US" w:bidi="ar-SA"/>
      </w:rPr>
    </w:lvl>
    <w:lvl w:ilvl="7">
      <w:numFmt w:val="bullet"/>
      <w:lvlText w:val="•"/>
      <w:lvlJc w:val="left"/>
      <w:pPr>
        <w:ind w:left="6846" w:hanging="593"/>
      </w:pPr>
      <w:rPr>
        <w:rFonts w:hint="default"/>
        <w:lang w:val="vi" w:eastAsia="en-US" w:bidi="ar-SA"/>
      </w:rPr>
    </w:lvl>
    <w:lvl w:ilvl="8">
      <w:numFmt w:val="bullet"/>
      <w:lvlText w:val="•"/>
      <w:lvlJc w:val="left"/>
      <w:pPr>
        <w:ind w:left="7871" w:hanging="593"/>
      </w:pPr>
      <w:rPr>
        <w:rFonts w:hint="default"/>
        <w:lang w:val="vi" w:eastAsia="en-US" w:bidi="ar-SA"/>
      </w:rPr>
    </w:lvl>
  </w:abstractNum>
  <w:abstractNum w:abstractNumId="11" w15:restartNumberingAfterBreak="0">
    <w:nsid w:val="6CD4410C"/>
    <w:multiLevelType w:val="multilevel"/>
    <w:tmpl w:val="4E7451E6"/>
    <w:lvl w:ilvl="0">
      <w:start w:val="4"/>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12" w15:restartNumberingAfterBreak="0">
    <w:nsid w:val="6E697F02"/>
    <w:multiLevelType w:val="multilevel"/>
    <w:tmpl w:val="8648FF8C"/>
    <w:lvl w:ilvl="0">
      <w:start w:val="5"/>
      <w:numFmt w:val="decimal"/>
      <w:lvlText w:val="%1"/>
      <w:lvlJc w:val="left"/>
      <w:pPr>
        <w:ind w:left="887" w:hanging="788"/>
        <w:jc w:val="left"/>
      </w:pPr>
      <w:rPr>
        <w:rFonts w:hint="default"/>
        <w:lang w:val="vi" w:eastAsia="en-US" w:bidi="ar-SA"/>
      </w:rPr>
    </w:lvl>
    <w:lvl w:ilvl="1">
      <w:start w:val="1"/>
      <w:numFmt w:val="decimal"/>
      <w:lvlText w:val="%1.%2"/>
      <w:lvlJc w:val="left"/>
      <w:pPr>
        <w:ind w:left="887" w:hanging="788"/>
        <w:jc w:val="left"/>
      </w:pPr>
      <w:rPr>
        <w:rFonts w:hint="default"/>
        <w:lang w:val="vi" w:eastAsia="en-US" w:bidi="ar-SA"/>
      </w:rPr>
    </w:lvl>
    <w:lvl w:ilvl="2">
      <w:start w:val="3"/>
      <w:numFmt w:val="decimal"/>
      <w:lvlText w:val="%1.%2.%3"/>
      <w:lvlJc w:val="left"/>
      <w:pPr>
        <w:ind w:left="887" w:hanging="788"/>
        <w:jc w:val="left"/>
      </w:pPr>
      <w:rPr>
        <w:rFonts w:hint="default"/>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4496" w:hanging="788"/>
      </w:pPr>
      <w:rPr>
        <w:rFonts w:hint="default"/>
        <w:lang w:val="vi" w:eastAsia="en-US" w:bidi="ar-SA"/>
      </w:rPr>
    </w:lvl>
    <w:lvl w:ilvl="5">
      <w:numFmt w:val="bullet"/>
      <w:lvlText w:val="•"/>
      <w:lvlJc w:val="left"/>
      <w:pPr>
        <w:ind w:left="5400" w:hanging="788"/>
      </w:pPr>
      <w:rPr>
        <w:rFonts w:hint="default"/>
        <w:lang w:val="vi" w:eastAsia="en-US" w:bidi="ar-SA"/>
      </w:rPr>
    </w:lvl>
    <w:lvl w:ilvl="6">
      <w:numFmt w:val="bullet"/>
      <w:lvlText w:val="•"/>
      <w:lvlJc w:val="left"/>
      <w:pPr>
        <w:ind w:left="6304" w:hanging="788"/>
      </w:pPr>
      <w:rPr>
        <w:rFonts w:hint="default"/>
        <w:lang w:val="vi" w:eastAsia="en-US" w:bidi="ar-SA"/>
      </w:rPr>
    </w:lvl>
    <w:lvl w:ilvl="7">
      <w:numFmt w:val="bullet"/>
      <w:lvlText w:val="•"/>
      <w:lvlJc w:val="left"/>
      <w:pPr>
        <w:ind w:left="7208" w:hanging="788"/>
      </w:pPr>
      <w:rPr>
        <w:rFonts w:hint="default"/>
        <w:lang w:val="vi" w:eastAsia="en-US" w:bidi="ar-SA"/>
      </w:rPr>
    </w:lvl>
    <w:lvl w:ilvl="8">
      <w:numFmt w:val="bullet"/>
      <w:lvlText w:val="•"/>
      <w:lvlJc w:val="left"/>
      <w:pPr>
        <w:ind w:left="8112" w:hanging="788"/>
      </w:pPr>
      <w:rPr>
        <w:rFonts w:hint="default"/>
        <w:lang w:val="vi" w:eastAsia="en-US" w:bidi="ar-SA"/>
      </w:rPr>
    </w:lvl>
  </w:abstractNum>
  <w:abstractNum w:abstractNumId="13" w15:restartNumberingAfterBreak="0">
    <w:nsid w:val="7AE85FAC"/>
    <w:multiLevelType w:val="multilevel"/>
    <w:tmpl w:val="4048890E"/>
    <w:lvl w:ilvl="0">
      <w:start w:val="5"/>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14" w15:restartNumberingAfterBreak="0">
    <w:nsid w:val="7CCB44FF"/>
    <w:multiLevelType w:val="multilevel"/>
    <w:tmpl w:val="5636B508"/>
    <w:lvl w:ilvl="0">
      <w:start w:val="4"/>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right"/>
      </w:pPr>
      <w:rPr>
        <w:rFonts w:hint="default"/>
        <w:b/>
        <w:bCs/>
        <w:i/>
        <w:w w:val="100"/>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458" w:hanging="360"/>
      </w:pPr>
      <w:rPr>
        <w:rFonts w:ascii="Symbol" w:eastAsia="Symbol" w:hAnsi="Symbol" w:cs="Symbol" w:hint="default"/>
        <w:w w:val="99"/>
        <w:sz w:val="26"/>
        <w:szCs w:val="26"/>
        <w:lang w:val="vi" w:eastAsia="en-US" w:bidi="ar-SA"/>
      </w:rPr>
    </w:lvl>
    <w:lvl w:ilvl="5">
      <w:numFmt w:val="bullet"/>
      <w:lvlText w:val="•"/>
      <w:lvlJc w:val="left"/>
      <w:pPr>
        <w:ind w:left="2636" w:hanging="360"/>
      </w:pPr>
      <w:rPr>
        <w:rFonts w:hint="default"/>
        <w:lang w:val="vi" w:eastAsia="en-US" w:bidi="ar-SA"/>
      </w:rPr>
    </w:lvl>
    <w:lvl w:ilvl="6">
      <w:numFmt w:val="bullet"/>
      <w:lvlText w:val="•"/>
      <w:lvlJc w:val="left"/>
      <w:pPr>
        <w:ind w:left="4093" w:hanging="360"/>
      </w:pPr>
      <w:rPr>
        <w:rFonts w:hint="default"/>
        <w:lang w:val="vi" w:eastAsia="en-US" w:bidi="ar-SA"/>
      </w:rPr>
    </w:lvl>
    <w:lvl w:ilvl="7">
      <w:numFmt w:val="bullet"/>
      <w:lvlText w:val="•"/>
      <w:lvlJc w:val="left"/>
      <w:pPr>
        <w:ind w:left="5550" w:hanging="360"/>
      </w:pPr>
      <w:rPr>
        <w:rFonts w:hint="default"/>
        <w:lang w:val="vi" w:eastAsia="en-US" w:bidi="ar-SA"/>
      </w:rPr>
    </w:lvl>
    <w:lvl w:ilvl="8">
      <w:numFmt w:val="bullet"/>
      <w:lvlText w:val="•"/>
      <w:lvlJc w:val="left"/>
      <w:pPr>
        <w:ind w:left="7006" w:hanging="360"/>
      </w:pPr>
      <w:rPr>
        <w:rFonts w:hint="default"/>
        <w:lang w:val="vi" w:eastAsia="en-US" w:bidi="ar-SA"/>
      </w:rPr>
    </w:lvl>
  </w:abstractNum>
  <w:num w:numId="1" w16cid:durableId="1272591173">
    <w:abstractNumId w:val="4"/>
  </w:num>
  <w:num w:numId="2" w16cid:durableId="1717585894">
    <w:abstractNumId w:val="9"/>
  </w:num>
  <w:num w:numId="3" w16cid:durableId="240606794">
    <w:abstractNumId w:val="12"/>
  </w:num>
  <w:num w:numId="4" w16cid:durableId="2033258894">
    <w:abstractNumId w:val="3"/>
  </w:num>
  <w:num w:numId="5" w16cid:durableId="736901362">
    <w:abstractNumId w:val="14"/>
  </w:num>
  <w:num w:numId="6" w16cid:durableId="1526289141">
    <w:abstractNumId w:val="8"/>
  </w:num>
  <w:num w:numId="7" w16cid:durableId="1425152016">
    <w:abstractNumId w:val="2"/>
  </w:num>
  <w:num w:numId="8" w16cid:durableId="1647779846">
    <w:abstractNumId w:val="10"/>
  </w:num>
  <w:num w:numId="9" w16cid:durableId="1331102653">
    <w:abstractNumId w:val="6"/>
  </w:num>
  <w:num w:numId="10" w16cid:durableId="549344621">
    <w:abstractNumId w:val="7"/>
  </w:num>
  <w:num w:numId="11" w16cid:durableId="1929582059">
    <w:abstractNumId w:val="13"/>
  </w:num>
  <w:num w:numId="12" w16cid:durableId="2079555102">
    <w:abstractNumId w:val="11"/>
  </w:num>
  <w:num w:numId="13" w16cid:durableId="392314938">
    <w:abstractNumId w:val="1"/>
  </w:num>
  <w:num w:numId="14" w16cid:durableId="1051466993">
    <w:abstractNumId w:val="5"/>
  </w:num>
  <w:num w:numId="15" w16cid:durableId="991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CE"/>
    <w:rsid w:val="000023BD"/>
    <w:rsid w:val="00040770"/>
    <w:rsid w:val="00042366"/>
    <w:rsid w:val="00067D8D"/>
    <w:rsid w:val="000B3EEE"/>
    <w:rsid w:val="000B4BE8"/>
    <w:rsid w:val="001440DA"/>
    <w:rsid w:val="001604AB"/>
    <w:rsid w:val="001679CE"/>
    <w:rsid w:val="001704AC"/>
    <w:rsid w:val="00182582"/>
    <w:rsid w:val="001F1712"/>
    <w:rsid w:val="002015A9"/>
    <w:rsid w:val="002A3ED3"/>
    <w:rsid w:val="002E2D55"/>
    <w:rsid w:val="002F23A9"/>
    <w:rsid w:val="002F27CE"/>
    <w:rsid w:val="003066AF"/>
    <w:rsid w:val="003173F4"/>
    <w:rsid w:val="00317FC3"/>
    <w:rsid w:val="00340FFE"/>
    <w:rsid w:val="00365B38"/>
    <w:rsid w:val="00391ABB"/>
    <w:rsid w:val="003939CD"/>
    <w:rsid w:val="003964EC"/>
    <w:rsid w:val="003B5732"/>
    <w:rsid w:val="00413300"/>
    <w:rsid w:val="00451890"/>
    <w:rsid w:val="004B2C47"/>
    <w:rsid w:val="004B3944"/>
    <w:rsid w:val="004F33B1"/>
    <w:rsid w:val="00524B76"/>
    <w:rsid w:val="005C02F5"/>
    <w:rsid w:val="005E7DB7"/>
    <w:rsid w:val="0061445F"/>
    <w:rsid w:val="0064431F"/>
    <w:rsid w:val="0071283E"/>
    <w:rsid w:val="007136AE"/>
    <w:rsid w:val="00721E20"/>
    <w:rsid w:val="00742547"/>
    <w:rsid w:val="00747499"/>
    <w:rsid w:val="00772E68"/>
    <w:rsid w:val="007C70DC"/>
    <w:rsid w:val="00815E10"/>
    <w:rsid w:val="00891BF0"/>
    <w:rsid w:val="008D47B4"/>
    <w:rsid w:val="008D5E3C"/>
    <w:rsid w:val="00914D79"/>
    <w:rsid w:val="00927D3F"/>
    <w:rsid w:val="00A05F86"/>
    <w:rsid w:val="00A4444C"/>
    <w:rsid w:val="00A91186"/>
    <w:rsid w:val="00B00BF5"/>
    <w:rsid w:val="00B24C99"/>
    <w:rsid w:val="00B30D56"/>
    <w:rsid w:val="00B347B0"/>
    <w:rsid w:val="00B50962"/>
    <w:rsid w:val="00B6571B"/>
    <w:rsid w:val="00C02214"/>
    <w:rsid w:val="00C406EA"/>
    <w:rsid w:val="00C67188"/>
    <w:rsid w:val="00C838A9"/>
    <w:rsid w:val="00C9015B"/>
    <w:rsid w:val="00CA2460"/>
    <w:rsid w:val="00D10ADE"/>
    <w:rsid w:val="00D33F3E"/>
    <w:rsid w:val="00D618F8"/>
    <w:rsid w:val="00DA132D"/>
    <w:rsid w:val="00DA3330"/>
    <w:rsid w:val="00DD2ACB"/>
    <w:rsid w:val="00E7040A"/>
    <w:rsid w:val="00E832A0"/>
    <w:rsid w:val="00E96EFE"/>
    <w:rsid w:val="00EB0E25"/>
    <w:rsid w:val="00EB2C2A"/>
    <w:rsid w:val="00F40899"/>
    <w:rsid w:val="00F63E37"/>
    <w:rsid w:val="00F67DAF"/>
    <w:rsid w:val="00F7433C"/>
    <w:rsid w:val="00FB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CFECD"/>
  <w15:chartTrackingRefBased/>
  <w15:docId w15:val="{318DEEE8-C61C-4986-B356-1436AECD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CE"/>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Title"/>
    <w:next w:val="Title"/>
    <w:link w:val="Heading1Char"/>
    <w:autoRedefine/>
    <w:uiPriority w:val="9"/>
    <w:qFormat/>
    <w:rsid w:val="00B24C99"/>
    <w:pPr>
      <w:keepNext/>
      <w:keepLines/>
      <w:spacing w:before="249"/>
      <w:jc w:val="center"/>
      <w:outlineLvl w:val="0"/>
    </w:pPr>
    <w:rPr>
      <w:rFonts w:ascii="Times New Roman" w:hAnsi="Times New Roman"/>
      <w:b/>
      <w:bCs/>
      <w:color w:val="000000" w:themeColor="text1"/>
      <w:sz w:val="28"/>
      <w:szCs w:val="32"/>
    </w:rPr>
  </w:style>
  <w:style w:type="paragraph" w:styleId="Heading2">
    <w:name w:val="heading 2"/>
    <w:basedOn w:val="Normal"/>
    <w:link w:val="Heading2Char"/>
    <w:uiPriority w:val="9"/>
    <w:unhideWhenUsed/>
    <w:qFormat/>
    <w:rsid w:val="001679CE"/>
    <w:pPr>
      <w:spacing w:before="197"/>
      <w:ind w:left="527" w:hanging="428"/>
      <w:outlineLvl w:val="1"/>
    </w:pPr>
    <w:rPr>
      <w:b/>
      <w:bCs/>
      <w:sz w:val="28"/>
      <w:szCs w:val="28"/>
    </w:rPr>
  </w:style>
  <w:style w:type="paragraph" w:styleId="Heading3">
    <w:name w:val="heading 3"/>
    <w:basedOn w:val="Normal"/>
    <w:link w:val="Heading3Char"/>
    <w:uiPriority w:val="9"/>
    <w:unhideWhenUsed/>
    <w:qFormat/>
    <w:rsid w:val="001679CE"/>
    <w:pPr>
      <w:spacing w:before="8"/>
      <w:ind w:left="693" w:hanging="5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99"/>
    <w:rPr>
      <w:rFonts w:ascii="Times New Roman" w:eastAsiaTheme="majorEastAsia" w:hAnsi="Times New Roman" w:cstheme="majorBidi"/>
      <w:b/>
      <w:bCs/>
      <w:color w:val="000000" w:themeColor="text1"/>
      <w:spacing w:val="-10"/>
      <w:kern w:val="28"/>
      <w:sz w:val="28"/>
      <w:szCs w:val="32"/>
      <w:lang w:val="vi"/>
    </w:rPr>
  </w:style>
  <w:style w:type="paragraph" w:styleId="Title">
    <w:name w:val="Title"/>
    <w:basedOn w:val="Normal"/>
    <w:next w:val="Normal"/>
    <w:link w:val="TitleChar"/>
    <w:uiPriority w:val="10"/>
    <w:qFormat/>
    <w:rsid w:val="00C02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214"/>
    <w:rPr>
      <w:rFonts w:asciiTheme="majorHAnsi" w:eastAsiaTheme="majorEastAsia" w:hAnsiTheme="majorHAnsi" w:cstheme="majorBidi"/>
      <w:spacing w:val="-10"/>
      <w:kern w:val="28"/>
      <w:sz w:val="56"/>
      <w:szCs w:val="56"/>
    </w:rPr>
  </w:style>
  <w:style w:type="paragraph" w:customStyle="1" w:styleId="Tnnh">
    <w:name w:val="Tên ảnh"/>
    <w:qFormat/>
    <w:rsid w:val="00182582"/>
    <w:pPr>
      <w:numPr>
        <w:ilvl w:val="4"/>
        <w:numId w:val="1"/>
      </w:numPr>
      <w:spacing w:before="120" w:after="120" w:line="240" w:lineRule="auto"/>
      <w:jc w:val="center"/>
    </w:pPr>
    <w:rPr>
      <w:rFonts w:ascii="Times New Roman" w:hAnsi="Times New Roman"/>
      <w:b/>
      <w:sz w:val="24"/>
    </w:rPr>
  </w:style>
  <w:style w:type="character" w:customStyle="1" w:styleId="Heading2Char">
    <w:name w:val="Heading 2 Char"/>
    <w:basedOn w:val="DefaultParagraphFont"/>
    <w:link w:val="Heading2"/>
    <w:uiPriority w:val="9"/>
    <w:rsid w:val="001679CE"/>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1679CE"/>
    <w:rPr>
      <w:rFonts w:ascii="Times New Roman" w:eastAsia="Times New Roman" w:hAnsi="Times New Roman" w:cs="Times New Roman"/>
      <w:b/>
      <w:bCs/>
      <w:i/>
      <w:sz w:val="26"/>
      <w:szCs w:val="26"/>
      <w:lang w:val="vi"/>
    </w:rPr>
  </w:style>
  <w:style w:type="paragraph" w:styleId="TOC1">
    <w:name w:val="toc 1"/>
    <w:basedOn w:val="Normal"/>
    <w:uiPriority w:val="1"/>
    <w:qFormat/>
    <w:rsid w:val="001679CE"/>
    <w:pPr>
      <w:spacing w:before="264"/>
      <w:ind w:left="459"/>
    </w:pPr>
    <w:rPr>
      <w:b/>
      <w:bCs/>
      <w:sz w:val="24"/>
      <w:szCs w:val="24"/>
    </w:rPr>
  </w:style>
  <w:style w:type="paragraph" w:styleId="TOC2">
    <w:name w:val="toc 2"/>
    <w:basedOn w:val="Normal"/>
    <w:uiPriority w:val="1"/>
    <w:qFormat/>
    <w:rsid w:val="001679CE"/>
    <w:pPr>
      <w:spacing w:before="264"/>
      <w:ind w:left="1107" w:hanging="361"/>
    </w:pPr>
    <w:rPr>
      <w:b/>
      <w:bCs/>
      <w:i/>
      <w:sz w:val="24"/>
      <w:szCs w:val="24"/>
    </w:rPr>
  </w:style>
  <w:style w:type="paragraph" w:styleId="TOC3">
    <w:name w:val="toc 3"/>
    <w:basedOn w:val="Normal"/>
    <w:uiPriority w:val="1"/>
    <w:qFormat/>
    <w:rsid w:val="001679CE"/>
    <w:pPr>
      <w:spacing w:before="84"/>
      <w:ind w:left="1575" w:hanging="541"/>
    </w:pPr>
    <w:rPr>
      <w:sz w:val="24"/>
      <w:szCs w:val="24"/>
    </w:rPr>
  </w:style>
  <w:style w:type="paragraph" w:styleId="BodyText">
    <w:name w:val="Body Text"/>
    <w:basedOn w:val="Normal"/>
    <w:link w:val="BodyTextChar"/>
    <w:uiPriority w:val="1"/>
    <w:qFormat/>
    <w:rsid w:val="001679CE"/>
    <w:rPr>
      <w:sz w:val="26"/>
      <w:szCs w:val="26"/>
    </w:rPr>
  </w:style>
  <w:style w:type="character" w:customStyle="1" w:styleId="BodyTextChar">
    <w:name w:val="Body Text Char"/>
    <w:basedOn w:val="DefaultParagraphFont"/>
    <w:link w:val="BodyText"/>
    <w:uiPriority w:val="1"/>
    <w:rsid w:val="001679CE"/>
    <w:rPr>
      <w:rFonts w:ascii="Times New Roman" w:eastAsia="Times New Roman" w:hAnsi="Times New Roman" w:cs="Times New Roman"/>
      <w:sz w:val="26"/>
      <w:szCs w:val="26"/>
      <w:lang w:val="vi"/>
    </w:rPr>
  </w:style>
  <w:style w:type="paragraph" w:styleId="ListParagraph">
    <w:name w:val="List Paragraph"/>
    <w:basedOn w:val="Normal"/>
    <w:uiPriority w:val="1"/>
    <w:qFormat/>
    <w:rsid w:val="001679CE"/>
    <w:pPr>
      <w:spacing w:before="44"/>
      <w:ind w:left="1178" w:hanging="361"/>
    </w:pPr>
  </w:style>
  <w:style w:type="paragraph" w:customStyle="1" w:styleId="TableParagraph">
    <w:name w:val="Table Paragraph"/>
    <w:basedOn w:val="Normal"/>
    <w:uiPriority w:val="1"/>
    <w:qFormat/>
    <w:rsid w:val="001679CE"/>
    <w:pPr>
      <w:spacing w:before="11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s://www.asic-world.com/systemc/tutorial.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27</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NAM 20182695</dc:creator>
  <cp:keywords/>
  <dc:description/>
  <cp:lastModifiedBy>PHAM NGOC LAM 20182628</cp:lastModifiedBy>
  <cp:revision>67</cp:revision>
  <dcterms:created xsi:type="dcterms:W3CDTF">2022-06-17T16:34:00Z</dcterms:created>
  <dcterms:modified xsi:type="dcterms:W3CDTF">2022-06-23T02:48:00Z</dcterms:modified>
</cp:coreProperties>
</file>